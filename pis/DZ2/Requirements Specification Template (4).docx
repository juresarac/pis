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C857" w14:textId="3E92FFDD" w:rsidR="0058521F" w:rsidRPr="008A6777" w:rsidRDefault="0058521F" w:rsidP="0058521F">
      <w:pPr>
        <w:pStyle w:val="Naslov"/>
        <w:jc w:val="right"/>
        <w:rPr>
          <w:rFonts w:ascii="Arial" w:hAnsi="Arial" w:cs="Arial"/>
          <w:sz w:val="52"/>
          <w:szCs w:val="36"/>
          <w:lang w:val="hr-HR"/>
        </w:rPr>
      </w:pPr>
      <w:r w:rsidRPr="008A6777">
        <w:rPr>
          <w:rFonts w:ascii="Arial" w:hAnsi="Arial" w:cs="Arial"/>
          <w:sz w:val="52"/>
          <w:szCs w:val="36"/>
          <w:lang w:val="hr-HR"/>
        </w:rPr>
        <w:t>&lt;</w:t>
      </w:r>
      <w:r w:rsidR="00A61889">
        <w:rPr>
          <w:rFonts w:ascii="Arial" w:hAnsi="Arial" w:cs="Arial"/>
          <w:sz w:val="52"/>
          <w:szCs w:val="36"/>
          <w:lang w:val="hr-HR"/>
        </w:rPr>
        <w:t>Online tečajevi jezika</w:t>
      </w:r>
      <w:r w:rsidRPr="008A6777">
        <w:rPr>
          <w:rFonts w:ascii="Arial" w:hAnsi="Arial" w:cs="Arial"/>
          <w:sz w:val="52"/>
          <w:szCs w:val="36"/>
          <w:lang w:val="hr-HR"/>
        </w:rPr>
        <w:t xml:space="preserve">&gt; </w:t>
      </w:r>
    </w:p>
    <w:p w14:paraId="7886A105" w14:textId="77777777" w:rsidR="0058521F" w:rsidRPr="003C0AEF" w:rsidRDefault="0058521F" w:rsidP="0058521F">
      <w:pPr>
        <w:rPr>
          <w:rFonts w:ascii="Arial" w:hAnsi="Arial" w:cs="Arial"/>
          <w:sz w:val="36"/>
          <w:szCs w:val="36"/>
          <w:lang w:val="hr-HR"/>
        </w:rPr>
      </w:pPr>
    </w:p>
    <w:p w14:paraId="5FDC40D7"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1FB0540B" w14:textId="77777777" w:rsidR="0058521F" w:rsidRPr="003C0AEF" w:rsidRDefault="0058521F" w:rsidP="0058521F">
      <w:pPr>
        <w:pStyle w:val="Naslov"/>
        <w:jc w:val="right"/>
        <w:rPr>
          <w:rFonts w:ascii="Arial" w:hAnsi="Arial" w:cs="Arial"/>
          <w:szCs w:val="36"/>
          <w:lang w:val="hr-HR"/>
        </w:rPr>
      </w:pPr>
    </w:p>
    <w:p w14:paraId="4A94FEF7" w14:textId="77777777" w:rsidR="0058521F" w:rsidRPr="003C0AEF" w:rsidRDefault="0058521F" w:rsidP="0058521F">
      <w:pPr>
        <w:rPr>
          <w:rFonts w:ascii="Arial" w:hAnsi="Arial" w:cs="Arial"/>
          <w:sz w:val="36"/>
          <w:szCs w:val="36"/>
          <w:lang w:val="hr-HR"/>
        </w:rPr>
      </w:pPr>
    </w:p>
    <w:p w14:paraId="510622D2" w14:textId="77777777" w:rsidR="0058521F" w:rsidRPr="003C0AEF" w:rsidRDefault="0058521F" w:rsidP="0058521F">
      <w:pPr>
        <w:rPr>
          <w:rFonts w:ascii="Arial" w:hAnsi="Arial" w:cs="Arial"/>
          <w:sz w:val="36"/>
          <w:szCs w:val="36"/>
          <w:lang w:val="hr-HR"/>
        </w:rPr>
      </w:pPr>
    </w:p>
    <w:p w14:paraId="7372AB00" w14:textId="77777777" w:rsidR="0058521F" w:rsidRPr="003C0AEF" w:rsidRDefault="0058521F" w:rsidP="0058521F">
      <w:pPr>
        <w:pStyle w:val="Naslov"/>
        <w:rPr>
          <w:rFonts w:ascii="Arial" w:hAnsi="Arial" w:cs="Arial"/>
          <w:sz w:val="22"/>
          <w:szCs w:val="22"/>
          <w:lang w:val="hr-HR"/>
        </w:rPr>
      </w:pPr>
    </w:p>
    <w:p w14:paraId="1117219A" w14:textId="1C79571C"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A61889">
        <w:rPr>
          <w:rFonts w:ascii="Arial" w:hAnsi="Arial" w:cs="Arial"/>
          <w:szCs w:val="22"/>
          <w:lang w:val="hr-HR"/>
        </w:rPr>
        <w:t>(TIM 14)</w:t>
      </w:r>
      <w:r w:rsidRPr="003C0AEF">
        <w:rPr>
          <w:rFonts w:ascii="Arial" w:hAnsi="Arial" w:cs="Arial"/>
          <w:szCs w:val="22"/>
          <w:lang w:val="hr-HR"/>
        </w:rPr>
        <w:t>:</w:t>
      </w:r>
    </w:p>
    <w:p w14:paraId="3F70DB80" w14:textId="421FE62B" w:rsidR="0058521F" w:rsidRDefault="000F407C" w:rsidP="0058521F">
      <w:pPr>
        <w:jc w:val="right"/>
        <w:rPr>
          <w:rFonts w:ascii="Arial" w:hAnsi="Arial" w:cs="Arial"/>
          <w:szCs w:val="22"/>
          <w:lang w:val="hr-HR"/>
        </w:rPr>
      </w:pPr>
      <w:r>
        <w:rPr>
          <w:rFonts w:ascii="Arial" w:hAnsi="Arial" w:cs="Arial"/>
          <w:szCs w:val="22"/>
          <w:lang w:val="hr-HR"/>
        </w:rPr>
        <w:t>Jure Šarac</w:t>
      </w:r>
      <w:r w:rsidR="00000814">
        <w:rPr>
          <w:rFonts w:ascii="Arial" w:hAnsi="Arial" w:cs="Arial"/>
          <w:szCs w:val="22"/>
          <w:lang w:val="hr-HR"/>
        </w:rPr>
        <w:t xml:space="preserve">, 559/RM </w:t>
      </w:r>
    </w:p>
    <w:p w14:paraId="12258B2C" w14:textId="6829D44F" w:rsidR="000F407C" w:rsidRDefault="000F407C" w:rsidP="0058521F">
      <w:pPr>
        <w:jc w:val="right"/>
        <w:rPr>
          <w:rFonts w:ascii="Arial" w:hAnsi="Arial" w:cs="Arial"/>
          <w:szCs w:val="22"/>
          <w:lang w:val="hr-HR"/>
        </w:rPr>
      </w:pPr>
      <w:r>
        <w:rPr>
          <w:rFonts w:ascii="Arial" w:hAnsi="Arial" w:cs="Arial"/>
          <w:szCs w:val="22"/>
          <w:lang w:val="hr-HR"/>
        </w:rPr>
        <w:t>Renato Mlikota</w:t>
      </w:r>
      <w:r w:rsidR="00000814">
        <w:rPr>
          <w:rFonts w:ascii="Arial" w:hAnsi="Arial" w:cs="Arial"/>
          <w:szCs w:val="22"/>
          <w:lang w:val="hr-HR"/>
        </w:rPr>
        <w:t>, 561/RM</w:t>
      </w:r>
    </w:p>
    <w:p w14:paraId="6C11BA23" w14:textId="135B2A1B" w:rsidR="000F407C" w:rsidRDefault="000F407C" w:rsidP="0058521F">
      <w:pPr>
        <w:jc w:val="right"/>
        <w:rPr>
          <w:rFonts w:ascii="Arial" w:hAnsi="Arial" w:cs="Arial"/>
          <w:szCs w:val="22"/>
          <w:lang w:val="hr-HR"/>
        </w:rPr>
      </w:pPr>
      <w:r>
        <w:rPr>
          <w:rFonts w:ascii="Arial" w:hAnsi="Arial" w:cs="Arial"/>
          <w:szCs w:val="22"/>
          <w:lang w:val="hr-HR"/>
        </w:rPr>
        <w:t>Ana Galić</w:t>
      </w:r>
      <w:r w:rsidR="00000814">
        <w:rPr>
          <w:rFonts w:ascii="Arial" w:hAnsi="Arial" w:cs="Arial"/>
          <w:szCs w:val="22"/>
          <w:lang w:val="hr-HR"/>
        </w:rPr>
        <w:t>, 560/RM</w:t>
      </w:r>
    </w:p>
    <w:p w14:paraId="7A121C3F" w14:textId="038C08CE" w:rsidR="000F407C" w:rsidRPr="003C0AEF" w:rsidRDefault="000F407C" w:rsidP="0058521F">
      <w:pPr>
        <w:jc w:val="right"/>
        <w:rPr>
          <w:rFonts w:ascii="Arial" w:hAnsi="Arial" w:cs="Arial"/>
          <w:szCs w:val="22"/>
          <w:lang w:val="hr-HR"/>
        </w:rPr>
      </w:pPr>
      <w:r>
        <w:rPr>
          <w:rFonts w:ascii="Arial" w:hAnsi="Arial" w:cs="Arial"/>
          <w:szCs w:val="22"/>
          <w:lang w:val="hr-HR"/>
        </w:rPr>
        <w:t>Marko Glavaš</w:t>
      </w:r>
      <w:r w:rsidR="00000814">
        <w:rPr>
          <w:rFonts w:ascii="Arial" w:hAnsi="Arial" w:cs="Arial"/>
          <w:szCs w:val="22"/>
          <w:lang w:val="hr-HR"/>
        </w:rPr>
        <w:t>, 553/RM</w:t>
      </w:r>
    </w:p>
    <w:p w14:paraId="67A18D12" w14:textId="77777777" w:rsidR="0058521F" w:rsidRPr="003C0AEF" w:rsidRDefault="0058521F" w:rsidP="0058521F">
      <w:pPr>
        <w:jc w:val="right"/>
        <w:rPr>
          <w:rFonts w:ascii="Arial" w:hAnsi="Arial" w:cs="Arial"/>
          <w:szCs w:val="22"/>
          <w:lang w:val="hr-HR"/>
        </w:rPr>
      </w:pPr>
    </w:p>
    <w:p w14:paraId="3BADE7FF" w14:textId="77777777" w:rsidR="0058521F" w:rsidRPr="003C0AEF" w:rsidRDefault="0058521F" w:rsidP="0058521F">
      <w:pPr>
        <w:pStyle w:val="Tijeloteksta"/>
        <w:rPr>
          <w:rFonts w:ascii="Arial" w:hAnsi="Arial" w:cs="Arial"/>
          <w:szCs w:val="22"/>
          <w:lang w:val="hr-HR"/>
        </w:rPr>
      </w:pPr>
    </w:p>
    <w:p w14:paraId="19A9F02A" w14:textId="77777777" w:rsidR="0058521F" w:rsidRPr="003C0AEF" w:rsidRDefault="0058521F" w:rsidP="0058521F">
      <w:pPr>
        <w:pStyle w:val="Tijeloteksta"/>
        <w:rPr>
          <w:rFonts w:ascii="Arial" w:hAnsi="Arial" w:cs="Arial"/>
          <w:szCs w:val="22"/>
          <w:lang w:val="hr-HR"/>
        </w:rPr>
      </w:pPr>
    </w:p>
    <w:p w14:paraId="276F3C86" w14:textId="4DB3BC75"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0F407C">
        <w:rPr>
          <w:rFonts w:ascii="Arial" w:hAnsi="Arial" w:cs="Arial"/>
          <w:szCs w:val="22"/>
          <w:lang w:val="hr-HR"/>
        </w:rPr>
        <w:t>20.12.2021.</w:t>
      </w:r>
    </w:p>
    <w:p w14:paraId="71719C2C"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2E81265E"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6D89C53A" w14:textId="77777777" w:rsidTr="00545A77">
        <w:trPr>
          <w:trHeight w:val="323"/>
        </w:trPr>
        <w:tc>
          <w:tcPr>
            <w:tcW w:w="1314" w:type="pct"/>
          </w:tcPr>
          <w:p w14:paraId="2BA9AAA8"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2704C5F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7D2AC9B9"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23109A4C" w14:textId="77777777" w:rsidTr="00545A77">
        <w:trPr>
          <w:trHeight w:val="323"/>
        </w:trPr>
        <w:tc>
          <w:tcPr>
            <w:tcW w:w="1314" w:type="pct"/>
          </w:tcPr>
          <w:p w14:paraId="59602832" w14:textId="7E2832B8" w:rsidR="00545A77" w:rsidRPr="003C0AEF" w:rsidRDefault="00D85F9B" w:rsidP="00D212DD">
            <w:pPr>
              <w:pStyle w:val="Tabletext"/>
              <w:spacing w:before="0" w:after="0"/>
              <w:jc w:val="center"/>
              <w:rPr>
                <w:rFonts w:ascii="Arial" w:hAnsi="Arial" w:cs="Arial"/>
                <w:szCs w:val="22"/>
                <w:lang w:val="hr-HR"/>
              </w:rPr>
            </w:pPr>
            <w:r>
              <w:rPr>
                <w:rFonts w:ascii="Arial" w:hAnsi="Arial" w:cs="Arial"/>
                <w:szCs w:val="22"/>
                <w:lang w:val="hr-HR"/>
              </w:rPr>
              <w:t>Jure Šarac</w:t>
            </w:r>
          </w:p>
        </w:tc>
        <w:tc>
          <w:tcPr>
            <w:tcW w:w="1163" w:type="pct"/>
          </w:tcPr>
          <w:p w14:paraId="58F2F62E" w14:textId="344F1F02"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Voditelj, programer</w:t>
            </w:r>
          </w:p>
        </w:tc>
        <w:tc>
          <w:tcPr>
            <w:tcW w:w="2522" w:type="pct"/>
          </w:tcPr>
          <w:p w14:paraId="7BDB31C0"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315B3644" w14:textId="77777777" w:rsidTr="00545A77">
        <w:trPr>
          <w:trHeight w:val="323"/>
        </w:trPr>
        <w:tc>
          <w:tcPr>
            <w:tcW w:w="1314" w:type="pct"/>
          </w:tcPr>
          <w:p w14:paraId="4EFC1FB6" w14:textId="4797F64D"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Renato Mlikota</w:t>
            </w:r>
          </w:p>
        </w:tc>
        <w:tc>
          <w:tcPr>
            <w:tcW w:w="1163" w:type="pct"/>
          </w:tcPr>
          <w:p w14:paraId="39597B9C" w14:textId="25104272" w:rsidR="00545A77" w:rsidRPr="003C0AEF" w:rsidRDefault="005D6C89" w:rsidP="00D85F9B">
            <w:pPr>
              <w:pStyle w:val="Tabletext"/>
              <w:spacing w:before="0" w:after="0"/>
              <w:jc w:val="center"/>
              <w:rPr>
                <w:rFonts w:ascii="Arial" w:hAnsi="Arial" w:cs="Arial"/>
                <w:szCs w:val="22"/>
                <w:lang w:val="hr-HR"/>
              </w:rPr>
            </w:pPr>
            <w:r>
              <w:rPr>
                <w:rFonts w:ascii="Arial" w:hAnsi="Arial" w:cs="Arial"/>
                <w:szCs w:val="22"/>
                <w:lang w:val="hr-HR"/>
              </w:rPr>
              <w:t>P</w:t>
            </w:r>
            <w:r w:rsidR="00D85F9B">
              <w:rPr>
                <w:rFonts w:ascii="Arial" w:hAnsi="Arial" w:cs="Arial"/>
                <w:szCs w:val="22"/>
                <w:lang w:val="hr-HR"/>
              </w:rPr>
              <w:t>rogramer</w:t>
            </w:r>
          </w:p>
        </w:tc>
        <w:tc>
          <w:tcPr>
            <w:tcW w:w="2522" w:type="pct"/>
          </w:tcPr>
          <w:p w14:paraId="38E7D821"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38E8B4FD" w14:textId="77777777" w:rsidTr="00545A77">
        <w:trPr>
          <w:trHeight w:val="323"/>
        </w:trPr>
        <w:tc>
          <w:tcPr>
            <w:tcW w:w="1314" w:type="pct"/>
          </w:tcPr>
          <w:p w14:paraId="133DA519" w14:textId="641829D5"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Ana Galić</w:t>
            </w:r>
          </w:p>
        </w:tc>
        <w:tc>
          <w:tcPr>
            <w:tcW w:w="1163" w:type="pct"/>
          </w:tcPr>
          <w:p w14:paraId="3EF3741E" w14:textId="7153CB9B" w:rsidR="00545A77" w:rsidRPr="003C0AEF" w:rsidRDefault="005D6C89" w:rsidP="00D85F9B">
            <w:pPr>
              <w:pStyle w:val="Tabletext"/>
              <w:spacing w:before="0" w:after="0"/>
              <w:jc w:val="center"/>
              <w:rPr>
                <w:rFonts w:ascii="Arial" w:hAnsi="Arial" w:cs="Arial"/>
                <w:szCs w:val="22"/>
                <w:lang w:val="hr-HR"/>
              </w:rPr>
            </w:pPr>
            <w:r>
              <w:rPr>
                <w:rFonts w:ascii="Arial" w:hAnsi="Arial" w:cs="Arial"/>
                <w:szCs w:val="22"/>
                <w:lang w:val="hr-HR"/>
              </w:rPr>
              <w:t>P</w:t>
            </w:r>
            <w:r w:rsidR="00D85F9B">
              <w:rPr>
                <w:rFonts w:ascii="Arial" w:hAnsi="Arial" w:cs="Arial"/>
                <w:szCs w:val="22"/>
                <w:lang w:val="hr-HR"/>
              </w:rPr>
              <w:t>rogramer</w:t>
            </w:r>
          </w:p>
        </w:tc>
        <w:tc>
          <w:tcPr>
            <w:tcW w:w="2522" w:type="pct"/>
          </w:tcPr>
          <w:p w14:paraId="1CBA7A0B"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00B0D35A" w14:textId="77777777" w:rsidTr="00545A77">
        <w:trPr>
          <w:trHeight w:val="323"/>
        </w:trPr>
        <w:tc>
          <w:tcPr>
            <w:tcW w:w="1314" w:type="pct"/>
          </w:tcPr>
          <w:p w14:paraId="52742234" w14:textId="00BE909D" w:rsidR="00545A77" w:rsidRPr="003C0AEF" w:rsidRDefault="00D85F9B" w:rsidP="00D85F9B">
            <w:pPr>
              <w:pStyle w:val="Tabletext"/>
              <w:spacing w:before="0" w:after="0"/>
              <w:jc w:val="center"/>
              <w:rPr>
                <w:rFonts w:ascii="Arial" w:hAnsi="Arial" w:cs="Arial"/>
                <w:szCs w:val="22"/>
                <w:lang w:val="hr-HR"/>
              </w:rPr>
            </w:pPr>
            <w:r>
              <w:rPr>
                <w:rFonts w:ascii="Arial" w:hAnsi="Arial" w:cs="Arial"/>
                <w:szCs w:val="22"/>
                <w:lang w:val="hr-HR"/>
              </w:rPr>
              <w:t>Marko Glavaš</w:t>
            </w:r>
          </w:p>
        </w:tc>
        <w:tc>
          <w:tcPr>
            <w:tcW w:w="1163" w:type="pct"/>
          </w:tcPr>
          <w:p w14:paraId="4C510BFE" w14:textId="5DD87B3B" w:rsidR="00545A77" w:rsidRPr="003C0AEF" w:rsidRDefault="005D6C89" w:rsidP="00D85F9B">
            <w:pPr>
              <w:pStyle w:val="Tabletext"/>
              <w:spacing w:before="0" w:after="0"/>
              <w:jc w:val="center"/>
              <w:rPr>
                <w:rFonts w:ascii="Arial" w:hAnsi="Arial" w:cs="Arial"/>
                <w:szCs w:val="22"/>
                <w:lang w:val="hr-HR"/>
              </w:rPr>
            </w:pPr>
            <w:r>
              <w:rPr>
                <w:rFonts w:ascii="Arial" w:hAnsi="Arial" w:cs="Arial"/>
                <w:szCs w:val="22"/>
                <w:lang w:val="hr-HR"/>
              </w:rPr>
              <w:t>P</w:t>
            </w:r>
            <w:r w:rsidR="00D85F9B">
              <w:rPr>
                <w:rFonts w:ascii="Arial" w:hAnsi="Arial" w:cs="Arial"/>
                <w:szCs w:val="22"/>
                <w:lang w:val="hr-HR"/>
              </w:rPr>
              <w:t>rogramer</w:t>
            </w:r>
          </w:p>
        </w:tc>
        <w:tc>
          <w:tcPr>
            <w:tcW w:w="2522" w:type="pct"/>
          </w:tcPr>
          <w:p w14:paraId="5C45E6B7" w14:textId="77777777" w:rsidR="00545A77" w:rsidRPr="003C0AEF" w:rsidRDefault="00545A77" w:rsidP="00D212DD">
            <w:pPr>
              <w:pStyle w:val="Tabletext"/>
              <w:spacing w:before="0" w:after="0"/>
              <w:rPr>
                <w:rFonts w:ascii="Arial" w:hAnsi="Arial" w:cs="Arial"/>
                <w:szCs w:val="22"/>
                <w:lang w:val="hr-HR"/>
              </w:rPr>
            </w:pPr>
          </w:p>
        </w:tc>
      </w:tr>
    </w:tbl>
    <w:p w14:paraId="1AA8C125" w14:textId="77777777" w:rsidR="00545A77" w:rsidRPr="003C0AEF" w:rsidRDefault="00545A77" w:rsidP="0058521F">
      <w:pPr>
        <w:pStyle w:val="Naslov"/>
        <w:rPr>
          <w:rFonts w:ascii="Arial" w:hAnsi="Arial" w:cs="Arial"/>
          <w:sz w:val="22"/>
          <w:szCs w:val="22"/>
          <w:lang w:val="hr-HR"/>
        </w:rPr>
      </w:pPr>
    </w:p>
    <w:p w14:paraId="57066AAE"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2C376A12"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7"/>
        <w:gridCol w:w="926"/>
        <w:gridCol w:w="2903"/>
        <w:gridCol w:w="2442"/>
        <w:gridCol w:w="1426"/>
      </w:tblGrid>
      <w:tr w:rsidR="00A768E3" w:rsidRPr="003C0AEF" w14:paraId="4087A7B2" w14:textId="77777777" w:rsidTr="00A768E3">
        <w:tc>
          <w:tcPr>
            <w:tcW w:w="630" w:type="pct"/>
          </w:tcPr>
          <w:p w14:paraId="64ECF00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70C14549"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418BEE51"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042696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7ED15A71"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03A67DB" w14:textId="77777777" w:rsidTr="00A768E3">
        <w:tc>
          <w:tcPr>
            <w:tcW w:w="630" w:type="pct"/>
          </w:tcPr>
          <w:p w14:paraId="2F39413D" w14:textId="77777777" w:rsidR="00A768E3" w:rsidRPr="003C0AEF" w:rsidRDefault="00F31CA6" w:rsidP="0058521F">
            <w:pPr>
              <w:pStyle w:val="Tabletext"/>
              <w:spacing w:before="0" w:after="0"/>
              <w:jc w:val="center"/>
              <w:rPr>
                <w:rFonts w:ascii="Arial" w:hAnsi="Arial" w:cs="Arial"/>
                <w:szCs w:val="22"/>
                <w:lang w:val="hr-HR"/>
              </w:rPr>
            </w:pPr>
            <w:r w:rsidRPr="003C0AEF">
              <w:rPr>
                <w:rFonts w:ascii="Arial" w:hAnsi="Arial" w:cs="Arial"/>
                <w:szCs w:val="22"/>
                <w:lang w:val="hr-HR"/>
              </w:rPr>
              <w:t>&lt;dd/</w:t>
            </w:r>
            <w:r w:rsidR="00A768E3" w:rsidRPr="003C0AEF">
              <w:rPr>
                <w:rFonts w:ascii="Arial" w:hAnsi="Arial" w:cs="Arial"/>
                <w:szCs w:val="22"/>
                <w:lang w:val="hr-HR"/>
              </w:rPr>
              <w:t>mm/y</w:t>
            </w:r>
            <w:r w:rsidRPr="003C0AEF">
              <w:rPr>
                <w:rFonts w:ascii="Arial" w:hAnsi="Arial" w:cs="Arial"/>
                <w:szCs w:val="22"/>
                <w:lang w:val="hr-HR"/>
              </w:rPr>
              <w:t>yy</w:t>
            </w:r>
            <w:r w:rsidR="00A768E3" w:rsidRPr="003C0AEF">
              <w:rPr>
                <w:rFonts w:ascii="Arial" w:hAnsi="Arial" w:cs="Arial"/>
                <w:szCs w:val="22"/>
                <w:lang w:val="hr-HR"/>
              </w:rPr>
              <w:t>y&gt;</w:t>
            </w:r>
          </w:p>
        </w:tc>
        <w:tc>
          <w:tcPr>
            <w:tcW w:w="428" w:type="pct"/>
          </w:tcPr>
          <w:p w14:paraId="42889860"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&lt;x.x&gt;</w:t>
            </w:r>
          </w:p>
        </w:tc>
        <w:tc>
          <w:tcPr>
            <w:tcW w:w="1660" w:type="pct"/>
          </w:tcPr>
          <w:p w14:paraId="0D4A8534" w14:textId="77777777" w:rsidR="00A768E3" w:rsidRPr="003C0AEF" w:rsidRDefault="00A768E3" w:rsidP="0058521F">
            <w:pPr>
              <w:pStyle w:val="Tabletext"/>
              <w:spacing w:before="0" w:after="0"/>
              <w:jc w:val="center"/>
              <w:rPr>
                <w:rFonts w:ascii="Arial" w:hAnsi="Arial" w:cs="Arial"/>
                <w:szCs w:val="22"/>
                <w:lang w:val="hr-HR"/>
              </w:rPr>
            </w:pPr>
          </w:p>
        </w:tc>
        <w:tc>
          <w:tcPr>
            <w:tcW w:w="1413" w:type="pct"/>
          </w:tcPr>
          <w:p w14:paraId="7EE4C5B2"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&lt;detalji&gt;</w:t>
            </w:r>
          </w:p>
        </w:tc>
        <w:tc>
          <w:tcPr>
            <w:tcW w:w="870" w:type="pct"/>
          </w:tcPr>
          <w:p w14:paraId="29814B81" w14:textId="77777777" w:rsidR="00A768E3" w:rsidRPr="003C0AEF" w:rsidRDefault="00A768E3" w:rsidP="0058521F">
            <w:pPr>
              <w:pStyle w:val="Tabletext"/>
              <w:spacing w:before="0" w:after="0"/>
              <w:jc w:val="center"/>
              <w:rPr>
                <w:rFonts w:ascii="Arial" w:hAnsi="Arial" w:cs="Arial"/>
                <w:szCs w:val="22"/>
                <w:lang w:val="hr-HR"/>
              </w:rPr>
            </w:pPr>
            <w:r w:rsidRPr="003C0AEF">
              <w:rPr>
                <w:rFonts w:ascii="Arial" w:hAnsi="Arial" w:cs="Arial"/>
                <w:szCs w:val="22"/>
                <w:lang w:val="hr-HR"/>
              </w:rPr>
              <w:t>&lt;ime&gt;</w:t>
            </w:r>
          </w:p>
        </w:tc>
      </w:tr>
      <w:tr w:rsidR="00A768E3" w:rsidRPr="003C0AEF" w14:paraId="78DB72C6" w14:textId="77777777" w:rsidTr="00A768E3">
        <w:tc>
          <w:tcPr>
            <w:tcW w:w="630" w:type="pct"/>
          </w:tcPr>
          <w:p w14:paraId="3BAF2E2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4A8A4FBB"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3721904D"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1DA9ABDF"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113351F2"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6F96EDE6" w14:textId="77777777" w:rsidTr="00A768E3">
        <w:tc>
          <w:tcPr>
            <w:tcW w:w="630" w:type="pct"/>
          </w:tcPr>
          <w:p w14:paraId="15CF092C"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429F9E8C"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0092383B"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0483DAF9"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51742406"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5BDACAFF" w14:textId="77777777" w:rsidTr="00A768E3">
        <w:tc>
          <w:tcPr>
            <w:tcW w:w="630" w:type="pct"/>
          </w:tcPr>
          <w:p w14:paraId="0C318AD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63A81E5D"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43A1C1D5"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2F95DF5F"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3A714EF" w14:textId="77777777" w:rsidR="00A768E3" w:rsidRPr="003C0AEF" w:rsidRDefault="00A768E3" w:rsidP="0058521F">
            <w:pPr>
              <w:pStyle w:val="Tabletext"/>
              <w:spacing w:before="0" w:after="0"/>
              <w:rPr>
                <w:rFonts w:ascii="Arial" w:hAnsi="Arial" w:cs="Arial"/>
                <w:szCs w:val="22"/>
                <w:lang w:val="hr-HR"/>
              </w:rPr>
            </w:pPr>
          </w:p>
        </w:tc>
      </w:tr>
    </w:tbl>
    <w:p w14:paraId="73AA7EFC" w14:textId="77777777" w:rsidR="0058521F" w:rsidRPr="003C0AEF" w:rsidRDefault="0058521F" w:rsidP="0058521F">
      <w:pPr>
        <w:rPr>
          <w:rFonts w:ascii="Arial" w:hAnsi="Arial" w:cs="Arial"/>
          <w:szCs w:val="22"/>
          <w:lang w:val="hr-HR"/>
        </w:rPr>
      </w:pPr>
    </w:p>
    <w:p w14:paraId="6ED68E64"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3821947B" w14:textId="77777777" w:rsidR="008A6777" w:rsidRPr="008A6777" w:rsidRDefault="00EE3B16">
      <w:pPr>
        <w:pStyle w:val="Sadraj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iperveza"/>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B49F9CA"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77" w:history="1">
        <w:r w:rsidR="008A6777" w:rsidRPr="008A6777">
          <w:rPr>
            <w:rStyle w:val="Hiperveza"/>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000A2AE"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78" w:history="1">
        <w:r w:rsidR="008A6777" w:rsidRPr="008A6777">
          <w:rPr>
            <w:rStyle w:val="Hiperveza"/>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136DE76C"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79" w:history="1">
        <w:r w:rsidR="008A6777" w:rsidRPr="008A6777">
          <w:rPr>
            <w:rStyle w:val="Hiperveza"/>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A53D786"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80" w:history="1">
        <w:r w:rsidR="008A6777" w:rsidRPr="008A6777">
          <w:rPr>
            <w:rStyle w:val="Hiperveza"/>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7D801FD8" w14:textId="77777777" w:rsidR="008A6777" w:rsidRPr="008A6777" w:rsidRDefault="001A0A97">
      <w:pPr>
        <w:pStyle w:val="Sadraj1"/>
        <w:tabs>
          <w:tab w:val="left" w:pos="432"/>
        </w:tabs>
        <w:rPr>
          <w:rFonts w:ascii="Arial" w:eastAsiaTheme="minorEastAsia" w:hAnsi="Arial" w:cs="Arial"/>
          <w:noProof/>
          <w:szCs w:val="22"/>
          <w:lang w:val="hr-HR" w:eastAsia="hr-HR"/>
        </w:rPr>
      </w:pPr>
      <w:hyperlink w:anchor="_Toc532472381" w:history="1">
        <w:r w:rsidR="008A6777" w:rsidRPr="008A6777">
          <w:rPr>
            <w:rStyle w:val="Hiperveza"/>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Opis </w:t>
        </w:r>
        <w:r w:rsidR="008A6777" w:rsidRPr="008A6777">
          <w:rPr>
            <w:rStyle w:val="Hiperveza"/>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529E86"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82" w:history="1">
        <w:r w:rsidR="008A6777" w:rsidRPr="008A6777">
          <w:rPr>
            <w:rStyle w:val="Hiperveza"/>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7985AA9"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83" w:history="1">
        <w:r w:rsidR="008A6777" w:rsidRPr="008A6777">
          <w:rPr>
            <w:rStyle w:val="Hiperveza"/>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ADAF963"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84" w:history="1">
        <w:r w:rsidR="008A6777" w:rsidRPr="008A6777">
          <w:rPr>
            <w:rStyle w:val="Hiperveza"/>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D9E0556"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85" w:history="1">
        <w:r w:rsidR="008A6777" w:rsidRPr="008A6777">
          <w:rPr>
            <w:rStyle w:val="Hiperveza"/>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23F7AD4"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86" w:history="1">
        <w:r w:rsidR="008A6777" w:rsidRPr="008A6777">
          <w:rPr>
            <w:rStyle w:val="Hiperveza"/>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857CE89"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87" w:history="1">
        <w:r w:rsidR="008A6777" w:rsidRPr="008A6777">
          <w:rPr>
            <w:rStyle w:val="Hiperveza"/>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5B9B4E76" w14:textId="77777777" w:rsidR="008A6777" w:rsidRPr="008A6777" w:rsidRDefault="001A0A97">
      <w:pPr>
        <w:pStyle w:val="Sadraj1"/>
        <w:tabs>
          <w:tab w:val="left" w:pos="432"/>
        </w:tabs>
        <w:rPr>
          <w:rFonts w:ascii="Arial" w:eastAsiaTheme="minorEastAsia" w:hAnsi="Arial" w:cs="Arial"/>
          <w:noProof/>
          <w:szCs w:val="22"/>
          <w:lang w:val="hr-HR" w:eastAsia="hr-HR"/>
        </w:rPr>
      </w:pPr>
      <w:hyperlink w:anchor="_Toc532472388" w:history="1">
        <w:r w:rsidR="008A6777" w:rsidRPr="008A6777">
          <w:rPr>
            <w:rStyle w:val="Hiperveza"/>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701DE5E6"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89" w:history="1">
        <w:r w:rsidR="008A6777" w:rsidRPr="008A6777">
          <w:rPr>
            <w:rStyle w:val="Hiperveza"/>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6098B03"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90" w:history="1">
        <w:r w:rsidR="008A6777" w:rsidRPr="008A6777">
          <w:rPr>
            <w:rStyle w:val="Hiperveza"/>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7726BFA3" w14:textId="77777777" w:rsidR="008A6777" w:rsidRPr="008A6777" w:rsidRDefault="001A0A97">
      <w:pPr>
        <w:pStyle w:val="Sadraj3"/>
        <w:rPr>
          <w:rFonts w:ascii="Arial" w:eastAsiaTheme="minorEastAsia" w:hAnsi="Arial" w:cs="Arial"/>
          <w:noProof/>
          <w:szCs w:val="22"/>
          <w:lang w:val="hr-HR" w:eastAsia="hr-HR"/>
        </w:rPr>
      </w:pPr>
      <w:hyperlink w:anchor="_Toc532472391" w:history="1">
        <w:r w:rsidR="008A6777" w:rsidRPr="008A6777">
          <w:rPr>
            <w:rStyle w:val="Hiperveza"/>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492D058" w14:textId="77777777" w:rsidR="008A6777" w:rsidRPr="008A6777" w:rsidRDefault="001A0A97">
      <w:pPr>
        <w:pStyle w:val="Sadraj3"/>
        <w:rPr>
          <w:rFonts w:ascii="Arial" w:eastAsiaTheme="minorEastAsia" w:hAnsi="Arial" w:cs="Arial"/>
          <w:noProof/>
          <w:szCs w:val="22"/>
          <w:lang w:val="hr-HR" w:eastAsia="hr-HR"/>
        </w:rPr>
      </w:pPr>
      <w:hyperlink w:anchor="_Toc532472392" w:history="1">
        <w:r w:rsidR="008A6777" w:rsidRPr="008A6777">
          <w:rPr>
            <w:rStyle w:val="Hiperveza"/>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F4F8AD3" w14:textId="77777777" w:rsidR="008A6777" w:rsidRPr="008A6777" w:rsidRDefault="001A0A97">
      <w:pPr>
        <w:pStyle w:val="Sadraj3"/>
        <w:rPr>
          <w:rFonts w:ascii="Arial" w:eastAsiaTheme="minorEastAsia" w:hAnsi="Arial" w:cs="Arial"/>
          <w:noProof/>
          <w:szCs w:val="22"/>
          <w:lang w:val="hr-HR" w:eastAsia="hr-HR"/>
        </w:rPr>
      </w:pPr>
      <w:hyperlink w:anchor="_Toc532472393" w:history="1">
        <w:r w:rsidR="008A6777" w:rsidRPr="008A6777">
          <w:rPr>
            <w:rStyle w:val="Hiperveza"/>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98D85BD"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94" w:history="1">
        <w:r w:rsidR="008A6777" w:rsidRPr="008A6777">
          <w:rPr>
            <w:rStyle w:val="Hiperveza"/>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65506944"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395" w:history="1">
        <w:r w:rsidR="008A6777" w:rsidRPr="008A6777">
          <w:rPr>
            <w:rStyle w:val="Hiperveza"/>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8E34C17" w14:textId="77777777" w:rsidR="008A6777" w:rsidRPr="008A6777" w:rsidRDefault="001A0A97">
      <w:pPr>
        <w:pStyle w:val="Sadraj3"/>
        <w:rPr>
          <w:rFonts w:ascii="Arial" w:eastAsiaTheme="minorEastAsia" w:hAnsi="Arial" w:cs="Arial"/>
          <w:noProof/>
          <w:szCs w:val="22"/>
          <w:lang w:val="hr-HR" w:eastAsia="hr-HR"/>
        </w:rPr>
      </w:pPr>
      <w:hyperlink w:anchor="_Toc532472396" w:history="1">
        <w:r w:rsidR="008A6777" w:rsidRPr="008A6777">
          <w:rPr>
            <w:rStyle w:val="Hiperveza"/>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Prijavi se u sustav – </w:t>
        </w:r>
        <w:r w:rsidR="008A6777" w:rsidRPr="008A6777">
          <w:rPr>
            <w:rStyle w:val="Hiperveza"/>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22EAE7E6" w14:textId="77777777" w:rsidR="008A6777" w:rsidRPr="008A6777" w:rsidRDefault="001A0A97">
      <w:pPr>
        <w:pStyle w:val="Sadraj3"/>
        <w:rPr>
          <w:rFonts w:ascii="Arial" w:eastAsiaTheme="minorEastAsia" w:hAnsi="Arial" w:cs="Arial"/>
          <w:noProof/>
          <w:szCs w:val="22"/>
          <w:lang w:val="hr-HR" w:eastAsia="hr-HR"/>
        </w:rPr>
      </w:pPr>
      <w:hyperlink w:anchor="_Toc532472397" w:history="1">
        <w:r w:rsidR="008A6777" w:rsidRPr="008A6777">
          <w:rPr>
            <w:rStyle w:val="Hiperveza"/>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Registracija korisnika  - </w:t>
        </w:r>
        <w:r w:rsidR="008A6777" w:rsidRPr="008A6777">
          <w:rPr>
            <w:rStyle w:val="Hiperveza"/>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28CF185B" w14:textId="77777777" w:rsidR="008A6777" w:rsidRPr="008A6777" w:rsidRDefault="001A0A97">
      <w:pPr>
        <w:pStyle w:val="Sadraj3"/>
        <w:rPr>
          <w:rFonts w:ascii="Arial" w:eastAsiaTheme="minorEastAsia" w:hAnsi="Arial" w:cs="Arial"/>
          <w:noProof/>
          <w:szCs w:val="22"/>
          <w:lang w:val="hr-HR" w:eastAsia="hr-HR"/>
        </w:rPr>
      </w:pPr>
      <w:hyperlink w:anchor="_Toc532472398" w:history="1">
        <w:r w:rsidR="008A6777" w:rsidRPr="008A6777">
          <w:rPr>
            <w:rStyle w:val="Hiperveza"/>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2BE61E92" w14:textId="77777777" w:rsidR="008A6777" w:rsidRPr="008A6777" w:rsidRDefault="001A0A97">
      <w:pPr>
        <w:pStyle w:val="Sadraj3"/>
        <w:rPr>
          <w:rFonts w:ascii="Arial" w:eastAsiaTheme="minorEastAsia" w:hAnsi="Arial" w:cs="Arial"/>
          <w:noProof/>
          <w:szCs w:val="22"/>
          <w:lang w:val="hr-HR" w:eastAsia="hr-HR"/>
        </w:rPr>
      </w:pPr>
      <w:hyperlink w:anchor="_Toc532472399" w:history="1">
        <w:r w:rsidR="008A6777" w:rsidRPr="008A6777">
          <w:rPr>
            <w:rStyle w:val="Hiperveza"/>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362F93C4" w14:textId="77777777" w:rsidR="008A6777" w:rsidRPr="008A6777" w:rsidRDefault="001A0A97">
      <w:pPr>
        <w:pStyle w:val="Sadraj3"/>
        <w:rPr>
          <w:rFonts w:ascii="Arial" w:eastAsiaTheme="minorEastAsia" w:hAnsi="Arial" w:cs="Arial"/>
          <w:noProof/>
          <w:szCs w:val="22"/>
          <w:lang w:val="hr-HR" w:eastAsia="hr-HR"/>
        </w:rPr>
      </w:pPr>
      <w:hyperlink w:anchor="_Toc532472400" w:history="1">
        <w:r w:rsidR="008A6777" w:rsidRPr="008A6777">
          <w:rPr>
            <w:rStyle w:val="Hiperveza"/>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44A00A"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401" w:history="1">
        <w:r w:rsidR="008A6777" w:rsidRPr="008A6777">
          <w:rPr>
            <w:rStyle w:val="Hiperveza"/>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5BC97AC"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402" w:history="1">
        <w:r w:rsidR="008A6777" w:rsidRPr="008A6777">
          <w:rPr>
            <w:rStyle w:val="Hiperveza"/>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7F135482"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403" w:history="1">
        <w:r w:rsidR="008A6777" w:rsidRPr="008A6777">
          <w:rPr>
            <w:rStyle w:val="Hiperveza"/>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39DF3D1"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404" w:history="1">
        <w:r w:rsidR="008A6777" w:rsidRPr="008A6777">
          <w:rPr>
            <w:rStyle w:val="Hiperveza"/>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D9F64AD" w14:textId="77777777" w:rsidR="008A6777" w:rsidRPr="008A6777" w:rsidRDefault="001A0A97">
      <w:pPr>
        <w:pStyle w:val="Sadraj2"/>
        <w:tabs>
          <w:tab w:val="left" w:pos="1000"/>
        </w:tabs>
        <w:rPr>
          <w:rFonts w:ascii="Arial" w:eastAsiaTheme="minorEastAsia" w:hAnsi="Arial" w:cs="Arial"/>
          <w:noProof/>
          <w:szCs w:val="22"/>
          <w:lang w:val="hr-HR" w:eastAsia="hr-HR"/>
        </w:rPr>
      </w:pPr>
      <w:hyperlink w:anchor="_Toc532472405" w:history="1">
        <w:r w:rsidR="008A6777" w:rsidRPr="008A6777">
          <w:rPr>
            <w:rStyle w:val="Hiperveza"/>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66E63330" w14:textId="77777777" w:rsidR="008A6777" w:rsidRPr="008A6777" w:rsidRDefault="001A0A97">
      <w:pPr>
        <w:pStyle w:val="Sadraj3"/>
        <w:rPr>
          <w:rFonts w:ascii="Arial" w:eastAsiaTheme="minorEastAsia" w:hAnsi="Arial" w:cs="Arial"/>
          <w:noProof/>
          <w:szCs w:val="22"/>
          <w:lang w:val="hr-HR" w:eastAsia="hr-HR"/>
        </w:rPr>
      </w:pPr>
      <w:hyperlink w:anchor="_Toc532472406" w:history="1">
        <w:r w:rsidR="008A6777" w:rsidRPr="008A6777">
          <w:rPr>
            <w:rStyle w:val="Hiperveza"/>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28469979" w14:textId="77777777" w:rsidR="008A6777" w:rsidRPr="008A6777" w:rsidRDefault="001A0A97">
      <w:pPr>
        <w:pStyle w:val="Sadraj3"/>
        <w:rPr>
          <w:rFonts w:ascii="Arial" w:eastAsiaTheme="minorEastAsia" w:hAnsi="Arial" w:cs="Arial"/>
          <w:noProof/>
          <w:szCs w:val="22"/>
          <w:lang w:val="hr-HR" w:eastAsia="hr-HR"/>
        </w:rPr>
      </w:pPr>
      <w:hyperlink w:anchor="_Toc532472407" w:history="1">
        <w:r w:rsidR="008A6777" w:rsidRPr="008A6777">
          <w:rPr>
            <w:rStyle w:val="Hiperveza"/>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77A730D" w14:textId="77777777" w:rsidR="008A6777" w:rsidRPr="008A6777" w:rsidRDefault="001A0A97">
      <w:pPr>
        <w:pStyle w:val="Sadraj2"/>
        <w:tabs>
          <w:tab w:val="left" w:pos="1200"/>
        </w:tabs>
        <w:rPr>
          <w:rFonts w:ascii="Arial" w:eastAsiaTheme="minorEastAsia" w:hAnsi="Arial" w:cs="Arial"/>
          <w:noProof/>
          <w:szCs w:val="22"/>
          <w:lang w:val="hr-HR" w:eastAsia="hr-HR"/>
        </w:rPr>
      </w:pPr>
      <w:hyperlink w:anchor="_Toc532472408" w:history="1">
        <w:r w:rsidR="008A6777" w:rsidRPr="008A6777">
          <w:rPr>
            <w:rStyle w:val="Hiperveza"/>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F9C871F" w14:textId="77777777" w:rsidR="008A6777" w:rsidRPr="008A6777" w:rsidRDefault="001A0A97">
      <w:pPr>
        <w:pStyle w:val="Sadraj3"/>
        <w:rPr>
          <w:rFonts w:ascii="Arial" w:eastAsiaTheme="minorEastAsia" w:hAnsi="Arial" w:cs="Arial"/>
          <w:noProof/>
          <w:szCs w:val="22"/>
          <w:lang w:val="hr-HR" w:eastAsia="hr-HR"/>
        </w:rPr>
      </w:pPr>
      <w:hyperlink w:anchor="_Toc532472409" w:history="1">
        <w:r w:rsidR="008A6777" w:rsidRPr="008A6777">
          <w:rPr>
            <w:rStyle w:val="Hiperveza"/>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2F8A273" w14:textId="77777777" w:rsidR="008A6777" w:rsidRPr="008A6777" w:rsidRDefault="001A0A97">
      <w:pPr>
        <w:pStyle w:val="Sadraj3"/>
        <w:rPr>
          <w:rFonts w:ascii="Arial" w:eastAsiaTheme="minorEastAsia" w:hAnsi="Arial" w:cs="Arial"/>
          <w:noProof/>
          <w:szCs w:val="22"/>
          <w:lang w:val="hr-HR" w:eastAsia="hr-HR"/>
        </w:rPr>
      </w:pPr>
      <w:hyperlink w:anchor="_Toc532472410" w:history="1">
        <w:r w:rsidR="008A6777" w:rsidRPr="008A6777">
          <w:rPr>
            <w:rStyle w:val="Hiperveza"/>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77D0F15" w14:textId="77777777" w:rsidR="008A6777" w:rsidRPr="008A6777" w:rsidRDefault="001A0A97">
      <w:pPr>
        <w:pStyle w:val="Sadraj3"/>
        <w:rPr>
          <w:rFonts w:ascii="Arial" w:eastAsiaTheme="minorEastAsia" w:hAnsi="Arial" w:cs="Arial"/>
          <w:noProof/>
          <w:szCs w:val="22"/>
          <w:lang w:val="hr-HR" w:eastAsia="hr-HR"/>
        </w:rPr>
      </w:pPr>
      <w:hyperlink w:anchor="_Toc532472411" w:history="1">
        <w:r w:rsidR="008A6777" w:rsidRPr="008A6777">
          <w:rPr>
            <w:rStyle w:val="Hiperveza"/>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3B89BC2" w14:textId="77777777" w:rsidR="008A6777" w:rsidRPr="008A6777" w:rsidRDefault="001A0A97">
      <w:pPr>
        <w:pStyle w:val="Sadraj3"/>
        <w:rPr>
          <w:rFonts w:ascii="Arial" w:eastAsiaTheme="minorEastAsia" w:hAnsi="Arial" w:cs="Arial"/>
          <w:noProof/>
          <w:szCs w:val="22"/>
          <w:lang w:val="hr-HR" w:eastAsia="hr-HR"/>
        </w:rPr>
      </w:pPr>
      <w:hyperlink w:anchor="_Toc532472412" w:history="1">
        <w:r w:rsidR="008A6777" w:rsidRPr="008A6777">
          <w:rPr>
            <w:rStyle w:val="Hiperveza"/>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C3C1029" w14:textId="77777777" w:rsidR="008A6777" w:rsidRPr="008A6777" w:rsidRDefault="001A0A97">
      <w:pPr>
        <w:pStyle w:val="Sadraj3"/>
        <w:rPr>
          <w:rFonts w:ascii="Arial" w:eastAsiaTheme="minorEastAsia" w:hAnsi="Arial" w:cs="Arial"/>
          <w:noProof/>
          <w:szCs w:val="22"/>
          <w:lang w:val="hr-HR" w:eastAsia="hr-HR"/>
        </w:rPr>
      </w:pPr>
      <w:hyperlink w:anchor="_Toc532472413" w:history="1">
        <w:r w:rsidR="008A6777" w:rsidRPr="008A6777">
          <w:rPr>
            <w:rStyle w:val="Hiperveza"/>
            <w:rFonts w:ascii="Arial" w:hAnsi="Arial" w:cs="Arial"/>
            <w:noProof/>
            <w:lang w:val="hr-HR"/>
          </w:rPr>
          <w:t>3.10.5</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1744AE98" w14:textId="77777777" w:rsidR="008A6777" w:rsidRPr="008A6777" w:rsidRDefault="001A0A97">
      <w:pPr>
        <w:pStyle w:val="Sadraj3"/>
        <w:rPr>
          <w:rFonts w:ascii="Arial" w:eastAsiaTheme="minorEastAsia" w:hAnsi="Arial" w:cs="Arial"/>
          <w:noProof/>
          <w:szCs w:val="22"/>
          <w:lang w:val="hr-HR" w:eastAsia="hr-HR"/>
        </w:rPr>
      </w:pPr>
      <w:hyperlink w:anchor="_Toc532472414" w:history="1">
        <w:r w:rsidR="008A6777" w:rsidRPr="008A6777">
          <w:rPr>
            <w:rStyle w:val="Hiperveza"/>
            <w:rFonts w:ascii="Arial" w:hAnsi="Arial" w:cs="Arial"/>
            <w:noProof/>
            <w:lang w:val="hr-HR"/>
          </w:rPr>
          <w:t>3.10.6</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0EAAB73" w14:textId="77777777" w:rsidR="008A6777" w:rsidRPr="008A6777" w:rsidRDefault="001A0A97">
      <w:pPr>
        <w:pStyle w:val="Sadraj3"/>
        <w:rPr>
          <w:rFonts w:ascii="Arial" w:eastAsiaTheme="minorEastAsia" w:hAnsi="Arial" w:cs="Arial"/>
          <w:noProof/>
          <w:szCs w:val="22"/>
          <w:lang w:val="hr-HR" w:eastAsia="hr-HR"/>
        </w:rPr>
      </w:pPr>
      <w:hyperlink w:anchor="_Toc532472415" w:history="1">
        <w:r w:rsidR="008A6777" w:rsidRPr="008A6777">
          <w:rPr>
            <w:rStyle w:val="Hiperveza"/>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iperveza"/>
            <w:rFonts w:ascii="Arial" w:hAnsi="Arial" w:cs="Arial"/>
            <w:noProof/>
            <w:lang w:val="hr-HR"/>
          </w:rPr>
          <w:t xml:space="preserve">Upravljanje </w:t>
        </w:r>
        <w:r w:rsidR="008A6777" w:rsidRPr="008A6777">
          <w:rPr>
            <w:rStyle w:val="Hiperveza"/>
            <w:rFonts w:ascii="Arial" w:hAnsi="Arial" w:cs="Arial"/>
            <w:noProof/>
            <w:lang w:val="hr-HR"/>
          </w:rPr>
          <w:t>i</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održavanje sustava</w:t>
        </w:r>
        <w:r w:rsidR="008A6777">
          <w:rPr>
            <w:rStyle w:val="Hiperveza"/>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5C03765" w14:textId="77777777" w:rsidR="008A6777" w:rsidRPr="008A6777" w:rsidRDefault="001A0A97">
      <w:pPr>
        <w:pStyle w:val="Sadraj3"/>
        <w:rPr>
          <w:rFonts w:ascii="Arial" w:eastAsiaTheme="minorEastAsia" w:hAnsi="Arial" w:cs="Arial"/>
          <w:noProof/>
          <w:szCs w:val="22"/>
          <w:lang w:val="hr-HR" w:eastAsia="hr-HR"/>
        </w:rPr>
      </w:pPr>
      <w:hyperlink w:anchor="_Toc532472416" w:history="1">
        <w:r w:rsidR="008A6777" w:rsidRPr="008A6777">
          <w:rPr>
            <w:rStyle w:val="Hiperveza"/>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A19BE49" w14:textId="77777777" w:rsidR="008A6777" w:rsidRPr="008A6777" w:rsidRDefault="001A0A97">
      <w:pPr>
        <w:pStyle w:val="Sadraj3"/>
        <w:rPr>
          <w:rFonts w:ascii="Arial" w:eastAsiaTheme="minorEastAsia" w:hAnsi="Arial" w:cs="Arial"/>
          <w:noProof/>
          <w:szCs w:val="22"/>
          <w:lang w:val="hr-HR" w:eastAsia="hr-HR"/>
        </w:rPr>
      </w:pPr>
      <w:hyperlink w:anchor="_Toc532472417" w:history="1">
        <w:r w:rsidR="008A6777" w:rsidRPr="008A6777">
          <w:rPr>
            <w:rStyle w:val="Hiperveza"/>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8A5D0E3" w14:textId="77777777" w:rsidR="008A6777" w:rsidRPr="008A6777" w:rsidRDefault="001A0A97">
      <w:pPr>
        <w:pStyle w:val="Sadraj3"/>
        <w:tabs>
          <w:tab w:val="left" w:pos="1753"/>
        </w:tabs>
        <w:rPr>
          <w:rFonts w:ascii="Arial" w:eastAsiaTheme="minorEastAsia" w:hAnsi="Arial" w:cs="Arial"/>
          <w:noProof/>
          <w:szCs w:val="22"/>
          <w:lang w:val="hr-HR" w:eastAsia="hr-HR"/>
        </w:rPr>
      </w:pPr>
      <w:hyperlink w:anchor="_Toc532472418" w:history="1">
        <w:r w:rsidR="008A6777" w:rsidRPr="008A6777">
          <w:rPr>
            <w:rStyle w:val="Hiperveza"/>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5C4B4A30" w14:textId="77777777" w:rsidR="008A6777" w:rsidRPr="008A6777" w:rsidRDefault="001A0A97">
      <w:pPr>
        <w:pStyle w:val="Sadraj3"/>
        <w:tabs>
          <w:tab w:val="left" w:pos="1753"/>
        </w:tabs>
        <w:rPr>
          <w:rFonts w:ascii="Arial" w:eastAsiaTheme="minorEastAsia" w:hAnsi="Arial" w:cs="Arial"/>
          <w:noProof/>
          <w:szCs w:val="22"/>
          <w:lang w:val="hr-HR" w:eastAsia="hr-HR"/>
        </w:rPr>
      </w:pPr>
      <w:hyperlink w:anchor="_Toc532472419" w:history="1">
        <w:r w:rsidR="008A6777" w:rsidRPr="008A6777">
          <w:rPr>
            <w:rStyle w:val="Hiperveza"/>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F69F658" w14:textId="77777777" w:rsidR="008A6777" w:rsidRPr="008A6777" w:rsidRDefault="001A0A97">
      <w:pPr>
        <w:pStyle w:val="Sadraj3"/>
        <w:tabs>
          <w:tab w:val="left" w:pos="1753"/>
        </w:tabs>
        <w:rPr>
          <w:rFonts w:ascii="Arial" w:eastAsiaTheme="minorEastAsia" w:hAnsi="Arial" w:cs="Arial"/>
          <w:noProof/>
          <w:szCs w:val="22"/>
          <w:lang w:val="hr-HR" w:eastAsia="hr-HR"/>
        </w:rPr>
      </w:pPr>
      <w:hyperlink w:anchor="_Toc532472420" w:history="1">
        <w:r w:rsidR="008A6777" w:rsidRPr="008A6777">
          <w:rPr>
            <w:rStyle w:val="Hiperveza"/>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F1C5ED1" w14:textId="77777777" w:rsidR="008A6777" w:rsidRPr="008A6777" w:rsidRDefault="001A0A97">
      <w:pPr>
        <w:pStyle w:val="Sadraj3"/>
        <w:tabs>
          <w:tab w:val="left" w:pos="1753"/>
        </w:tabs>
        <w:rPr>
          <w:rFonts w:ascii="Arial" w:eastAsiaTheme="minorEastAsia" w:hAnsi="Arial" w:cs="Arial"/>
          <w:noProof/>
          <w:szCs w:val="22"/>
          <w:lang w:val="hr-HR" w:eastAsia="hr-HR"/>
        </w:rPr>
      </w:pPr>
      <w:hyperlink w:anchor="_Toc532472421" w:history="1">
        <w:r w:rsidR="008A6777" w:rsidRPr="008A6777">
          <w:rPr>
            <w:rStyle w:val="Hiperveza"/>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E6E5163" w14:textId="77777777" w:rsidR="008A6777" w:rsidRPr="008A6777" w:rsidRDefault="001A0A97">
      <w:pPr>
        <w:pStyle w:val="Sadraj3"/>
        <w:tabs>
          <w:tab w:val="left" w:pos="1753"/>
        </w:tabs>
        <w:rPr>
          <w:rFonts w:ascii="Arial" w:eastAsiaTheme="minorEastAsia" w:hAnsi="Arial" w:cs="Arial"/>
          <w:noProof/>
          <w:szCs w:val="22"/>
          <w:lang w:val="hr-HR" w:eastAsia="hr-HR"/>
        </w:rPr>
      </w:pPr>
      <w:hyperlink w:anchor="_Toc532472422" w:history="1">
        <w:r w:rsidR="008A6777" w:rsidRPr="008A6777">
          <w:rPr>
            <w:rStyle w:val="Hiperveza"/>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19353E86" w14:textId="77777777" w:rsidR="008A6777" w:rsidRPr="008A6777" w:rsidRDefault="001A0A97">
      <w:pPr>
        <w:pStyle w:val="Sadraj3"/>
        <w:tabs>
          <w:tab w:val="left" w:pos="1753"/>
        </w:tabs>
        <w:rPr>
          <w:rFonts w:ascii="Arial" w:eastAsiaTheme="minorEastAsia" w:hAnsi="Arial" w:cs="Arial"/>
          <w:noProof/>
          <w:szCs w:val="22"/>
          <w:lang w:val="hr-HR" w:eastAsia="hr-HR"/>
        </w:rPr>
      </w:pPr>
      <w:hyperlink w:anchor="_Toc532472423" w:history="1">
        <w:r w:rsidR="008A6777" w:rsidRPr="008A6777">
          <w:rPr>
            <w:rStyle w:val="Hiperveza"/>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2AAC6263" w14:textId="77777777" w:rsidR="008A6777" w:rsidRPr="008A6777" w:rsidRDefault="001A0A97">
      <w:pPr>
        <w:pStyle w:val="Sadraj1"/>
        <w:tabs>
          <w:tab w:val="left" w:pos="432"/>
        </w:tabs>
        <w:rPr>
          <w:rFonts w:ascii="Arial" w:eastAsiaTheme="minorEastAsia" w:hAnsi="Arial" w:cs="Arial"/>
          <w:noProof/>
          <w:szCs w:val="22"/>
          <w:lang w:val="hr-HR" w:eastAsia="hr-HR"/>
        </w:rPr>
      </w:pPr>
      <w:hyperlink w:anchor="_Toc532472424" w:history="1">
        <w:r w:rsidR="008A6777" w:rsidRPr="008A6777">
          <w:rPr>
            <w:rStyle w:val="Hiperveza"/>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32474349"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72ED20C2" w14:textId="77777777" w:rsidR="009E215B" w:rsidRPr="007047A9" w:rsidRDefault="009E215B" w:rsidP="008A6777">
      <w:pPr>
        <w:jc w:val="center"/>
        <w:rPr>
          <w:rFonts w:ascii="Arial" w:hAnsi="Arial" w:cs="Arial"/>
          <w:szCs w:val="22"/>
          <w:lang w:val="hr-HR"/>
        </w:rPr>
      </w:pPr>
    </w:p>
    <w:p w14:paraId="0E0E9922" w14:textId="77777777" w:rsidR="009E215B" w:rsidRPr="003C0AEF" w:rsidRDefault="009E215B">
      <w:pPr>
        <w:pStyle w:val="Naslov"/>
        <w:rPr>
          <w:rFonts w:ascii="Arial" w:hAnsi="Arial" w:cs="Arial"/>
          <w:sz w:val="22"/>
          <w:szCs w:val="22"/>
          <w:lang w:val="hr-HR"/>
        </w:rPr>
      </w:pPr>
    </w:p>
    <w:p w14:paraId="4AA2F690" w14:textId="7B9BF14A" w:rsidR="00661A98" w:rsidRDefault="007956FE" w:rsidP="00661A98">
      <w:pPr>
        <w:pStyle w:val="Naslov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2B3BF226" w14:textId="7BD1C8CE" w:rsidR="00D85F9B" w:rsidRDefault="00D85F9B" w:rsidP="00D85F9B">
      <w:pPr>
        <w:rPr>
          <w:sz w:val="24"/>
          <w:szCs w:val="24"/>
          <w:lang w:val="hr-HR"/>
        </w:rPr>
      </w:pPr>
      <w:r w:rsidRPr="006B4884">
        <w:rPr>
          <w:sz w:val="24"/>
          <w:szCs w:val="24"/>
          <w:lang w:val="hr-HR"/>
        </w:rPr>
        <w:t xml:space="preserve">Velikom broju ljudi je potreban tečaj iz nekog jezika, da bi se bolje sporazumjeli s nekim, da bi napredovali na poslu, ili iz </w:t>
      </w:r>
      <w:r w:rsidR="00CD144A" w:rsidRPr="006B4884">
        <w:rPr>
          <w:sz w:val="24"/>
          <w:szCs w:val="24"/>
          <w:lang w:val="hr-HR"/>
        </w:rPr>
        <w:t>nekih drugih razloga</w:t>
      </w:r>
      <w:r w:rsidRPr="006B4884">
        <w:rPr>
          <w:sz w:val="24"/>
          <w:szCs w:val="24"/>
          <w:lang w:val="hr-HR"/>
        </w:rPr>
        <w:t>. Ovaj sustav omogućava korisniku brz</w:t>
      </w:r>
      <w:r w:rsidR="00CD144A" w:rsidRPr="006B4884">
        <w:rPr>
          <w:sz w:val="24"/>
          <w:szCs w:val="24"/>
          <w:lang w:val="hr-HR"/>
        </w:rPr>
        <w:t>i i jednostavni pregled ponuda online edukacije za određene jezike</w:t>
      </w:r>
      <w:r w:rsidR="00395CEF" w:rsidRPr="006B4884">
        <w:rPr>
          <w:sz w:val="24"/>
          <w:szCs w:val="24"/>
          <w:lang w:val="hr-HR"/>
        </w:rPr>
        <w:t>. T</w:t>
      </w:r>
      <w:r w:rsidR="00CD144A" w:rsidRPr="006B4884">
        <w:rPr>
          <w:sz w:val="24"/>
          <w:szCs w:val="24"/>
          <w:lang w:val="hr-HR"/>
        </w:rPr>
        <w:t>akođer, korisnici mogu provjeriti kojoj razini nekog jezika pripadaju.</w:t>
      </w:r>
    </w:p>
    <w:p w14:paraId="3A118C49" w14:textId="77777777" w:rsidR="005D6C89" w:rsidRPr="006B4884" w:rsidRDefault="005D6C89" w:rsidP="00D85F9B">
      <w:pPr>
        <w:rPr>
          <w:sz w:val="24"/>
          <w:szCs w:val="24"/>
          <w:lang w:val="hr-HR"/>
        </w:rPr>
      </w:pPr>
    </w:p>
    <w:p w14:paraId="3351F055" w14:textId="7415008C" w:rsidR="00690126" w:rsidRDefault="00690126" w:rsidP="00690126">
      <w:pPr>
        <w:pStyle w:val="Naslov2"/>
        <w:spacing w:before="240" w:line="240" w:lineRule="atLeast"/>
        <w:rPr>
          <w:rFonts w:cs="Arial"/>
          <w:sz w:val="22"/>
          <w:szCs w:val="22"/>
          <w:lang w:val="hr-HR"/>
        </w:rPr>
      </w:pPr>
      <w:bookmarkStart w:id="2" w:name="_Toc334234469"/>
      <w:bookmarkStart w:id="3" w:name="_Toc532472377"/>
      <w:bookmarkStart w:id="4" w:name="_Toc317626440"/>
      <w:r w:rsidRPr="003C0AEF">
        <w:rPr>
          <w:rFonts w:cs="Arial"/>
          <w:sz w:val="22"/>
          <w:szCs w:val="22"/>
          <w:lang w:val="hr-HR"/>
        </w:rPr>
        <w:t>Svrha dokumenta</w:t>
      </w:r>
      <w:bookmarkEnd w:id="2"/>
      <w:bookmarkEnd w:id="3"/>
    </w:p>
    <w:p w14:paraId="64C2E82E" w14:textId="77777777" w:rsidR="008F7E95" w:rsidRPr="008F7E95" w:rsidRDefault="008F7E95" w:rsidP="008F7E95">
      <w:pPr>
        <w:rPr>
          <w:lang w:val="hr-HR"/>
        </w:rPr>
      </w:pPr>
    </w:p>
    <w:p w14:paraId="16FE6C62" w14:textId="2AE4C4D5" w:rsidR="00545A77" w:rsidRDefault="00CD144A" w:rsidP="00B507FB">
      <w:pPr>
        <w:rPr>
          <w:rFonts w:ascii="Arial" w:hAnsi="Arial" w:cs="Arial"/>
          <w:szCs w:val="22"/>
          <w:lang w:val="hr-HR"/>
        </w:rPr>
      </w:pPr>
      <w:r>
        <w:rPr>
          <w:rFonts w:ascii="Arial" w:hAnsi="Arial" w:cs="Arial"/>
          <w:szCs w:val="22"/>
          <w:lang w:val="hr-HR"/>
        </w:rPr>
        <w:t xml:space="preserve">Ovaj dokument je namijenjen korisnicima </w:t>
      </w:r>
      <w:r w:rsidR="008F7E95">
        <w:rPr>
          <w:rFonts w:ascii="Arial" w:hAnsi="Arial" w:cs="Arial"/>
          <w:szCs w:val="22"/>
          <w:lang w:val="hr-HR"/>
        </w:rPr>
        <w:t>koji žele upisati neki</w:t>
      </w:r>
      <w:r w:rsidR="009C5C0C">
        <w:rPr>
          <w:rFonts w:ascii="Arial" w:hAnsi="Arial" w:cs="Arial"/>
          <w:szCs w:val="22"/>
          <w:lang w:val="hr-HR"/>
        </w:rPr>
        <w:t xml:space="preserve"> online</w:t>
      </w:r>
      <w:r w:rsidR="008F7E95">
        <w:rPr>
          <w:rFonts w:ascii="Arial" w:hAnsi="Arial" w:cs="Arial"/>
          <w:szCs w:val="22"/>
          <w:lang w:val="hr-HR"/>
        </w:rPr>
        <w:t xml:space="preserve"> tečaj jezika koji im je potreban, </w:t>
      </w:r>
      <w:r>
        <w:rPr>
          <w:rFonts w:ascii="Arial" w:hAnsi="Arial" w:cs="Arial"/>
          <w:szCs w:val="22"/>
          <w:lang w:val="hr-HR"/>
        </w:rPr>
        <w:t>mogu provjeriti svoj</w:t>
      </w:r>
      <w:r w:rsidR="009C5C0C">
        <w:rPr>
          <w:rFonts w:ascii="Arial" w:hAnsi="Arial" w:cs="Arial"/>
          <w:szCs w:val="22"/>
          <w:lang w:val="hr-HR"/>
        </w:rPr>
        <w:t>u razinu</w:t>
      </w:r>
      <w:r>
        <w:rPr>
          <w:rFonts w:ascii="Arial" w:hAnsi="Arial" w:cs="Arial"/>
          <w:szCs w:val="22"/>
          <w:lang w:val="hr-HR"/>
        </w:rPr>
        <w:t xml:space="preserve"> znanja tako da imaju mogućnost odraditi test i po završetku testa </w:t>
      </w:r>
      <w:r w:rsidR="00093A5A">
        <w:rPr>
          <w:rFonts w:ascii="Arial" w:hAnsi="Arial" w:cs="Arial"/>
          <w:szCs w:val="22"/>
          <w:lang w:val="hr-HR"/>
        </w:rPr>
        <w:t xml:space="preserve">dobiti rezultate, nakon čega će korisnika rangirati i ispisati mu ponudu tečajeva </w:t>
      </w:r>
      <w:r w:rsidR="009C5C0C">
        <w:rPr>
          <w:rFonts w:ascii="Arial" w:hAnsi="Arial" w:cs="Arial"/>
          <w:szCs w:val="22"/>
          <w:lang w:val="hr-HR"/>
        </w:rPr>
        <w:t>s obzirom na razinu kojoj korisnik pripada.</w:t>
      </w:r>
    </w:p>
    <w:p w14:paraId="222367F6" w14:textId="77777777" w:rsidR="00093A5A" w:rsidRPr="003C0AEF" w:rsidRDefault="00093A5A" w:rsidP="00B507FB">
      <w:pPr>
        <w:rPr>
          <w:rFonts w:ascii="Arial" w:hAnsi="Arial" w:cs="Arial"/>
          <w:szCs w:val="22"/>
          <w:lang w:val="hr-HR"/>
        </w:rPr>
      </w:pPr>
    </w:p>
    <w:p w14:paraId="3990B136" w14:textId="77777777"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7EEB34A3" w14:textId="49E6129C" w:rsidR="00690126" w:rsidRDefault="00690126" w:rsidP="00A768E3">
      <w:pPr>
        <w:rPr>
          <w:rFonts w:ascii="Arial" w:hAnsi="Arial" w:cs="Arial"/>
          <w:szCs w:val="22"/>
          <w:lang w:val="hr-HR"/>
        </w:rPr>
      </w:pPr>
      <w:r w:rsidRPr="003C0AEF">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p w14:paraId="1A64CEC7" w14:textId="77777777" w:rsidR="00366A57" w:rsidRPr="003C0AEF" w:rsidRDefault="00366A57"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57"/>
        <w:gridCol w:w="3724"/>
        <w:gridCol w:w="3009"/>
      </w:tblGrid>
      <w:tr w:rsidR="00545A77" w:rsidRPr="003C0AEF" w14:paraId="6F9B93C4" w14:textId="77777777" w:rsidTr="00D212DD">
        <w:trPr>
          <w:trHeight w:val="332"/>
        </w:trPr>
        <w:tc>
          <w:tcPr>
            <w:tcW w:w="2268" w:type="dxa"/>
            <w:shd w:val="clear" w:color="auto" w:fill="D9D9D9" w:themeFill="background1" w:themeFillShade="D9"/>
          </w:tcPr>
          <w:p w14:paraId="204F511F"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1DE7C82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5FF5B13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21E7ECCC" w14:textId="77777777" w:rsidTr="00D212DD">
        <w:tc>
          <w:tcPr>
            <w:tcW w:w="2268" w:type="dxa"/>
          </w:tcPr>
          <w:p w14:paraId="3E80C6C8" w14:textId="77777777" w:rsidR="00545A77" w:rsidRPr="003C0AEF" w:rsidRDefault="00545A77" w:rsidP="00D212DD">
            <w:pPr>
              <w:tabs>
                <w:tab w:val="left" w:pos="0"/>
              </w:tabs>
              <w:rPr>
                <w:rFonts w:ascii="Arial" w:hAnsi="Arial" w:cs="Arial"/>
                <w:szCs w:val="22"/>
              </w:rPr>
            </w:pPr>
          </w:p>
        </w:tc>
        <w:tc>
          <w:tcPr>
            <w:tcW w:w="3780" w:type="dxa"/>
          </w:tcPr>
          <w:p w14:paraId="6D56B4CE" w14:textId="77777777" w:rsidR="00545A77" w:rsidRPr="003C0AEF" w:rsidRDefault="00545A77" w:rsidP="00D212DD">
            <w:pPr>
              <w:tabs>
                <w:tab w:val="left" w:pos="0"/>
              </w:tabs>
              <w:rPr>
                <w:rFonts w:ascii="Arial" w:hAnsi="Arial" w:cs="Arial"/>
                <w:szCs w:val="22"/>
              </w:rPr>
            </w:pPr>
          </w:p>
        </w:tc>
        <w:tc>
          <w:tcPr>
            <w:tcW w:w="3060" w:type="dxa"/>
          </w:tcPr>
          <w:p w14:paraId="32632DFC" w14:textId="77777777" w:rsidR="00545A77" w:rsidRPr="003C0AEF" w:rsidRDefault="00545A77" w:rsidP="00D212DD">
            <w:pPr>
              <w:tabs>
                <w:tab w:val="left" w:pos="0"/>
              </w:tabs>
              <w:rPr>
                <w:rFonts w:ascii="Arial" w:hAnsi="Arial" w:cs="Arial"/>
                <w:szCs w:val="22"/>
              </w:rPr>
            </w:pPr>
          </w:p>
        </w:tc>
      </w:tr>
    </w:tbl>
    <w:p w14:paraId="59741630" w14:textId="77777777" w:rsidR="00545A77" w:rsidRPr="003C0AEF" w:rsidRDefault="00545A77" w:rsidP="00A768E3">
      <w:pPr>
        <w:rPr>
          <w:rFonts w:ascii="Arial" w:hAnsi="Arial" w:cs="Arial"/>
          <w:szCs w:val="22"/>
          <w:lang w:val="hr-HR"/>
        </w:rPr>
      </w:pPr>
    </w:p>
    <w:p w14:paraId="55842599" w14:textId="77777777" w:rsidR="00690126" w:rsidRPr="003C0AEF" w:rsidRDefault="00690126" w:rsidP="00690126">
      <w:pPr>
        <w:pStyle w:val="Naslov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49A34994"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Reetkatablice"/>
        <w:tblW w:w="0" w:type="auto"/>
        <w:tblInd w:w="378" w:type="dxa"/>
        <w:tblLook w:val="04A0" w:firstRow="1" w:lastRow="0" w:firstColumn="1" w:lastColumn="0" w:noHBand="0" w:noVBand="1"/>
      </w:tblPr>
      <w:tblGrid>
        <w:gridCol w:w="1598"/>
        <w:gridCol w:w="4410"/>
        <w:gridCol w:w="2964"/>
      </w:tblGrid>
      <w:tr w:rsidR="00545A77" w:rsidRPr="003C0AEF" w14:paraId="3BA97A5F" w14:textId="77777777" w:rsidTr="00D212DD">
        <w:tc>
          <w:tcPr>
            <w:tcW w:w="1380" w:type="dxa"/>
            <w:shd w:val="clear" w:color="auto" w:fill="D9D9D9" w:themeFill="background1" w:themeFillShade="D9"/>
          </w:tcPr>
          <w:p w14:paraId="184A9B4B"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01344EA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4EB97424"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6A90BF04" w14:textId="77777777" w:rsidTr="00D212DD">
        <w:tc>
          <w:tcPr>
            <w:tcW w:w="1380" w:type="dxa"/>
          </w:tcPr>
          <w:p w14:paraId="6FC86606" w14:textId="77777777" w:rsidR="00545A77" w:rsidRPr="003C0AEF" w:rsidRDefault="00545A77" w:rsidP="00D212DD">
            <w:pPr>
              <w:tabs>
                <w:tab w:val="left" w:pos="0"/>
              </w:tabs>
              <w:rPr>
                <w:rFonts w:ascii="Arial" w:hAnsi="Arial" w:cs="Arial"/>
                <w:szCs w:val="22"/>
              </w:rPr>
            </w:pPr>
          </w:p>
        </w:tc>
        <w:tc>
          <w:tcPr>
            <w:tcW w:w="4650" w:type="dxa"/>
          </w:tcPr>
          <w:p w14:paraId="75FEFA60" w14:textId="77777777" w:rsidR="00545A77" w:rsidRPr="003C0AEF" w:rsidRDefault="00545A77" w:rsidP="00D212DD">
            <w:pPr>
              <w:tabs>
                <w:tab w:val="left" w:pos="0"/>
              </w:tabs>
              <w:rPr>
                <w:rFonts w:ascii="Arial" w:hAnsi="Arial" w:cs="Arial"/>
                <w:szCs w:val="22"/>
              </w:rPr>
            </w:pPr>
          </w:p>
        </w:tc>
        <w:tc>
          <w:tcPr>
            <w:tcW w:w="3079" w:type="dxa"/>
          </w:tcPr>
          <w:p w14:paraId="51D81B00" w14:textId="77777777" w:rsidR="00545A77" w:rsidRPr="003C0AEF" w:rsidRDefault="00545A77" w:rsidP="00D212DD">
            <w:pPr>
              <w:tabs>
                <w:tab w:val="left" w:pos="0"/>
              </w:tabs>
              <w:rPr>
                <w:rFonts w:ascii="Arial" w:hAnsi="Arial" w:cs="Arial"/>
                <w:szCs w:val="22"/>
              </w:rPr>
            </w:pPr>
          </w:p>
        </w:tc>
      </w:tr>
    </w:tbl>
    <w:p w14:paraId="4DFCEB7F" w14:textId="77777777" w:rsidR="00545A77" w:rsidRPr="003C0AEF" w:rsidRDefault="00545A77" w:rsidP="00A768E3">
      <w:pPr>
        <w:rPr>
          <w:rFonts w:ascii="Arial" w:hAnsi="Arial" w:cs="Arial"/>
          <w:szCs w:val="22"/>
          <w:lang w:val="hr-HR"/>
        </w:rPr>
      </w:pPr>
    </w:p>
    <w:p w14:paraId="7AE34851" w14:textId="77777777" w:rsidR="00690126" w:rsidRPr="003C0AEF" w:rsidRDefault="00690126" w:rsidP="00690126">
      <w:pPr>
        <w:pStyle w:val="Naslov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7C5A3BD1" w14:textId="77777777" w:rsidR="00690126" w:rsidRPr="003C0AEF" w:rsidRDefault="00690126" w:rsidP="00A768E3">
      <w:pPr>
        <w:rPr>
          <w:rFonts w:ascii="Arial" w:hAnsi="Arial" w:cs="Arial"/>
          <w:szCs w:val="22"/>
          <w:lang w:val="hr-HR"/>
        </w:rPr>
      </w:pPr>
      <w:r w:rsidRPr="003C0AEF">
        <w:rPr>
          <w:rFonts w:ascii="Arial" w:hAnsi="Arial" w:cs="Arial"/>
          <w:szCs w:val="22"/>
          <w:lang w:val="hr-HR"/>
        </w:rPr>
        <w:t xml:space="preserve">&lt;Opišite od čega se sastoji ostatak ovog dokumenta i kako je dokument organiziran. Predložite </w:t>
      </w:r>
      <w:r w:rsidRPr="003C0AEF">
        <w:rPr>
          <w:rFonts w:ascii="Arial" w:hAnsi="Arial" w:cs="Arial"/>
          <w:szCs w:val="22"/>
          <w:lang w:val="hr-HR"/>
        </w:rPr>
        <w:lastRenderedPageBreak/>
        <w:t>način na koji treba čitati dokument, počevši sa uvodnim dijelovima te kasnije nastaviti kroz di</w:t>
      </w:r>
      <w:r w:rsidR="00A768E3" w:rsidRPr="003C0AEF">
        <w:rPr>
          <w:rFonts w:ascii="Arial" w:hAnsi="Arial" w:cs="Arial"/>
          <w:szCs w:val="22"/>
          <w:lang w:val="hr-HR"/>
        </w:rPr>
        <w:t>jelove dokumenta koji su najvažniji</w:t>
      </w:r>
      <w:r w:rsidRPr="003C0AEF">
        <w:rPr>
          <w:rFonts w:ascii="Arial" w:hAnsi="Arial" w:cs="Arial"/>
          <w:szCs w:val="22"/>
          <w:lang w:val="hr-HR"/>
        </w:rPr>
        <w:t xml:space="preserve"> pojedinom tipu osobe koja koristi dokument.&gt;</w:t>
      </w:r>
    </w:p>
    <w:p w14:paraId="2CB5AC73" w14:textId="77777777" w:rsidR="00690126" w:rsidRPr="003C0AEF" w:rsidRDefault="00690126" w:rsidP="00690126">
      <w:pPr>
        <w:ind w:left="720"/>
        <w:rPr>
          <w:rFonts w:ascii="Arial" w:hAnsi="Arial" w:cs="Arial"/>
          <w:i/>
          <w:color w:val="0000FF"/>
          <w:szCs w:val="22"/>
          <w:lang w:val="hr-HR"/>
        </w:rPr>
      </w:pPr>
    </w:p>
    <w:p w14:paraId="50A5846E" w14:textId="19A0A1E5" w:rsidR="00016866" w:rsidRDefault="00B13BBE" w:rsidP="00930B06">
      <w:pPr>
        <w:pStyle w:val="Naslov1"/>
        <w:rPr>
          <w:rFonts w:cs="Arial"/>
          <w:sz w:val="22"/>
          <w:szCs w:val="22"/>
        </w:rPr>
      </w:pPr>
      <w:r w:rsidRPr="003C0AEF">
        <w:rPr>
          <w:rFonts w:cs="Arial"/>
          <w:sz w:val="22"/>
          <w:szCs w:val="22"/>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4"/>
      <w:r w:rsidR="00545A77" w:rsidRPr="003C0AEF">
        <w:rPr>
          <w:rFonts w:cs="Arial"/>
          <w:sz w:val="22"/>
          <w:szCs w:val="22"/>
        </w:rPr>
        <w:t>SUSTAVA</w:t>
      </w:r>
      <w:bookmarkEnd w:id="11"/>
    </w:p>
    <w:p w14:paraId="076D72D8" w14:textId="0A7D9412" w:rsidR="00B3014E" w:rsidRDefault="00B3014E" w:rsidP="007B0A17">
      <w:pPr>
        <w:pStyle w:val="template"/>
        <w:spacing w:line="360" w:lineRule="auto"/>
        <w:rPr>
          <w:rFonts w:cs="Arial"/>
          <w:szCs w:val="22"/>
          <w:lang w:val="hr-HR"/>
        </w:rPr>
      </w:pPr>
      <w:bookmarkStart w:id="12" w:name="_Toc317626447"/>
    </w:p>
    <w:p w14:paraId="22A37217" w14:textId="735C923A" w:rsidR="00803143" w:rsidRDefault="00B3014E" w:rsidP="007B0A17">
      <w:pPr>
        <w:pStyle w:val="template"/>
        <w:spacing w:line="360" w:lineRule="auto"/>
        <w:rPr>
          <w:rFonts w:cs="Arial"/>
          <w:i w:val="0"/>
          <w:iCs/>
          <w:szCs w:val="22"/>
          <w:lang w:val="hr-HR"/>
        </w:rPr>
      </w:pPr>
      <w:r w:rsidRPr="00B3014E">
        <w:rPr>
          <w:rFonts w:cs="Arial"/>
          <w:i w:val="0"/>
          <w:iCs/>
          <w:szCs w:val="22"/>
          <w:lang w:val="hr-HR"/>
        </w:rPr>
        <w:t xml:space="preserve">Online tečajevi jezika je </w:t>
      </w:r>
      <w:r>
        <w:rPr>
          <w:rFonts w:cs="Arial"/>
          <w:i w:val="0"/>
          <w:iCs/>
          <w:szCs w:val="22"/>
          <w:lang w:val="hr-HR"/>
        </w:rPr>
        <w:t xml:space="preserve">web aplikacija koja </w:t>
      </w:r>
      <w:r w:rsidR="00845722">
        <w:rPr>
          <w:rFonts w:cs="Arial"/>
          <w:i w:val="0"/>
          <w:iCs/>
          <w:szCs w:val="22"/>
          <w:lang w:val="hr-HR"/>
        </w:rPr>
        <w:t xml:space="preserve">pruža mogućnost korisnicima </w:t>
      </w:r>
      <w:r w:rsidR="00C333EC">
        <w:rPr>
          <w:rFonts w:cs="Arial"/>
          <w:i w:val="0"/>
          <w:iCs/>
          <w:szCs w:val="22"/>
          <w:lang w:val="hr-HR"/>
        </w:rPr>
        <w:t xml:space="preserve">brzi i efikasan </w:t>
      </w:r>
      <w:r w:rsidR="00845722">
        <w:rPr>
          <w:rFonts w:cs="Arial"/>
          <w:i w:val="0"/>
          <w:iCs/>
          <w:szCs w:val="22"/>
          <w:lang w:val="hr-HR"/>
        </w:rPr>
        <w:t xml:space="preserve">pronalazak online tečaja. </w:t>
      </w:r>
      <w:r w:rsidR="00C333EC">
        <w:rPr>
          <w:rFonts w:cs="Arial"/>
          <w:i w:val="0"/>
          <w:iCs/>
          <w:szCs w:val="22"/>
          <w:lang w:val="hr-HR"/>
        </w:rPr>
        <w:t>Prednost ovog sustava je ta što korisnik</w:t>
      </w:r>
      <w:r w:rsidR="00845722">
        <w:rPr>
          <w:rFonts w:cs="Arial"/>
          <w:i w:val="0"/>
          <w:iCs/>
          <w:szCs w:val="22"/>
          <w:lang w:val="hr-HR"/>
        </w:rPr>
        <w:t xml:space="preserve"> ima mogućnost naučiti i položiti određenu razinu tečaja iz udobnosti svoga doma, bez nepotrebnog odlaska na određenu destinaciju </w:t>
      </w:r>
      <w:r w:rsidR="00C333EC">
        <w:rPr>
          <w:rFonts w:cs="Arial"/>
          <w:i w:val="0"/>
          <w:iCs/>
          <w:szCs w:val="22"/>
          <w:lang w:val="hr-HR"/>
        </w:rPr>
        <w:t xml:space="preserve">i gubljenju vremena. Korisnik ima mogućnost rješavanja testa, koji po završetku filtrira ponudu tečajeva na osnovu rezultata koje je postigao korisnik. Također, ukoliko se korisnik registrira na sustav, ima mogućnost praćenja svog profila, </w:t>
      </w:r>
      <w:r w:rsidR="00803143">
        <w:rPr>
          <w:rFonts w:cs="Arial"/>
          <w:i w:val="0"/>
          <w:iCs/>
          <w:szCs w:val="22"/>
          <w:lang w:val="hr-HR"/>
        </w:rPr>
        <w:t>pregleda rezultata testa, tečajeva koje je pohađao, itd.</w:t>
      </w:r>
    </w:p>
    <w:p w14:paraId="73576CB1" w14:textId="5F06CAEB" w:rsidR="00C333EC" w:rsidRPr="00B3014E" w:rsidRDefault="00C333EC" w:rsidP="007B0A17">
      <w:pPr>
        <w:pStyle w:val="template"/>
        <w:spacing w:line="360" w:lineRule="auto"/>
        <w:rPr>
          <w:rFonts w:cs="Arial"/>
          <w:i w:val="0"/>
          <w:iCs/>
          <w:szCs w:val="22"/>
          <w:lang w:val="hr-HR"/>
        </w:rPr>
      </w:pPr>
      <w:r>
        <w:rPr>
          <w:rFonts w:cs="Arial"/>
          <w:i w:val="0"/>
          <w:iCs/>
          <w:szCs w:val="22"/>
          <w:lang w:val="hr-HR"/>
        </w:rPr>
        <w:t xml:space="preserve"> </w:t>
      </w:r>
    </w:p>
    <w:p w14:paraId="6BEF6012" w14:textId="77777777" w:rsidR="007B0A17" w:rsidRPr="003C0AEF" w:rsidRDefault="007B0A17" w:rsidP="00F356B6">
      <w:pPr>
        <w:rPr>
          <w:rFonts w:ascii="Arial" w:hAnsi="Arial" w:cs="Arial"/>
          <w:szCs w:val="22"/>
          <w:lang w:val="hr-HR"/>
        </w:rPr>
      </w:pPr>
    </w:p>
    <w:p w14:paraId="5945919E" w14:textId="77777777" w:rsidR="00AC3394" w:rsidRPr="003C0AEF" w:rsidRDefault="00AC3394" w:rsidP="00930B06">
      <w:pPr>
        <w:pStyle w:val="Naslov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066CD5B3" w14:textId="261D6929" w:rsidR="00545A77" w:rsidRDefault="00EA1C6E" w:rsidP="00AC3394">
      <w:pPr>
        <w:rPr>
          <w:rFonts w:ascii="Arial" w:hAnsi="Arial" w:cs="Arial"/>
          <w:iCs/>
          <w:szCs w:val="22"/>
        </w:rPr>
      </w:pPr>
      <w:r>
        <w:rPr>
          <w:rFonts w:ascii="Arial" w:hAnsi="Arial" w:cs="Arial"/>
          <w:iCs/>
          <w:szCs w:val="22"/>
        </w:rPr>
        <w:t xml:space="preserve">Ovaj sustav predstavlja pregledan sadržaj, na kojem korisnik može pronaći raznu ponudu online tečajeva koji su mu potrebni, odraditi test koji će rangirati ponudu tečajeva na osnovu njegova znanja na odrađenom testu. Naravno, korisnik ne mora odraditi test ukoliko on ne želi, može birati sam razinu tečaja koja njemu odgovara. Korisnik može pisati recenzije za neki tečaj ukoliko se vodi kao registrirani korisnik, kako bi olakšao lakši odabir drugim korisnicima. </w:t>
      </w:r>
    </w:p>
    <w:p w14:paraId="7E8104BC" w14:textId="77777777" w:rsidR="00EA1C6E" w:rsidRPr="00EA1C6E" w:rsidRDefault="00EA1C6E" w:rsidP="00AC3394">
      <w:pPr>
        <w:rPr>
          <w:rFonts w:ascii="Arial" w:hAnsi="Arial" w:cs="Arial"/>
          <w:iCs/>
          <w:szCs w:val="22"/>
          <w:lang w:val="hr-HR"/>
        </w:rPr>
      </w:pPr>
    </w:p>
    <w:p w14:paraId="5F38E6F3" w14:textId="77777777" w:rsidR="00070800" w:rsidRPr="003C0AEF" w:rsidRDefault="002D4F6B" w:rsidP="002D4F6B">
      <w:pPr>
        <w:jc w:val="center"/>
        <w:rPr>
          <w:rFonts w:ascii="Arial" w:hAnsi="Arial" w:cs="Arial"/>
          <w:szCs w:val="22"/>
          <w:lang w:val="hr-HR"/>
        </w:rPr>
      </w:pPr>
      <w:bookmarkStart w:id="14" w:name="_Toc4395996"/>
      <w:bookmarkStart w:id="15" w:name="_Toc334234475"/>
      <w:r w:rsidRPr="003C0AEF">
        <w:rPr>
          <w:rFonts w:ascii="Arial" w:hAnsi="Arial" w:cs="Arial"/>
          <w:noProof/>
          <w:szCs w:val="22"/>
          <w:lang w:val="hr-HR" w:eastAsia="hr-HR"/>
        </w:rPr>
        <w:lastRenderedPageBreak/>
        <w:drawing>
          <wp:inline distT="0" distB="0" distL="0" distR="0" wp14:anchorId="235CB3CE" wp14:editId="366AA47A">
            <wp:extent cx="3968762"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07" cy="3363155"/>
                    </a:xfrm>
                    <a:prstGeom prst="rect">
                      <a:avLst/>
                    </a:prstGeom>
                  </pic:spPr>
                </pic:pic>
              </a:graphicData>
            </a:graphic>
          </wp:inline>
        </w:drawing>
      </w:r>
    </w:p>
    <w:p w14:paraId="2500D052" w14:textId="77777777" w:rsidR="00070800" w:rsidRPr="003C0AEF" w:rsidRDefault="00070800" w:rsidP="00070800">
      <w:pPr>
        <w:rPr>
          <w:rFonts w:ascii="Arial" w:hAnsi="Arial" w:cs="Arial"/>
          <w:szCs w:val="22"/>
          <w:lang w:val="hr-HR"/>
        </w:rPr>
      </w:pPr>
      <w:r w:rsidRPr="003C0AEF">
        <w:rPr>
          <w:rFonts w:ascii="Arial" w:hAnsi="Arial" w:cs="Arial"/>
          <w:szCs w:val="22"/>
          <w:lang w:val="hr-HR"/>
        </w:rPr>
        <w:t>Poželjno je dodat</w:t>
      </w:r>
      <w:r w:rsidR="002D4F6B" w:rsidRPr="003C0AEF">
        <w:rPr>
          <w:rFonts w:ascii="Arial" w:hAnsi="Arial" w:cs="Arial"/>
          <w:szCs w:val="22"/>
          <w:lang w:val="hr-HR"/>
        </w:rPr>
        <w:t xml:space="preserve"> </w:t>
      </w:r>
      <w:r w:rsidRPr="003C0AEF">
        <w:rPr>
          <w:rFonts w:ascii="Arial" w:hAnsi="Arial" w:cs="Arial"/>
          <w:szCs w:val="22"/>
          <w:lang w:val="hr-HR"/>
        </w:rPr>
        <w:t>ii grafičku prezentaciju, npr- Context Diagram/ Interface Diagram/ Data Flow Diagram, Application Screen Flow, Sitemap, Process Flow</w:t>
      </w:r>
    </w:p>
    <w:p w14:paraId="2B449DAD" w14:textId="77777777" w:rsidR="00070800" w:rsidRPr="003C0AEF" w:rsidRDefault="00070800" w:rsidP="00070800">
      <w:pPr>
        <w:rPr>
          <w:rFonts w:ascii="Arial" w:hAnsi="Arial" w:cs="Arial"/>
          <w:szCs w:val="22"/>
          <w:lang w:val="hr-HR"/>
        </w:rPr>
      </w:pPr>
      <w:r w:rsidRPr="003C0AEF">
        <w:rPr>
          <w:rFonts w:ascii="Arial" w:hAnsi="Arial" w:cs="Arial"/>
          <w:szCs w:val="22"/>
          <w:lang w:val="hr-HR"/>
        </w:rPr>
        <w:t>&lt;Provide any appropriate graphical representations that are relevant to the system and project such as a context/interface/data flow diagram, application screen flow, site map, or process flow.  Add as many as needed.&gt;</w:t>
      </w:r>
    </w:p>
    <w:p w14:paraId="0261BF0F" w14:textId="77777777" w:rsidR="004163A1" w:rsidRPr="003C0AEF" w:rsidRDefault="004D4D74" w:rsidP="00AC3394">
      <w:pPr>
        <w:pStyle w:val="Naslov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7AEB4151" w14:textId="77777777"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implementiranog </w:t>
      </w:r>
      <w:r w:rsidR="00930B06" w:rsidRPr="003C0AEF">
        <w:rPr>
          <w:rFonts w:ascii="Arial" w:hAnsi="Arial" w:cs="Arial"/>
          <w:szCs w:val="22"/>
          <w:lang w:val="hr-HR"/>
        </w:rPr>
        <w:t>sustav</w:t>
      </w:r>
      <w:r w:rsidRPr="003C0AEF">
        <w:rPr>
          <w:rFonts w:ascii="Arial" w:hAnsi="Arial" w:cs="Arial"/>
          <w:szCs w:val="22"/>
          <w:lang w:val="hr-HR"/>
        </w:rPr>
        <w:t xml:space="preserve">a, zamjena za postojeću aplikaciju, novi član rastućeg skupa </w:t>
      </w:r>
      <w:r w:rsidR="00930B06" w:rsidRPr="003C0AEF">
        <w:rPr>
          <w:rFonts w:ascii="Arial" w:hAnsi="Arial" w:cs="Arial"/>
          <w:szCs w:val="22"/>
          <w:lang w:val="hr-HR"/>
        </w:rPr>
        <w:t>sustav</w:t>
      </w:r>
      <w:r w:rsidRPr="003C0AEF">
        <w:rPr>
          <w:rFonts w:ascii="Arial" w:hAnsi="Arial" w:cs="Arial"/>
          <w:szCs w:val="22"/>
          <w:lang w:val="hr-HR"/>
        </w:rPr>
        <w:t xml:space="preserve">a ili potpuno novi </w:t>
      </w:r>
      <w:r w:rsidR="00930B06" w:rsidRPr="003C0AEF">
        <w:rPr>
          <w:rFonts w:ascii="Arial" w:hAnsi="Arial" w:cs="Arial"/>
          <w:szCs w:val="22"/>
          <w:lang w:val="hr-HR"/>
        </w:rPr>
        <w:t>sustav</w:t>
      </w:r>
      <w:r w:rsidRPr="003C0AEF">
        <w:rPr>
          <w:rFonts w:ascii="Arial" w:hAnsi="Arial" w:cs="Arial"/>
          <w:szCs w:val="22"/>
          <w:lang w:val="hr-HR"/>
        </w:rPr>
        <w:t xml:space="preserve">. Ako </w:t>
      </w:r>
      <w:r w:rsidR="004D4D74" w:rsidRPr="003C0AEF">
        <w:rPr>
          <w:rFonts w:ascii="Arial" w:hAnsi="Arial" w:cs="Arial"/>
          <w:szCs w:val="22"/>
          <w:lang w:val="hr-HR"/>
        </w:rPr>
        <w:t>FSD</w:t>
      </w:r>
      <w:r w:rsidRPr="003C0AEF">
        <w:rPr>
          <w:rFonts w:ascii="Arial" w:hAnsi="Arial" w:cs="Arial"/>
          <w:szCs w:val="22"/>
          <w:lang w:val="hr-HR"/>
        </w:rPr>
        <w:t xml:space="preserve"> dokument definira komponentu nekog većeg </w:t>
      </w:r>
      <w:r w:rsidR="004D4D74" w:rsidRPr="003C0AEF">
        <w:rPr>
          <w:rFonts w:ascii="Arial" w:hAnsi="Arial" w:cs="Arial"/>
          <w:szCs w:val="22"/>
          <w:lang w:val="hr-HR"/>
        </w:rPr>
        <w:t>sustava</w:t>
      </w:r>
      <w:r w:rsidRPr="003C0AEF">
        <w:rPr>
          <w:rFonts w:ascii="Arial" w:hAnsi="Arial" w:cs="Arial"/>
          <w:szCs w:val="22"/>
          <w:lang w:val="hr-HR"/>
        </w:rPr>
        <w:t xml:space="preserve">, navedite kako se ovaj </w:t>
      </w:r>
      <w:r w:rsidR="00930B06" w:rsidRPr="003C0AEF">
        <w:rPr>
          <w:rFonts w:ascii="Arial" w:hAnsi="Arial" w:cs="Arial"/>
          <w:szCs w:val="22"/>
          <w:lang w:val="hr-HR"/>
        </w:rPr>
        <w:t>sustav</w:t>
      </w:r>
      <w:r w:rsidRPr="003C0AEF">
        <w:rPr>
          <w:rFonts w:ascii="Arial" w:hAnsi="Arial" w:cs="Arial"/>
          <w:szCs w:val="22"/>
          <w:lang w:val="hr-HR"/>
        </w:rPr>
        <w:t xml:space="preserve"> odnosi prema cjelokupnom </w:t>
      </w:r>
      <w:r w:rsidR="00871058">
        <w:rPr>
          <w:rFonts w:ascii="Arial" w:hAnsi="Arial" w:cs="Arial"/>
          <w:szCs w:val="22"/>
          <w:lang w:val="hr-HR"/>
        </w:rPr>
        <w:t>sustav</w:t>
      </w:r>
      <w:r w:rsidRPr="003C0AEF">
        <w:rPr>
          <w:rFonts w:ascii="Arial" w:hAnsi="Arial" w:cs="Arial"/>
          <w:szCs w:val="22"/>
          <w:lang w:val="hr-HR"/>
        </w:rPr>
        <w:t xml:space="preserve">u i identificirajte glavne njihove poveznice. </w:t>
      </w:r>
      <w:r w:rsidRPr="003C0AEF">
        <w:rPr>
          <w:rFonts w:ascii="Arial" w:hAnsi="Arial" w:cs="Arial"/>
          <w:i/>
          <w:szCs w:val="22"/>
          <w:lang w:val="hr-HR"/>
        </w:rPr>
        <w:t>Context diagram</w:t>
      </w:r>
      <w:r w:rsidRPr="003C0AEF">
        <w:rPr>
          <w:rFonts w:ascii="Arial" w:hAnsi="Arial" w:cs="Arial"/>
          <w:szCs w:val="22"/>
          <w:lang w:val="hr-HR"/>
        </w:rPr>
        <w:t xml:space="preserve"> ili dijagram komponenti nam tu može biti od velike koristi. </w:t>
      </w:r>
    </w:p>
    <w:p w14:paraId="2E35BA56"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5E3A5406" w14:textId="77777777" w:rsidR="00442F18"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7EB661C3" w14:textId="77777777" w:rsidR="007C0F9D" w:rsidRPr="003C0AEF"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5D17226" w14:textId="77777777" w:rsidR="007E59A7" w:rsidRPr="003C0AEF" w:rsidRDefault="007E59A7" w:rsidP="007E59A7">
      <w:pPr>
        <w:rPr>
          <w:rFonts w:ascii="Arial" w:hAnsi="Arial" w:cs="Arial"/>
          <w:szCs w:val="22"/>
          <w:lang w:val="hr-HR"/>
        </w:rPr>
      </w:pPr>
      <w:r w:rsidRPr="003C0AEF">
        <w:rPr>
          <w:rFonts w:ascii="Arial" w:hAnsi="Arial" w:cs="Arial"/>
          <w:szCs w:val="22"/>
          <w:lang w:val="hr-HR"/>
        </w:rPr>
        <w:t xml:space="preserve">Poželjno popratiti odgovarajućom slikom arhitekture (ili </w:t>
      </w:r>
      <w:r w:rsidRPr="003C0AEF">
        <w:rPr>
          <w:rFonts w:ascii="Arial" w:hAnsi="Arial" w:cs="Arial"/>
          <w:i/>
          <w:szCs w:val="22"/>
          <w:lang w:val="hr-HR"/>
        </w:rPr>
        <w:t>Context diagram</w:t>
      </w:r>
      <w:r w:rsidRPr="003C0AEF">
        <w:rPr>
          <w:rFonts w:ascii="Arial" w:hAnsi="Arial" w:cs="Arial"/>
          <w:szCs w:val="22"/>
          <w:lang w:val="hr-HR"/>
        </w:rPr>
        <w:t xml:space="preserve"> i sl.)</w:t>
      </w:r>
    </w:p>
    <w:p w14:paraId="3F14DC78" w14:textId="77777777" w:rsidR="00442F18" w:rsidRPr="003C0AEF" w:rsidRDefault="007C0F9D" w:rsidP="007C0F9D">
      <w:pPr>
        <w:rPr>
          <w:rFonts w:ascii="Arial" w:hAnsi="Arial" w:cs="Arial"/>
          <w:szCs w:val="22"/>
          <w:lang w:val="hr-HR"/>
        </w:rPr>
      </w:pPr>
      <w:r w:rsidRPr="003C0AEF">
        <w:rPr>
          <w:rFonts w:ascii="Arial" w:hAnsi="Arial" w:cs="Arial"/>
          <w:szCs w:val="22"/>
          <w:lang w:val="hr-HR"/>
        </w:rPr>
        <w:t xml:space="preserve">Pogledati primjer </w:t>
      </w:r>
      <w:hyperlink r:id="rId11"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2.</w:t>
      </w:r>
      <w:r w:rsidR="00AC3394" w:rsidRPr="003C0AEF">
        <w:rPr>
          <w:rFonts w:ascii="Arial" w:hAnsi="Arial" w:cs="Arial"/>
          <w:szCs w:val="22"/>
          <w:shd w:val="clear" w:color="auto" w:fill="FFFFFF"/>
          <w:lang w:val="hr-HR"/>
        </w:rPr>
        <w:t>4</w:t>
      </w:r>
      <w:r w:rsidR="007A6735" w:rsidRPr="003C0AEF">
        <w:rPr>
          <w:rFonts w:ascii="Arial" w:hAnsi="Arial" w:cs="Arial"/>
          <w:szCs w:val="22"/>
          <w:lang w:val="hr-HR"/>
        </w:rPr>
        <w:t>&gt;</w:t>
      </w:r>
    </w:p>
    <w:p w14:paraId="1E5AB812" w14:textId="77777777" w:rsidR="00070800" w:rsidRPr="003C0AEF" w:rsidRDefault="00070800" w:rsidP="007C0F9D">
      <w:pPr>
        <w:rPr>
          <w:rFonts w:ascii="Arial" w:hAnsi="Arial" w:cs="Arial"/>
          <w:szCs w:val="22"/>
          <w:lang w:val="hr-HR"/>
        </w:rPr>
      </w:pPr>
    </w:p>
    <w:p w14:paraId="1954412A" w14:textId="77777777" w:rsidR="002114B5" w:rsidRPr="003C0AEF" w:rsidRDefault="002114B5" w:rsidP="002114B5">
      <w:pPr>
        <w:pStyle w:val="Naslov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lastRenderedPageBreak/>
        <w:t>Korisnici i njihove karakteristike</w:t>
      </w:r>
      <w:bookmarkEnd w:id="17"/>
      <w:bookmarkEnd w:id="18"/>
    </w:p>
    <w:p w14:paraId="5054ABB1" w14:textId="15784816" w:rsidR="002114B5" w:rsidRDefault="002114B5" w:rsidP="002114B5">
      <w:pPr>
        <w:rPr>
          <w:rFonts w:ascii="Arial" w:hAnsi="Arial" w:cs="Arial"/>
          <w:szCs w:val="22"/>
          <w:lang w:val="hr-HR"/>
        </w:rPr>
      </w:pPr>
    </w:p>
    <w:p w14:paraId="42722093" w14:textId="77777777" w:rsidR="00F65C00" w:rsidRPr="003C0AEF" w:rsidRDefault="00F65C00" w:rsidP="002114B5">
      <w:pPr>
        <w:rPr>
          <w:rFonts w:ascii="Arial" w:hAnsi="Arial" w:cs="Arial"/>
          <w:szCs w:val="22"/>
          <w:lang w:val="hr-HR"/>
        </w:rPr>
      </w:pPr>
    </w:p>
    <w:tbl>
      <w:tblPr>
        <w:tblStyle w:val="Reetkatablice"/>
        <w:tblW w:w="9639" w:type="dxa"/>
        <w:tblInd w:w="108" w:type="dxa"/>
        <w:tblBorders>
          <w:bottom w:val="none" w:sz="0" w:space="0" w:color="auto"/>
        </w:tblBorders>
        <w:tblLayout w:type="fixed"/>
        <w:tblLook w:val="04A0" w:firstRow="1" w:lastRow="0" w:firstColumn="1" w:lastColumn="0" w:noHBand="0" w:noVBand="1"/>
      </w:tblPr>
      <w:tblGrid>
        <w:gridCol w:w="1844"/>
        <w:gridCol w:w="1843"/>
        <w:gridCol w:w="1845"/>
        <w:gridCol w:w="2152"/>
        <w:gridCol w:w="1955"/>
      </w:tblGrid>
      <w:tr w:rsidR="00F10286" w:rsidRPr="003C0AEF" w14:paraId="51D82844" w14:textId="77777777" w:rsidTr="00F10286">
        <w:trPr>
          <w:trHeight w:val="567"/>
        </w:trPr>
        <w:tc>
          <w:tcPr>
            <w:tcW w:w="1844" w:type="dxa"/>
            <w:tcBorders>
              <w:bottom w:val="single" w:sz="4" w:space="0" w:color="auto"/>
            </w:tcBorders>
            <w:shd w:val="clear" w:color="auto" w:fill="D9D9D9" w:themeFill="background1" w:themeFillShade="D9"/>
            <w:vAlign w:val="center"/>
          </w:tcPr>
          <w:p w14:paraId="5B4B916C" w14:textId="77777777" w:rsidR="00070800" w:rsidRPr="003C0AEF" w:rsidRDefault="00070800" w:rsidP="00B12DE6">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843" w:type="dxa"/>
            <w:tcBorders>
              <w:bottom w:val="single" w:sz="4" w:space="0" w:color="auto"/>
            </w:tcBorders>
            <w:shd w:val="clear" w:color="auto" w:fill="D9D9D9" w:themeFill="background1" w:themeFillShade="D9"/>
            <w:vAlign w:val="center"/>
          </w:tcPr>
          <w:p w14:paraId="7D16BA31"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Example</w:t>
            </w:r>
          </w:p>
        </w:tc>
        <w:tc>
          <w:tcPr>
            <w:tcW w:w="1845" w:type="dxa"/>
            <w:tcBorders>
              <w:bottom w:val="single" w:sz="4" w:space="0" w:color="auto"/>
            </w:tcBorders>
            <w:shd w:val="clear" w:color="auto" w:fill="D9D9D9" w:themeFill="background1" w:themeFillShade="D9"/>
            <w:vAlign w:val="center"/>
          </w:tcPr>
          <w:p w14:paraId="6BF1E175"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Frequency of Use</w:t>
            </w:r>
          </w:p>
        </w:tc>
        <w:tc>
          <w:tcPr>
            <w:tcW w:w="2152" w:type="dxa"/>
            <w:tcBorders>
              <w:bottom w:val="single" w:sz="4" w:space="0" w:color="auto"/>
            </w:tcBorders>
            <w:shd w:val="clear" w:color="auto" w:fill="D9D9D9" w:themeFill="background1" w:themeFillShade="D9"/>
            <w:vAlign w:val="center"/>
          </w:tcPr>
          <w:p w14:paraId="396348DB"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Security/Access, Features Used</w:t>
            </w:r>
          </w:p>
        </w:tc>
        <w:tc>
          <w:tcPr>
            <w:tcW w:w="1955" w:type="dxa"/>
            <w:tcBorders>
              <w:bottom w:val="single" w:sz="4" w:space="0" w:color="auto"/>
            </w:tcBorders>
            <w:shd w:val="clear" w:color="auto" w:fill="D9D9D9" w:themeFill="background1" w:themeFillShade="D9"/>
            <w:vAlign w:val="center"/>
          </w:tcPr>
          <w:p w14:paraId="30EEBD12" w14:textId="77777777" w:rsidR="00070800" w:rsidRPr="003C0AEF" w:rsidRDefault="00070800" w:rsidP="00B12DE6">
            <w:pPr>
              <w:tabs>
                <w:tab w:val="left" w:pos="0"/>
              </w:tabs>
              <w:jc w:val="center"/>
              <w:rPr>
                <w:rFonts w:ascii="Arial" w:hAnsi="Arial" w:cs="Arial"/>
                <w:b/>
                <w:szCs w:val="22"/>
              </w:rPr>
            </w:pPr>
            <w:r w:rsidRPr="003C0AEF">
              <w:rPr>
                <w:rFonts w:ascii="Arial" w:hAnsi="Arial" w:cs="Arial"/>
                <w:b/>
                <w:szCs w:val="22"/>
              </w:rPr>
              <w:t>Additional Notes</w:t>
            </w:r>
          </w:p>
        </w:tc>
      </w:tr>
      <w:tr w:rsidR="00B12DE6" w:rsidRPr="003C0AEF" w14:paraId="55102271" w14:textId="77777777" w:rsidTr="00674AC5">
        <w:trPr>
          <w:trHeight w:val="1763"/>
        </w:trPr>
        <w:tc>
          <w:tcPr>
            <w:tcW w:w="1844" w:type="dxa"/>
            <w:tcBorders>
              <w:bottom w:val="single" w:sz="4" w:space="0" w:color="auto"/>
            </w:tcBorders>
          </w:tcPr>
          <w:p w14:paraId="58B68299" w14:textId="77777777" w:rsidR="00B12DE6" w:rsidRPr="003C0AEF" w:rsidRDefault="00B12DE6" w:rsidP="00B12DE6">
            <w:pPr>
              <w:tabs>
                <w:tab w:val="left" w:pos="0"/>
              </w:tabs>
              <w:jc w:val="center"/>
              <w:rPr>
                <w:rFonts w:ascii="Arial" w:hAnsi="Arial" w:cs="Arial"/>
                <w:i/>
                <w:color w:val="0000FF"/>
                <w:szCs w:val="22"/>
              </w:rPr>
            </w:pPr>
            <w:r>
              <w:rPr>
                <w:rFonts w:ascii="Arial" w:hAnsi="Arial" w:cs="Arial"/>
                <w:i/>
                <w:color w:val="0000FF"/>
                <w:szCs w:val="22"/>
              </w:rPr>
              <w:t>Gost (neregistrirani korisnik)</w:t>
            </w:r>
          </w:p>
          <w:p w14:paraId="2B95A5EC" w14:textId="338862C9" w:rsidR="00B12DE6" w:rsidRPr="003C0AEF" w:rsidRDefault="00B12DE6" w:rsidP="00B12DE6">
            <w:pPr>
              <w:tabs>
                <w:tab w:val="left" w:pos="0"/>
              </w:tabs>
              <w:jc w:val="center"/>
              <w:rPr>
                <w:rFonts w:ascii="Arial" w:hAnsi="Arial" w:cs="Arial"/>
                <w:color w:val="0000FF"/>
                <w:szCs w:val="22"/>
              </w:rPr>
            </w:pPr>
          </w:p>
        </w:tc>
        <w:tc>
          <w:tcPr>
            <w:tcW w:w="1843" w:type="dxa"/>
            <w:tcBorders>
              <w:bottom w:val="single" w:sz="4" w:space="0" w:color="auto"/>
            </w:tcBorders>
          </w:tcPr>
          <w:p w14:paraId="7A616DE6" w14:textId="5280A062" w:rsidR="00B12DE6" w:rsidRPr="003C0AEF" w:rsidRDefault="00B12DE6" w:rsidP="00B12DE6">
            <w:pPr>
              <w:tabs>
                <w:tab w:val="left" w:pos="0"/>
              </w:tabs>
              <w:jc w:val="center"/>
              <w:rPr>
                <w:rFonts w:ascii="Arial" w:hAnsi="Arial" w:cs="Arial"/>
                <w:color w:val="0000FF"/>
                <w:szCs w:val="22"/>
              </w:rPr>
            </w:pPr>
          </w:p>
          <w:p w14:paraId="19865BE8" w14:textId="77777777" w:rsidR="00B12DE6" w:rsidRPr="003C0AEF" w:rsidRDefault="00B12DE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402FF68F" w14:textId="77777777" w:rsidR="00B12DE6" w:rsidRPr="003C0AEF" w:rsidRDefault="00B12DE6" w:rsidP="00B12DE6">
            <w:pPr>
              <w:tabs>
                <w:tab w:val="left" w:pos="0"/>
              </w:tabs>
              <w:jc w:val="center"/>
              <w:rPr>
                <w:rFonts w:ascii="Arial" w:hAnsi="Arial" w:cs="Arial"/>
                <w:i/>
                <w:color w:val="0000FF"/>
                <w:szCs w:val="22"/>
              </w:rPr>
            </w:pPr>
          </w:p>
          <w:p w14:paraId="6284BE53" w14:textId="74F3DBBE" w:rsidR="00B12DE6" w:rsidRPr="003C0AEF" w:rsidRDefault="00D25620" w:rsidP="00B12DE6">
            <w:pPr>
              <w:tabs>
                <w:tab w:val="left" w:pos="0"/>
              </w:tabs>
              <w:jc w:val="center"/>
              <w:rPr>
                <w:rFonts w:ascii="Arial" w:hAnsi="Arial" w:cs="Arial"/>
                <w:i/>
                <w:color w:val="0000FF"/>
                <w:szCs w:val="22"/>
              </w:rPr>
            </w:pPr>
            <w:r>
              <w:rPr>
                <w:rFonts w:ascii="Arial" w:hAnsi="Arial" w:cs="Arial"/>
                <w:i/>
                <w:color w:val="0000FF"/>
                <w:szCs w:val="22"/>
              </w:rPr>
              <w:t>Često</w:t>
            </w:r>
          </w:p>
        </w:tc>
        <w:tc>
          <w:tcPr>
            <w:tcW w:w="2152" w:type="dxa"/>
            <w:tcBorders>
              <w:bottom w:val="single" w:sz="4" w:space="0" w:color="auto"/>
            </w:tcBorders>
          </w:tcPr>
          <w:p w14:paraId="6435B626" w14:textId="5424C42E" w:rsidR="00B12DE6" w:rsidRPr="003C0AEF" w:rsidRDefault="00486FC9" w:rsidP="00486FC9">
            <w:pPr>
              <w:tabs>
                <w:tab w:val="left" w:pos="0"/>
              </w:tabs>
              <w:jc w:val="left"/>
              <w:rPr>
                <w:rFonts w:ascii="Arial" w:hAnsi="Arial" w:cs="Arial"/>
                <w:i/>
                <w:color w:val="0000FF"/>
                <w:szCs w:val="22"/>
              </w:rPr>
            </w:pPr>
            <w:r>
              <w:rPr>
                <w:rFonts w:ascii="Arial" w:hAnsi="Arial" w:cs="Arial"/>
                <w:i/>
                <w:color w:val="0000FF"/>
                <w:szCs w:val="22"/>
              </w:rPr>
              <w:t>Pregled sadržaja, pregled ponude tečaja</w:t>
            </w:r>
          </w:p>
          <w:p w14:paraId="3AE0F0DA" w14:textId="23048220" w:rsidR="00B12DE6" w:rsidRPr="003C0AEF" w:rsidRDefault="00B12DE6" w:rsidP="00486FC9">
            <w:pPr>
              <w:tabs>
                <w:tab w:val="left" w:pos="0"/>
              </w:tabs>
              <w:jc w:val="left"/>
              <w:rPr>
                <w:rFonts w:ascii="Arial" w:hAnsi="Arial" w:cs="Arial"/>
                <w:i/>
                <w:color w:val="0000FF"/>
                <w:szCs w:val="22"/>
              </w:rPr>
            </w:pPr>
          </w:p>
        </w:tc>
        <w:tc>
          <w:tcPr>
            <w:tcW w:w="1955" w:type="dxa"/>
            <w:tcBorders>
              <w:bottom w:val="single" w:sz="4" w:space="0" w:color="auto"/>
            </w:tcBorders>
          </w:tcPr>
          <w:p w14:paraId="7B99C464" w14:textId="306365F6" w:rsidR="00B12DE6" w:rsidRPr="003C0AEF" w:rsidRDefault="00B12DE6" w:rsidP="00D212DD">
            <w:pPr>
              <w:tabs>
                <w:tab w:val="left" w:pos="0"/>
              </w:tabs>
              <w:rPr>
                <w:rFonts w:ascii="Arial" w:hAnsi="Arial" w:cs="Arial"/>
                <w:i/>
                <w:color w:val="0000FF"/>
                <w:szCs w:val="22"/>
              </w:rPr>
            </w:pPr>
          </w:p>
        </w:tc>
      </w:tr>
      <w:tr w:rsidR="00B12DE6" w:rsidRPr="003C0AEF" w14:paraId="4E3B0B8D" w14:textId="77777777" w:rsidTr="00674AC5">
        <w:trPr>
          <w:trHeight w:val="1762"/>
        </w:trPr>
        <w:tc>
          <w:tcPr>
            <w:tcW w:w="1844" w:type="dxa"/>
            <w:tcBorders>
              <w:bottom w:val="single" w:sz="4" w:space="0" w:color="auto"/>
            </w:tcBorders>
          </w:tcPr>
          <w:p w14:paraId="7809533A" w14:textId="7F00B7C0" w:rsidR="00B12DE6" w:rsidRDefault="00B12DE6" w:rsidP="00B12DE6">
            <w:pPr>
              <w:tabs>
                <w:tab w:val="left" w:pos="0"/>
              </w:tabs>
              <w:jc w:val="center"/>
              <w:rPr>
                <w:rFonts w:ascii="Arial" w:hAnsi="Arial" w:cs="Arial"/>
                <w:i/>
                <w:color w:val="0000FF"/>
                <w:szCs w:val="22"/>
              </w:rPr>
            </w:pPr>
            <w:r>
              <w:rPr>
                <w:rFonts w:ascii="Arial" w:hAnsi="Arial" w:cs="Arial"/>
                <w:i/>
                <w:color w:val="0000FF"/>
                <w:szCs w:val="22"/>
              </w:rPr>
              <w:t>Registrirani korisnik</w:t>
            </w:r>
          </w:p>
        </w:tc>
        <w:tc>
          <w:tcPr>
            <w:tcW w:w="1843" w:type="dxa"/>
            <w:tcBorders>
              <w:bottom w:val="single" w:sz="4" w:space="0" w:color="auto"/>
            </w:tcBorders>
          </w:tcPr>
          <w:p w14:paraId="18CAE0F8" w14:textId="77777777" w:rsidR="00B12DE6" w:rsidRDefault="00B12DE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3A25382D" w14:textId="5F2E337A" w:rsidR="00B12DE6" w:rsidRDefault="00D25620" w:rsidP="00B12DE6">
            <w:pPr>
              <w:tabs>
                <w:tab w:val="left" w:pos="0"/>
              </w:tabs>
              <w:jc w:val="center"/>
              <w:rPr>
                <w:rFonts w:ascii="Arial" w:hAnsi="Arial" w:cs="Arial"/>
                <w:i/>
                <w:color w:val="0000FF"/>
                <w:szCs w:val="22"/>
              </w:rPr>
            </w:pPr>
            <w:r>
              <w:rPr>
                <w:rFonts w:ascii="Arial" w:hAnsi="Arial" w:cs="Arial"/>
                <w:i/>
                <w:color w:val="0000FF"/>
                <w:szCs w:val="22"/>
              </w:rPr>
              <w:t>Često</w:t>
            </w:r>
          </w:p>
        </w:tc>
        <w:tc>
          <w:tcPr>
            <w:tcW w:w="2152" w:type="dxa"/>
            <w:tcBorders>
              <w:bottom w:val="single" w:sz="4" w:space="0" w:color="auto"/>
            </w:tcBorders>
          </w:tcPr>
          <w:p w14:paraId="316AF347" w14:textId="38BF3680" w:rsidR="00486FC9" w:rsidRPr="003C0AEF" w:rsidRDefault="00486FC9" w:rsidP="00486FC9">
            <w:pPr>
              <w:tabs>
                <w:tab w:val="left" w:pos="0"/>
              </w:tabs>
              <w:jc w:val="left"/>
              <w:rPr>
                <w:rFonts w:ascii="Arial" w:hAnsi="Arial" w:cs="Arial"/>
                <w:i/>
                <w:color w:val="0000FF"/>
                <w:szCs w:val="22"/>
              </w:rPr>
            </w:pPr>
            <w:r>
              <w:rPr>
                <w:rFonts w:ascii="Arial" w:hAnsi="Arial" w:cs="Arial"/>
                <w:i/>
                <w:color w:val="0000FF"/>
                <w:szCs w:val="22"/>
              </w:rPr>
              <w:t>Pregled sadržaja, pregled ponude tečaja, pristup određenom tečaju, pristup testu, pregled rezultata testa</w:t>
            </w:r>
            <w:r w:rsidR="00A57B3E">
              <w:rPr>
                <w:rFonts w:ascii="Arial" w:hAnsi="Arial" w:cs="Arial"/>
                <w:i/>
                <w:color w:val="0000FF"/>
                <w:szCs w:val="22"/>
              </w:rPr>
              <w:t>, ostavljanje recenzija za određeni tečaj</w:t>
            </w:r>
          </w:p>
          <w:p w14:paraId="40E8E506" w14:textId="77777777" w:rsidR="00B12DE6" w:rsidRDefault="00B12DE6" w:rsidP="00B12DE6">
            <w:pPr>
              <w:tabs>
                <w:tab w:val="left" w:pos="0"/>
              </w:tabs>
              <w:jc w:val="center"/>
              <w:rPr>
                <w:rFonts w:ascii="Arial" w:hAnsi="Arial" w:cs="Arial"/>
                <w:i/>
                <w:color w:val="0000FF"/>
                <w:szCs w:val="22"/>
              </w:rPr>
            </w:pPr>
          </w:p>
        </w:tc>
        <w:tc>
          <w:tcPr>
            <w:tcW w:w="1955" w:type="dxa"/>
            <w:tcBorders>
              <w:bottom w:val="single" w:sz="4" w:space="0" w:color="auto"/>
            </w:tcBorders>
          </w:tcPr>
          <w:p w14:paraId="45F4750B" w14:textId="772C42BD" w:rsidR="00B12DE6" w:rsidRDefault="00B12DE6" w:rsidP="00B12DE6">
            <w:pPr>
              <w:tabs>
                <w:tab w:val="left" w:pos="0"/>
              </w:tabs>
              <w:jc w:val="center"/>
              <w:rPr>
                <w:rFonts w:ascii="Arial" w:hAnsi="Arial" w:cs="Arial"/>
                <w:i/>
                <w:color w:val="0000FF"/>
                <w:szCs w:val="22"/>
              </w:rPr>
            </w:pPr>
          </w:p>
        </w:tc>
      </w:tr>
      <w:tr w:rsidR="00F10286" w:rsidRPr="003C0AEF" w14:paraId="3F1835C9" w14:textId="77777777" w:rsidTr="00674AC5">
        <w:trPr>
          <w:trHeight w:val="1762"/>
        </w:trPr>
        <w:tc>
          <w:tcPr>
            <w:tcW w:w="1844" w:type="dxa"/>
            <w:tcBorders>
              <w:bottom w:val="single" w:sz="4" w:space="0" w:color="auto"/>
            </w:tcBorders>
          </w:tcPr>
          <w:p w14:paraId="297C057A" w14:textId="5A5AFB85" w:rsidR="00F10286" w:rsidRDefault="00674AC5" w:rsidP="00B12DE6">
            <w:pPr>
              <w:tabs>
                <w:tab w:val="left" w:pos="0"/>
              </w:tabs>
              <w:jc w:val="center"/>
              <w:rPr>
                <w:rFonts w:ascii="Arial" w:hAnsi="Arial" w:cs="Arial"/>
                <w:i/>
                <w:color w:val="0000FF"/>
                <w:szCs w:val="22"/>
              </w:rPr>
            </w:pPr>
            <w:r>
              <w:rPr>
                <w:rFonts w:ascii="Arial" w:hAnsi="Arial" w:cs="Arial"/>
                <w:i/>
                <w:color w:val="0000FF"/>
                <w:szCs w:val="22"/>
              </w:rPr>
              <w:t>Administrator</w:t>
            </w:r>
          </w:p>
        </w:tc>
        <w:tc>
          <w:tcPr>
            <w:tcW w:w="1843" w:type="dxa"/>
            <w:tcBorders>
              <w:bottom w:val="single" w:sz="4" w:space="0" w:color="auto"/>
            </w:tcBorders>
          </w:tcPr>
          <w:p w14:paraId="15EAED05" w14:textId="77777777" w:rsidR="00F10286" w:rsidRDefault="00F10286" w:rsidP="00B12DE6">
            <w:pPr>
              <w:tabs>
                <w:tab w:val="left" w:pos="0"/>
              </w:tabs>
              <w:jc w:val="center"/>
              <w:rPr>
                <w:rFonts w:ascii="Arial" w:hAnsi="Arial" w:cs="Arial"/>
                <w:i/>
                <w:color w:val="0000FF"/>
                <w:szCs w:val="22"/>
              </w:rPr>
            </w:pPr>
          </w:p>
        </w:tc>
        <w:tc>
          <w:tcPr>
            <w:tcW w:w="1845" w:type="dxa"/>
            <w:tcBorders>
              <w:bottom w:val="single" w:sz="4" w:space="0" w:color="auto"/>
            </w:tcBorders>
          </w:tcPr>
          <w:p w14:paraId="7093882B" w14:textId="3681708A" w:rsidR="00F10286" w:rsidRDefault="00D25620" w:rsidP="00B12DE6">
            <w:pPr>
              <w:tabs>
                <w:tab w:val="left" w:pos="0"/>
              </w:tabs>
              <w:jc w:val="center"/>
              <w:rPr>
                <w:rFonts w:ascii="Arial" w:hAnsi="Arial" w:cs="Arial"/>
                <w:i/>
                <w:color w:val="0000FF"/>
                <w:szCs w:val="22"/>
              </w:rPr>
            </w:pPr>
            <w:r>
              <w:rPr>
                <w:rFonts w:ascii="Arial" w:hAnsi="Arial" w:cs="Arial"/>
                <w:i/>
                <w:color w:val="0000FF"/>
                <w:szCs w:val="22"/>
              </w:rPr>
              <w:t>Vrlo često</w:t>
            </w:r>
          </w:p>
        </w:tc>
        <w:tc>
          <w:tcPr>
            <w:tcW w:w="2152" w:type="dxa"/>
            <w:tcBorders>
              <w:bottom w:val="single" w:sz="4" w:space="0" w:color="auto"/>
            </w:tcBorders>
          </w:tcPr>
          <w:p w14:paraId="66DBD207" w14:textId="12683646" w:rsidR="00F10286" w:rsidRDefault="00AB0D77" w:rsidP="00486FC9">
            <w:pPr>
              <w:tabs>
                <w:tab w:val="left" w:pos="0"/>
              </w:tabs>
              <w:jc w:val="left"/>
              <w:rPr>
                <w:rFonts w:ascii="Arial" w:hAnsi="Arial" w:cs="Arial"/>
                <w:i/>
                <w:color w:val="0000FF"/>
                <w:szCs w:val="22"/>
              </w:rPr>
            </w:pPr>
            <w:r>
              <w:rPr>
                <w:rFonts w:ascii="Arial" w:hAnsi="Arial" w:cs="Arial"/>
                <w:i/>
                <w:color w:val="0000FF"/>
                <w:szCs w:val="22"/>
              </w:rPr>
              <w:t xml:space="preserve">CRUD operacije </w:t>
            </w:r>
            <w:r w:rsidR="00267027">
              <w:rPr>
                <w:rFonts w:ascii="Arial" w:hAnsi="Arial" w:cs="Arial"/>
                <w:i/>
                <w:color w:val="0000FF"/>
                <w:szCs w:val="22"/>
              </w:rPr>
              <w:t>nad sustavom i korisnicima</w:t>
            </w:r>
          </w:p>
        </w:tc>
        <w:tc>
          <w:tcPr>
            <w:tcW w:w="1955" w:type="dxa"/>
            <w:tcBorders>
              <w:bottom w:val="single" w:sz="4" w:space="0" w:color="auto"/>
            </w:tcBorders>
          </w:tcPr>
          <w:p w14:paraId="1A1552DA" w14:textId="0AFE579C" w:rsidR="00F10286" w:rsidRDefault="00D25620" w:rsidP="00B12DE6">
            <w:pPr>
              <w:tabs>
                <w:tab w:val="left" w:pos="0"/>
              </w:tabs>
              <w:jc w:val="center"/>
              <w:rPr>
                <w:rFonts w:ascii="Arial" w:hAnsi="Arial" w:cs="Arial"/>
                <w:i/>
                <w:color w:val="0000FF"/>
                <w:szCs w:val="22"/>
              </w:rPr>
            </w:pPr>
            <w:r>
              <w:rPr>
                <w:rFonts w:ascii="Arial" w:hAnsi="Arial" w:cs="Arial"/>
                <w:i/>
                <w:color w:val="0000FF"/>
                <w:szCs w:val="22"/>
              </w:rPr>
              <w:t>Korisnik najveće razine</w:t>
            </w:r>
          </w:p>
        </w:tc>
      </w:tr>
      <w:bookmarkEnd w:id="20"/>
    </w:tbl>
    <w:p w14:paraId="67063B77" w14:textId="463E67A3" w:rsidR="00070800" w:rsidRDefault="00070800" w:rsidP="002114B5">
      <w:pPr>
        <w:rPr>
          <w:rFonts w:ascii="Arial" w:hAnsi="Arial" w:cs="Arial"/>
          <w:szCs w:val="22"/>
          <w:lang w:val="hr-HR"/>
        </w:rPr>
      </w:pPr>
    </w:p>
    <w:p w14:paraId="631AA2B1" w14:textId="663B6C4E" w:rsidR="00791D82" w:rsidRDefault="00791D82" w:rsidP="002114B5">
      <w:pPr>
        <w:rPr>
          <w:rFonts w:ascii="Arial" w:hAnsi="Arial" w:cs="Arial"/>
          <w:szCs w:val="22"/>
          <w:lang w:val="hr-HR"/>
        </w:rPr>
      </w:pPr>
    </w:p>
    <w:p w14:paraId="10B6D77D" w14:textId="6185A151" w:rsidR="00791D82" w:rsidRDefault="00791D82" w:rsidP="002114B5">
      <w:pPr>
        <w:rPr>
          <w:rFonts w:ascii="Arial" w:hAnsi="Arial" w:cs="Arial"/>
          <w:szCs w:val="22"/>
          <w:lang w:val="hr-HR"/>
        </w:rPr>
      </w:pPr>
    </w:p>
    <w:p w14:paraId="5E8A8AAC" w14:textId="26BB5B56" w:rsidR="00791D82" w:rsidRDefault="00791D82" w:rsidP="002114B5">
      <w:pPr>
        <w:rPr>
          <w:rFonts w:ascii="Arial" w:hAnsi="Arial" w:cs="Arial"/>
          <w:szCs w:val="22"/>
          <w:lang w:val="hr-HR"/>
        </w:rPr>
      </w:pPr>
    </w:p>
    <w:p w14:paraId="7CABBA05" w14:textId="1372FF04" w:rsidR="00791D82" w:rsidRDefault="00791D82" w:rsidP="002114B5">
      <w:pPr>
        <w:rPr>
          <w:rFonts w:ascii="Arial" w:hAnsi="Arial" w:cs="Arial"/>
          <w:szCs w:val="22"/>
          <w:lang w:val="hr-HR"/>
        </w:rPr>
      </w:pPr>
    </w:p>
    <w:p w14:paraId="3DAE08CE" w14:textId="0C729CDB" w:rsidR="00791D82" w:rsidRDefault="00791D82" w:rsidP="002114B5">
      <w:pPr>
        <w:rPr>
          <w:rFonts w:ascii="Arial" w:hAnsi="Arial" w:cs="Arial"/>
          <w:szCs w:val="22"/>
          <w:lang w:val="hr-HR"/>
        </w:rPr>
      </w:pPr>
    </w:p>
    <w:p w14:paraId="23F83EAC" w14:textId="1F013DAF" w:rsidR="00E1370C" w:rsidRDefault="00E1370C" w:rsidP="002114B5">
      <w:pPr>
        <w:rPr>
          <w:rFonts w:ascii="Arial" w:hAnsi="Arial" w:cs="Arial"/>
          <w:szCs w:val="22"/>
          <w:lang w:val="hr-HR"/>
        </w:rPr>
      </w:pPr>
    </w:p>
    <w:p w14:paraId="0DA8135B" w14:textId="03FB470E" w:rsidR="00E1370C" w:rsidRDefault="00E1370C" w:rsidP="002114B5">
      <w:pPr>
        <w:rPr>
          <w:rFonts w:ascii="Arial" w:hAnsi="Arial" w:cs="Arial"/>
          <w:szCs w:val="22"/>
          <w:lang w:val="hr-HR"/>
        </w:rPr>
      </w:pPr>
    </w:p>
    <w:p w14:paraId="14FDBA1C" w14:textId="64D96DFB" w:rsidR="00E1370C" w:rsidRDefault="00E1370C" w:rsidP="002114B5">
      <w:pPr>
        <w:rPr>
          <w:rFonts w:ascii="Arial" w:hAnsi="Arial" w:cs="Arial"/>
          <w:szCs w:val="22"/>
          <w:lang w:val="hr-HR"/>
        </w:rPr>
      </w:pPr>
    </w:p>
    <w:p w14:paraId="045D1DAA" w14:textId="7043D7AF" w:rsidR="00E1370C" w:rsidRDefault="00E1370C" w:rsidP="00E1370C">
      <w:pPr>
        <w:rPr>
          <w:rFonts w:ascii="Arial" w:hAnsi="Arial" w:cs="Arial"/>
          <w:szCs w:val="22"/>
          <w:lang w:val="hr-HR"/>
        </w:rPr>
      </w:pPr>
      <w:r>
        <w:rPr>
          <w:rFonts w:ascii="Arial" w:hAnsi="Arial" w:cs="Arial"/>
          <w:noProof/>
          <w:szCs w:val="22"/>
          <w:lang w:val="hr-HR"/>
        </w:rPr>
        <w:lastRenderedPageBreak/>
        <w:drawing>
          <wp:inline distT="0" distB="0" distL="0" distR="0" wp14:anchorId="75B6409F" wp14:editId="5D505AA8">
            <wp:extent cx="6726110" cy="5148000"/>
            <wp:effectExtent l="0" t="0" r="0" b="0"/>
            <wp:docPr id="3" name="Slika 3" descr="Slika na kojoj se prikazuje tekst, metar, parkirališt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 metar, parkiralište, snimka zaslona&#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6726110" cy="5148000"/>
                    </a:xfrm>
                    <a:prstGeom prst="rect">
                      <a:avLst/>
                    </a:prstGeom>
                  </pic:spPr>
                </pic:pic>
              </a:graphicData>
            </a:graphic>
          </wp:inline>
        </w:drawing>
      </w:r>
    </w:p>
    <w:p w14:paraId="54354082" w14:textId="03939067" w:rsidR="00791D82" w:rsidRDefault="00791D82" w:rsidP="002114B5">
      <w:pPr>
        <w:rPr>
          <w:rFonts w:ascii="Arial" w:hAnsi="Arial" w:cs="Arial"/>
          <w:szCs w:val="22"/>
          <w:lang w:val="hr-HR"/>
        </w:rPr>
      </w:pPr>
    </w:p>
    <w:p w14:paraId="4F177DFC" w14:textId="33B6D136" w:rsidR="00791D82" w:rsidRDefault="00E1370C" w:rsidP="00E1370C">
      <w:pPr>
        <w:jc w:val="center"/>
        <w:rPr>
          <w:rFonts w:ascii="Arial" w:hAnsi="Arial" w:cs="Arial"/>
          <w:i/>
          <w:iCs/>
          <w:szCs w:val="22"/>
          <w:lang w:val="hr-HR"/>
        </w:rPr>
      </w:pPr>
      <w:r w:rsidRPr="00E1370C">
        <w:rPr>
          <w:rFonts w:ascii="Arial" w:hAnsi="Arial" w:cs="Arial"/>
          <w:i/>
          <w:iCs/>
          <w:szCs w:val="22"/>
          <w:lang w:val="hr-HR"/>
        </w:rPr>
        <w:t>Slika 2.</w:t>
      </w:r>
      <w:r w:rsidR="00CB03F4">
        <w:rPr>
          <w:rFonts w:ascii="Arial" w:hAnsi="Arial" w:cs="Arial"/>
          <w:i/>
          <w:iCs/>
          <w:szCs w:val="22"/>
          <w:lang w:val="hr-HR"/>
        </w:rPr>
        <w:t>3</w:t>
      </w:r>
      <w:r w:rsidRPr="00E1370C">
        <w:rPr>
          <w:rFonts w:ascii="Arial" w:hAnsi="Arial" w:cs="Arial"/>
          <w:i/>
          <w:iCs/>
          <w:szCs w:val="22"/>
          <w:lang w:val="hr-HR"/>
        </w:rPr>
        <w:t>. Dijagram aktivnosti</w:t>
      </w:r>
    </w:p>
    <w:p w14:paraId="7408C0A6" w14:textId="77777777" w:rsidR="00E1370C" w:rsidRPr="00E1370C" w:rsidRDefault="00E1370C" w:rsidP="00E1370C">
      <w:pPr>
        <w:jc w:val="center"/>
        <w:rPr>
          <w:rFonts w:ascii="Arial" w:hAnsi="Arial" w:cs="Arial"/>
          <w:i/>
          <w:iCs/>
          <w:szCs w:val="22"/>
          <w:lang w:val="hr-HR"/>
        </w:rPr>
      </w:pPr>
    </w:p>
    <w:p w14:paraId="4212BF76" w14:textId="6C3E21CD" w:rsidR="005E3291" w:rsidRPr="00180D56" w:rsidRDefault="0083480B" w:rsidP="005E3291">
      <w:pPr>
        <w:pStyle w:val="Naslov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2E612FAF" w14:textId="12FF731C" w:rsidR="005E3291" w:rsidRPr="00180D56" w:rsidRDefault="005E3291" w:rsidP="005E3291">
      <w:pPr>
        <w:pStyle w:val="Odlomakpopisa"/>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Registracija i prijava korisnika na sustav</w:t>
      </w:r>
    </w:p>
    <w:p w14:paraId="6CEFB497" w14:textId="7C3B4F70" w:rsidR="005E3291" w:rsidRPr="00180D56" w:rsidRDefault="00625599" w:rsidP="005E3291">
      <w:pPr>
        <w:pStyle w:val="Odlomakpopisa"/>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Korisnik ima mogućnost odraditi test</w:t>
      </w:r>
    </w:p>
    <w:p w14:paraId="0A6376F3" w14:textId="684BF273" w:rsidR="00625599" w:rsidRPr="00180D56" w:rsidRDefault="00625599" w:rsidP="005E3291">
      <w:pPr>
        <w:pStyle w:val="Odlomakpopisa"/>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Prikaz rezultata testa prijavljenom korisniku</w:t>
      </w:r>
    </w:p>
    <w:p w14:paraId="44A11B31" w14:textId="64B9D053" w:rsidR="00625599" w:rsidRPr="00180D56" w:rsidRDefault="00625599" w:rsidP="005E3291">
      <w:pPr>
        <w:pStyle w:val="Odlomakpopisa"/>
        <w:numPr>
          <w:ilvl w:val="0"/>
          <w:numId w:val="28"/>
        </w:numPr>
        <w:rPr>
          <w:rFonts w:asciiTheme="majorHAnsi" w:hAnsiTheme="majorHAnsi" w:cstheme="majorHAnsi"/>
          <w:sz w:val="24"/>
          <w:szCs w:val="24"/>
          <w:lang w:val="hr-HR"/>
        </w:rPr>
      </w:pPr>
      <w:r w:rsidRPr="00180D56">
        <w:rPr>
          <w:rFonts w:asciiTheme="majorHAnsi" w:hAnsiTheme="majorHAnsi" w:cstheme="majorHAnsi"/>
          <w:sz w:val="24"/>
          <w:szCs w:val="24"/>
          <w:lang w:val="hr-HR"/>
        </w:rPr>
        <w:t>Filtriranje ponude tečajeva na osnovu razine kojoj korisnik pripada</w:t>
      </w:r>
    </w:p>
    <w:p w14:paraId="1B4ED436" w14:textId="44E4E6B0" w:rsidR="00625599" w:rsidRDefault="00180D56" w:rsidP="00180D56">
      <w:pPr>
        <w:pStyle w:val="Odlomakpopisa"/>
        <w:numPr>
          <w:ilvl w:val="0"/>
          <w:numId w:val="28"/>
        </w:numPr>
        <w:spacing w:line="360" w:lineRule="auto"/>
        <w:rPr>
          <w:rFonts w:asciiTheme="majorHAnsi" w:hAnsiTheme="majorHAnsi" w:cstheme="majorHAnsi"/>
          <w:sz w:val="24"/>
          <w:szCs w:val="24"/>
          <w:lang w:val="hr-HR"/>
        </w:rPr>
      </w:pPr>
      <w:r w:rsidRPr="00180D56">
        <w:rPr>
          <w:rFonts w:asciiTheme="majorHAnsi" w:hAnsiTheme="majorHAnsi" w:cstheme="majorHAnsi"/>
          <w:sz w:val="24"/>
          <w:szCs w:val="24"/>
          <w:lang w:val="hr-HR"/>
        </w:rPr>
        <w:t>Sustav će korisnicima omogućiti i da ostave komentar</w:t>
      </w:r>
      <w:r w:rsidR="00864798">
        <w:rPr>
          <w:rFonts w:asciiTheme="majorHAnsi" w:hAnsiTheme="majorHAnsi" w:cstheme="majorHAnsi"/>
          <w:sz w:val="24"/>
          <w:szCs w:val="24"/>
          <w:lang w:val="hr-HR"/>
        </w:rPr>
        <w:t>,</w:t>
      </w:r>
      <w:r w:rsidRPr="00180D56">
        <w:rPr>
          <w:rFonts w:asciiTheme="majorHAnsi" w:hAnsiTheme="majorHAnsi" w:cstheme="majorHAnsi"/>
          <w:sz w:val="24"/>
          <w:szCs w:val="24"/>
          <w:lang w:val="hr-HR"/>
        </w:rPr>
        <w:t xml:space="preserve"> odnosno pohvalu ili primjedbu</w:t>
      </w:r>
    </w:p>
    <w:p w14:paraId="1C72C29C" w14:textId="4CF09721" w:rsidR="00173321" w:rsidRDefault="00173321" w:rsidP="00180D56">
      <w:pPr>
        <w:pStyle w:val="Odlomakpopisa"/>
        <w:numPr>
          <w:ilvl w:val="0"/>
          <w:numId w:val="28"/>
        </w:numPr>
        <w:spacing w:line="360" w:lineRule="auto"/>
        <w:rPr>
          <w:rFonts w:asciiTheme="majorHAnsi" w:hAnsiTheme="majorHAnsi" w:cstheme="majorHAnsi"/>
          <w:sz w:val="24"/>
          <w:szCs w:val="24"/>
          <w:lang w:val="hr-HR"/>
        </w:rPr>
      </w:pPr>
      <w:r>
        <w:rPr>
          <w:rFonts w:asciiTheme="majorHAnsi" w:hAnsiTheme="majorHAnsi" w:cstheme="majorHAnsi"/>
          <w:sz w:val="24"/>
          <w:szCs w:val="24"/>
          <w:lang w:val="hr-HR"/>
        </w:rPr>
        <w:lastRenderedPageBreak/>
        <w:t xml:space="preserve">Administrator može </w:t>
      </w:r>
      <w:r w:rsidR="001D6EDA">
        <w:rPr>
          <w:rFonts w:asciiTheme="majorHAnsi" w:hAnsiTheme="majorHAnsi" w:cstheme="majorHAnsi"/>
          <w:sz w:val="24"/>
          <w:szCs w:val="24"/>
          <w:lang w:val="hr-HR"/>
        </w:rPr>
        <w:t>obavljati CRUD operacije nad korisnicima i cijelim sadržajem</w:t>
      </w:r>
    </w:p>
    <w:p w14:paraId="7D976ECF" w14:textId="0CDFF137" w:rsidR="00173321" w:rsidRDefault="00173321" w:rsidP="00173321">
      <w:pPr>
        <w:pStyle w:val="Odlomakpopisa"/>
        <w:spacing w:line="360" w:lineRule="auto"/>
        <w:rPr>
          <w:rFonts w:asciiTheme="majorHAnsi" w:hAnsiTheme="majorHAnsi" w:cstheme="majorHAnsi"/>
          <w:sz w:val="24"/>
          <w:szCs w:val="24"/>
          <w:lang w:val="hr-HR"/>
        </w:rPr>
      </w:pPr>
    </w:p>
    <w:p w14:paraId="06357997" w14:textId="4C864895" w:rsidR="00720CE6" w:rsidRDefault="00720CE6" w:rsidP="00173321">
      <w:pPr>
        <w:pStyle w:val="Odlomakpopisa"/>
        <w:spacing w:line="360" w:lineRule="auto"/>
        <w:rPr>
          <w:rFonts w:asciiTheme="majorHAnsi" w:hAnsiTheme="majorHAnsi" w:cstheme="majorHAnsi"/>
          <w:sz w:val="24"/>
          <w:szCs w:val="24"/>
          <w:lang w:val="hr-HR"/>
        </w:rPr>
      </w:pPr>
    </w:p>
    <w:p w14:paraId="569B54D8" w14:textId="4D399E81" w:rsidR="00720CE6" w:rsidRDefault="00720CE6" w:rsidP="00173321">
      <w:pPr>
        <w:pStyle w:val="Odlomakpopisa"/>
        <w:spacing w:line="360" w:lineRule="auto"/>
        <w:rPr>
          <w:rFonts w:asciiTheme="majorHAnsi" w:hAnsiTheme="majorHAnsi" w:cstheme="majorHAnsi"/>
          <w:sz w:val="24"/>
          <w:szCs w:val="24"/>
          <w:lang w:val="hr-HR"/>
        </w:rPr>
      </w:pPr>
    </w:p>
    <w:p w14:paraId="014A4FF7" w14:textId="571C6082" w:rsidR="00B3014E" w:rsidRPr="0088225C" w:rsidRDefault="0088225C" w:rsidP="0088225C">
      <w:pPr>
        <w:spacing w:line="360" w:lineRule="auto"/>
        <w:rPr>
          <w:rFonts w:asciiTheme="majorHAnsi" w:hAnsiTheme="majorHAnsi" w:cstheme="majorHAnsi"/>
          <w:sz w:val="24"/>
          <w:szCs w:val="24"/>
          <w:lang w:val="hr-HR"/>
        </w:rPr>
      </w:pPr>
      <w:r>
        <w:rPr>
          <w:rFonts w:asciiTheme="majorHAnsi" w:hAnsiTheme="majorHAnsi" w:cstheme="majorHAnsi"/>
          <w:noProof/>
          <w:sz w:val="24"/>
          <w:szCs w:val="24"/>
          <w:lang w:val="hr-HR"/>
        </w:rPr>
        <w:drawing>
          <wp:inline distT="0" distB="0" distL="0" distR="0" wp14:anchorId="76AF470C" wp14:editId="59AF34EA">
            <wp:extent cx="5943600" cy="4074795"/>
            <wp:effectExtent l="0" t="0" r="0" b="190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14:paraId="2E526C6B" w14:textId="70718CC1" w:rsidR="00B3014E" w:rsidRPr="0088225C" w:rsidRDefault="0069129B" w:rsidP="0088225C">
      <w:pPr>
        <w:pStyle w:val="Odlomakpopisa"/>
        <w:spacing w:line="360" w:lineRule="auto"/>
        <w:jc w:val="center"/>
        <w:rPr>
          <w:rFonts w:asciiTheme="majorHAnsi" w:hAnsiTheme="majorHAnsi" w:cstheme="majorHAnsi"/>
          <w:i/>
          <w:iCs/>
          <w:sz w:val="24"/>
          <w:szCs w:val="24"/>
          <w:lang w:val="hr-HR"/>
        </w:rPr>
      </w:pPr>
      <w:r>
        <w:rPr>
          <w:rFonts w:asciiTheme="majorHAnsi" w:hAnsiTheme="majorHAnsi" w:cstheme="majorHAnsi"/>
          <w:i/>
          <w:iCs/>
          <w:sz w:val="24"/>
          <w:szCs w:val="24"/>
          <w:lang w:val="hr-HR"/>
        </w:rPr>
        <w:t xml:space="preserve">2.4. </w:t>
      </w:r>
      <w:r w:rsidR="0088225C" w:rsidRPr="0088225C">
        <w:rPr>
          <w:rFonts w:asciiTheme="majorHAnsi" w:hAnsiTheme="majorHAnsi" w:cstheme="majorHAnsi"/>
          <w:i/>
          <w:iCs/>
          <w:sz w:val="24"/>
          <w:szCs w:val="24"/>
          <w:lang w:val="hr-HR"/>
        </w:rPr>
        <w:t>Use-case dijagram</w:t>
      </w:r>
    </w:p>
    <w:p w14:paraId="6C4FA7A1" w14:textId="77777777" w:rsidR="00720CE6" w:rsidRPr="00180D56" w:rsidRDefault="00720CE6" w:rsidP="00173321">
      <w:pPr>
        <w:pStyle w:val="Odlomakpopisa"/>
        <w:spacing w:line="360" w:lineRule="auto"/>
        <w:rPr>
          <w:rFonts w:asciiTheme="majorHAnsi" w:hAnsiTheme="majorHAnsi" w:cstheme="majorHAnsi"/>
          <w:sz w:val="24"/>
          <w:szCs w:val="24"/>
          <w:lang w:val="hr-HR"/>
        </w:rPr>
      </w:pPr>
    </w:p>
    <w:p w14:paraId="60F757BD" w14:textId="77777777" w:rsidR="0083480B" w:rsidRPr="003C0AEF" w:rsidRDefault="0083480B" w:rsidP="0083480B">
      <w:pPr>
        <w:pStyle w:val="Naslov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0BEDD54A" w14:textId="77777777" w:rsidR="0083480B" w:rsidRPr="003C0AEF" w:rsidRDefault="0083480B" w:rsidP="0083480B">
      <w:pPr>
        <w:rPr>
          <w:rFonts w:ascii="Arial" w:hAnsi="Arial" w:cs="Arial"/>
          <w:szCs w:val="22"/>
          <w:lang w:val="hr-HR"/>
        </w:rPr>
      </w:pPr>
      <w:r w:rsidRPr="003C0AEF">
        <w:rPr>
          <w:rFonts w:ascii="Arial" w:hAnsi="Arial" w:cs="Arial"/>
          <w:szCs w:val="22"/>
          <w:lang w:val="hr-HR"/>
        </w:rPr>
        <w:t xml:space="preserve">&lt;Nabrojite sve pretpostavljene činjenice (kao suprotnost poznatim činjenicama) koji mogu utjecati na zahtjeve iznesene u ovom dokumentu. To nisu ograničenja na </w:t>
      </w:r>
      <w:r w:rsidR="00070800" w:rsidRPr="003C0AEF">
        <w:rPr>
          <w:rFonts w:ascii="Arial" w:hAnsi="Arial" w:cs="Arial"/>
          <w:szCs w:val="22"/>
          <w:lang w:val="hr-HR"/>
        </w:rPr>
        <w:t>sustav</w:t>
      </w:r>
      <w:r w:rsidRPr="003C0AEF">
        <w:rPr>
          <w:rFonts w:ascii="Arial" w:hAnsi="Arial" w:cs="Arial"/>
          <w:szCs w:val="22"/>
          <w:lang w:val="hr-HR"/>
        </w:rPr>
        <w:t xml:space="preserve">, nego pretpostavke, koje ako dođe do promjene će </w:t>
      </w:r>
      <w:r w:rsidR="00070800" w:rsidRPr="003C0AEF">
        <w:rPr>
          <w:rFonts w:ascii="Arial" w:hAnsi="Arial" w:cs="Arial"/>
          <w:szCs w:val="22"/>
          <w:lang w:val="hr-HR"/>
        </w:rPr>
        <w:t>utjecati</w:t>
      </w:r>
      <w:r w:rsidRPr="003C0AEF">
        <w:rPr>
          <w:rFonts w:ascii="Arial" w:hAnsi="Arial" w:cs="Arial"/>
          <w:szCs w:val="22"/>
          <w:lang w:val="hr-HR"/>
        </w:rPr>
        <w:t xml:space="preserve"> na zahtjeve </w:t>
      </w:r>
      <w:r w:rsidR="00070800" w:rsidRPr="003C0AEF">
        <w:rPr>
          <w:rFonts w:ascii="Arial" w:hAnsi="Arial" w:cs="Arial"/>
          <w:szCs w:val="22"/>
          <w:lang w:val="hr-HR"/>
        </w:rPr>
        <w:t>iz ovog</w:t>
      </w:r>
      <w:r w:rsidR="00D1066C" w:rsidRPr="003C0AEF">
        <w:rPr>
          <w:rFonts w:ascii="Arial" w:hAnsi="Arial" w:cs="Arial"/>
          <w:szCs w:val="22"/>
          <w:lang w:val="hr-HR"/>
        </w:rPr>
        <w:t xml:space="preserve"> dokument</w:t>
      </w:r>
      <w:r w:rsidR="00070800" w:rsidRPr="003C0AEF">
        <w:rPr>
          <w:rFonts w:ascii="Arial" w:hAnsi="Arial" w:cs="Arial"/>
          <w:szCs w:val="22"/>
          <w:lang w:val="hr-HR"/>
        </w:rPr>
        <w:t>a</w:t>
      </w:r>
      <w:r w:rsidRPr="003C0AEF">
        <w:rPr>
          <w:rFonts w:ascii="Arial" w:hAnsi="Arial" w:cs="Arial"/>
          <w:szCs w:val="22"/>
          <w:lang w:val="hr-HR"/>
        </w:rPr>
        <w:t>.</w:t>
      </w:r>
      <w:r w:rsidR="00D1066C" w:rsidRPr="003C0AEF">
        <w:rPr>
          <w:rFonts w:ascii="Arial" w:hAnsi="Arial" w:cs="Arial"/>
          <w:szCs w:val="22"/>
          <w:lang w:val="hr-HR"/>
        </w:rPr>
        <w:t xml:space="preserve"> </w:t>
      </w:r>
    </w:p>
    <w:p w14:paraId="3E1C3360" w14:textId="77777777" w:rsidR="008F219B" w:rsidRPr="003C0AEF" w:rsidRDefault="00F82CD4" w:rsidP="0083480B">
      <w:pPr>
        <w:rPr>
          <w:rFonts w:ascii="Arial" w:hAnsi="Arial" w:cs="Arial"/>
          <w:szCs w:val="22"/>
          <w:lang w:val="hr-HR"/>
        </w:rPr>
      </w:pPr>
      <w:r w:rsidRPr="003C0AEF">
        <w:rPr>
          <w:rFonts w:ascii="Arial" w:hAnsi="Arial" w:cs="Arial"/>
          <w:szCs w:val="22"/>
          <w:lang w:val="hr-HR"/>
        </w:rPr>
        <w:t xml:space="preserve">Na primjer, pretpostavka da će specifičan operativni </w:t>
      </w:r>
      <w:r w:rsidR="00871058">
        <w:rPr>
          <w:rFonts w:ascii="Arial" w:hAnsi="Arial" w:cs="Arial"/>
          <w:szCs w:val="22"/>
          <w:lang w:val="hr-HR"/>
        </w:rPr>
        <w:t>sustav</w:t>
      </w:r>
      <w:r w:rsidRPr="003C0AEF">
        <w:rPr>
          <w:rFonts w:ascii="Arial" w:hAnsi="Arial" w:cs="Arial"/>
          <w:szCs w:val="22"/>
          <w:lang w:val="hr-HR"/>
        </w:rPr>
        <w:t xml:space="preserve"> biti dostupan na hardveru predviđenom za softverski </w:t>
      </w:r>
      <w:r w:rsidR="00930B06" w:rsidRPr="003C0AEF">
        <w:rPr>
          <w:rFonts w:ascii="Arial" w:hAnsi="Arial" w:cs="Arial"/>
          <w:szCs w:val="22"/>
          <w:lang w:val="hr-HR"/>
        </w:rPr>
        <w:t>sustav</w:t>
      </w:r>
      <w:r w:rsidRPr="003C0AEF">
        <w:rPr>
          <w:rFonts w:ascii="Arial" w:hAnsi="Arial" w:cs="Arial"/>
          <w:szCs w:val="22"/>
          <w:lang w:val="hr-HR"/>
        </w:rPr>
        <w:t xml:space="preserve">. Ako, naime, operativni </w:t>
      </w:r>
      <w:r w:rsidR="00871058">
        <w:rPr>
          <w:rFonts w:ascii="Arial" w:hAnsi="Arial" w:cs="Arial"/>
          <w:szCs w:val="22"/>
          <w:lang w:val="hr-HR"/>
        </w:rPr>
        <w:t>sustav</w:t>
      </w:r>
      <w:r w:rsidRPr="003C0AEF">
        <w:rPr>
          <w:rFonts w:ascii="Arial" w:hAnsi="Arial" w:cs="Arial"/>
          <w:szCs w:val="22"/>
          <w:lang w:val="hr-HR"/>
        </w:rPr>
        <w:t xml:space="preserve"> ne bio dostupan, onda se zahtjevi moraju promijeniti u skladu s tim.</w:t>
      </w:r>
      <w:r w:rsidR="008F219B" w:rsidRPr="003C0AEF">
        <w:rPr>
          <w:rFonts w:ascii="Arial" w:hAnsi="Arial" w:cs="Arial"/>
          <w:szCs w:val="22"/>
          <w:lang w:val="hr-HR"/>
        </w:rPr>
        <w:t xml:space="preserve"> </w:t>
      </w:r>
      <w:r w:rsidR="0043407A" w:rsidRPr="003C0AEF">
        <w:rPr>
          <w:rFonts w:ascii="Arial" w:hAnsi="Arial" w:cs="Arial"/>
          <w:szCs w:val="22"/>
          <w:lang w:val="hr-HR"/>
        </w:rPr>
        <w:t>Drugi primjer</w:t>
      </w:r>
      <w:r w:rsidR="008F219B" w:rsidRPr="003C0AEF">
        <w:rPr>
          <w:rFonts w:ascii="Arial" w:hAnsi="Arial" w:cs="Arial"/>
          <w:szCs w:val="22"/>
          <w:lang w:val="hr-HR"/>
        </w:rPr>
        <w:t>:</w:t>
      </w:r>
    </w:p>
    <w:p w14:paraId="5AEBCC41" w14:textId="02A1F65C" w:rsidR="0083480B" w:rsidRDefault="008F219B" w:rsidP="00B2530F">
      <w:pPr>
        <w:numPr>
          <w:ilvl w:val="0"/>
          <w:numId w:val="12"/>
        </w:numPr>
        <w:rPr>
          <w:rFonts w:ascii="Arial" w:hAnsi="Arial" w:cs="Arial"/>
          <w:szCs w:val="22"/>
          <w:lang w:val="hr-HR"/>
        </w:rPr>
      </w:pPr>
      <w:r w:rsidRPr="003C0AEF">
        <w:rPr>
          <w:rFonts w:ascii="Arial" w:hAnsi="Arial" w:cs="Arial"/>
          <w:szCs w:val="22"/>
          <w:lang w:val="hr-HR"/>
        </w:rPr>
        <w:lastRenderedPageBreak/>
        <w:t xml:space="preserve">Modul X mora biti kompletiran prije nego što se ovaj modul može implementirati. </w:t>
      </w:r>
      <w:r w:rsidR="0083480B" w:rsidRPr="003C0AEF">
        <w:rPr>
          <w:rFonts w:ascii="Arial" w:hAnsi="Arial" w:cs="Arial"/>
          <w:szCs w:val="22"/>
          <w:lang w:val="hr-HR"/>
        </w:rPr>
        <w:t>&gt;</w:t>
      </w:r>
    </w:p>
    <w:p w14:paraId="1A74DA13" w14:textId="0FDEDCA8" w:rsidR="00A62D64" w:rsidRDefault="00A62D64" w:rsidP="00A62D64">
      <w:pPr>
        <w:ind w:left="930"/>
        <w:rPr>
          <w:rFonts w:ascii="Arial" w:hAnsi="Arial" w:cs="Arial"/>
          <w:szCs w:val="22"/>
          <w:lang w:val="hr-HR"/>
        </w:rPr>
      </w:pPr>
    </w:p>
    <w:p w14:paraId="73C3C3AA" w14:textId="77777777" w:rsidR="00A62D64" w:rsidRPr="003C0AEF" w:rsidRDefault="00A62D64" w:rsidP="00A62D64">
      <w:pPr>
        <w:ind w:left="930"/>
        <w:rPr>
          <w:rFonts w:ascii="Arial" w:hAnsi="Arial" w:cs="Arial"/>
          <w:szCs w:val="22"/>
          <w:lang w:val="hr-HR"/>
        </w:rPr>
      </w:pPr>
    </w:p>
    <w:p w14:paraId="2307C669" w14:textId="77777777" w:rsidR="004163A1" w:rsidRPr="003C0AEF" w:rsidRDefault="004163A1" w:rsidP="004163A1">
      <w:pPr>
        <w:pStyle w:val="Naslov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t>Planiranje zahtjeva</w:t>
      </w:r>
      <w:bookmarkEnd w:id="24"/>
      <w:bookmarkEnd w:id="25"/>
    </w:p>
    <w:p w14:paraId="7C537A17" w14:textId="77777777" w:rsidR="004163A1" w:rsidRPr="003C0AEF" w:rsidRDefault="004163A1" w:rsidP="00442F18">
      <w:pPr>
        <w:rPr>
          <w:rFonts w:ascii="Arial" w:hAnsi="Arial" w:cs="Arial"/>
          <w:szCs w:val="22"/>
          <w:lang w:val="hr-HR"/>
        </w:rPr>
      </w:pPr>
      <w:r w:rsidRPr="003C0AEF">
        <w:rPr>
          <w:rFonts w:ascii="Arial" w:hAnsi="Arial" w:cs="Arial"/>
          <w:szCs w:val="22"/>
          <w:lang w:val="hr-HR"/>
        </w:rPr>
        <w:t xml:space="preserve">&lt;Koji zahtjevi će biti specificirani kasnije (i kada). S obzirom da ovaj dokument obično bude predmet potpisanog ugovora između </w:t>
      </w:r>
      <w:r w:rsidR="00930B06" w:rsidRPr="003C0AEF">
        <w:rPr>
          <w:rFonts w:ascii="Arial" w:hAnsi="Arial" w:cs="Arial"/>
          <w:szCs w:val="22"/>
          <w:lang w:val="hr-HR"/>
        </w:rPr>
        <w:t>naručitelja</w:t>
      </w:r>
      <w:r w:rsidRPr="003C0AEF">
        <w:rPr>
          <w:rFonts w:ascii="Arial" w:hAnsi="Arial" w:cs="Arial"/>
          <w:szCs w:val="22"/>
          <w:lang w:val="hr-HR"/>
        </w:rPr>
        <w:t xml:space="preserve"> i </w:t>
      </w:r>
      <w:r w:rsidR="00930B06" w:rsidRPr="003C0AEF">
        <w:rPr>
          <w:rFonts w:ascii="Arial" w:hAnsi="Arial" w:cs="Arial"/>
          <w:szCs w:val="22"/>
          <w:lang w:val="hr-HR"/>
        </w:rPr>
        <w:t>razvoja</w:t>
      </w:r>
      <w:r w:rsidRPr="003C0AEF">
        <w:rPr>
          <w:rFonts w:ascii="Arial" w:hAnsi="Arial" w:cs="Arial"/>
          <w:szCs w:val="22"/>
          <w:lang w:val="hr-HR"/>
        </w:rPr>
        <w:t>, potrebno je, također, specificirati proceduru za promjenu zahtjeva.&gt;</w:t>
      </w:r>
    </w:p>
    <w:p w14:paraId="297FBD4B" w14:textId="77777777" w:rsidR="00016866" w:rsidRPr="003C0AEF" w:rsidRDefault="004562CD" w:rsidP="0043407A">
      <w:pPr>
        <w:pStyle w:val="Naslov1"/>
        <w:rPr>
          <w:rFonts w:cs="Arial"/>
          <w:sz w:val="22"/>
          <w:szCs w:val="22"/>
          <w:lang w:val="hr-HR"/>
        </w:rPr>
      </w:pPr>
      <w:r w:rsidRPr="003C0AEF">
        <w:rPr>
          <w:rFonts w:cs="Arial"/>
          <w:sz w:val="22"/>
          <w:szCs w:val="22"/>
          <w:lang w:val="hr-HR"/>
        </w:rPr>
        <w:br w:type="page"/>
      </w:r>
      <w:bookmarkStart w:id="26" w:name="_Toc532472388"/>
      <w:bookmarkEnd w:id="12"/>
      <w:r w:rsidR="0043407A" w:rsidRPr="003C0AEF">
        <w:rPr>
          <w:rFonts w:cs="Arial"/>
          <w:sz w:val="22"/>
          <w:szCs w:val="22"/>
          <w:lang w:val="hr-HR"/>
        </w:rPr>
        <w:lastRenderedPageBreak/>
        <w:t>Razrada zahtjeva</w:t>
      </w:r>
      <w:bookmarkEnd w:id="26"/>
    </w:p>
    <w:p w14:paraId="248DA051"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684C147F"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49BB3A81"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vlastitom nahođenju i organizaciji</w:t>
      </w:r>
    </w:p>
    <w:p w14:paraId="2EC0560F"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modulima (module based)</w:t>
      </w:r>
    </w:p>
    <w:p w14:paraId="23B24635" w14:textId="77777777" w:rsidR="007B0A17" w:rsidRPr="003C0AEF" w:rsidRDefault="007B0A17" w:rsidP="00B2530F">
      <w:pPr>
        <w:numPr>
          <w:ilvl w:val="0"/>
          <w:numId w:val="13"/>
        </w:numPr>
        <w:rPr>
          <w:rFonts w:ascii="Arial" w:hAnsi="Arial" w:cs="Arial"/>
          <w:szCs w:val="22"/>
          <w:lang w:val="hr-HR"/>
        </w:rPr>
      </w:pPr>
      <w:r w:rsidRPr="003C0AEF">
        <w:rPr>
          <w:rFonts w:ascii="Arial" w:hAnsi="Arial" w:cs="Arial"/>
          <w:szCs w:val="22"/>
          <w:lang w:val="hr-HR"/>
        </w:rPr>
        <w:t>prema načinu rada (system mode)</w:t>
      </w:r>
    </w:p>
    <w:p w14:paraId="093C210B"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korisničkog grupi (user class)</w:t>
      </w:r>
    </w:p>
    <w:p w14:paraId="62CC68E7"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entitetima iz stvarnog svijeta, npr. organizacione jedinice (objects)</w:t>
      </w:r>
    </w:p>
    <w:p w14:paraId="56E151D0"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svojstvima i modulima (feature)</w:t>
      </w:r>
    </w:p>
    <w:p w14:paraId="1D0C87FC"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 xml:space="preserve">prema stimulansima / ulazima u </w:t>
      </w:r>
      <w:r w:rsidR="00871058">
        <w:rPr>
          <w:rFonts w:ascii="Arial" w:hAnsi="Arial" w:cs="Arial"/>
          <w:szCs w:val="22"/>
          <w:lang w:val="hr-HR"/>
        </w:rPr>
        <w:t>sustav</w:t>
      </w:r>
      <w:r w:rsidRPr="003C0AEF">
        <w:rPr>
          <w:rFonts w:ascii="Arial" w:hAnsi="Arial" w:cs="Arial"/>
          <w:szCs w:val="22"/>
          <w:lang w:val="hr-HR"/>
        </w:rPr>
        <w:t xml:space="preserve"> (stimulus)</w:t>
      </w:r>
    </w:p>
    <w:p w14:paraId="04C985D9"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 xml:space="preserve">prema odgovorima / izlazima </w:t>
      </w:r>
      <w:r w:rsidR="00871058">
        <w:rPr>
          <w:rFonts w:ascii="Arial" w:hAnsi="Arial" w:cs="Arial"/>
          <w:szCs w:val="22"/>
          <w:lang w:val="hr-HR"/>
        </w:rPr>
        <w:t>sustav</w:t>
      </w:r>
      <w:r w:rsidRPr="003C0AEF">
        <w:rPr>
          <w:rFonts w:ascii="Arial" w:hAnsi="Arial" w:cs="Arial"/>
          <w:szCs w:val="22"/>
          <w:lang w:val="hr-HR"/>
        </w:rPr>
        <w:t>a (response)</w:t>
      </w:r>
    </w:p>
    <w:p w14:paraId="42208B42" w14:textId="77777777" w:rsidR="007B0A17" w:rsidRPr="003C0AEF" w:rsidRDefault="007B0A17" w:rsidP="00B2530F">
      <w:pPr>
        <w:numPr>
          <w:ilvl w:val="0"/>
          <w:numId w:val="3"/>
        </w:numPr>
        <w:rPr>
          <w:rFonts w:ascii="Arial" w:hAnsi="Arial" w:cs="Arial"/>
          <w:szCs w:val="22"/>
          <w:lang w:val="hr-HR"/>
        </w:rPr>
      </w:pPr>
      <w:r w:rsidRPr="003C0AEF">
        <w:rPr>
          <w:rFonts w:ascii="Arial" w:hAnsi="Arial" w:cs="Arial"/>
          <w:szCs w:val="22"/>
          <w:lang w:val="hr-HR"/>
        </w:rPr>
        <w:t>prema funkcionalnoj hijerarhiji (data flow dijagrami mogu prikazati ovisnosti između modula) (functional hierarchy)</w:t>
      </w:r>
    </w:p>
    <w:p w14:paraId="758B2A01" w14:textId="77777777" w:rsidR="007B0A17" w:rsidRPr="003C0AEF" w:rsidRDefault="007B0A17" w:rsidP="007B0A17">
      <w:pPr>
        <w:tabs>
          <w:tab w:val="left" w:pos="142"/>
        </w:tabs>
        <w:rPr>
          <w:rFonts w:ascii="Arial" w:hAnsi="Arial" w:cs="Arial"/>
          <w:szCs w:val="22"/>
          <w:lang w:val="hr-HR"/>
        </w:rPr>
      </w:pPr>
    </w:p>
    <w:p w14:paraId="76D7700E"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41F2C77D" w14:textId="77777777" w:rsidR="007B0A17" w:rsidRPr="003C0AEF" w:rsidRDefault="007B0A17" w:rsidP="007B0A17">
      <w:pPr>
        <w:spacing w:line="360" w:lineRule="auto"/>
        <w:rPr>
          <w:rFonts w:ascii="Arial" w:hAnsi="Arial" w:cs="Arial"/>
          <w:szCs w:val="22"/>
          <w:lang w:val="hr-HR"/>
        </w:rPr>
      </w:pPr>
    </w:p>
    <w:p w14:paraId="19DBF0BC"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25AF2C79" w14:textId="2127E2FE" w:rsidR="007B0A17" w:rsidRPr="003C0AEF" w:rsidRDefault="007B0A17" w:rsidP="00F734A8">
      <w:pPr>
        <w:tabs>
          <w:tab w:val="center" w:pos="4680"/>
        </w:tabs>
        <w:spacing w:line="360" w:lineRule="auto"/>
        <w:rPr>
          <w:rFonts w:ascii="Arial" w:hAnsi="Arial" w:cs="Arial"/>
          <w:szCs w:val="22"/>
          <w:lang w:val="hr-HR"/>
        </w:rPr>
      </w:pPr>
      <w:r w:rsidRPr="003C0AEF">
        <w:rPr>
          <w:rFonts w:ascii="Arial" w:hAnsi="Arial" w:cs="Arial"/>
          <w:szCs w:val="22"/>
          <w:lang w:val="hr-HR"/>
        </w:rPr>
        <w:t>&lt; npr.:</w:t>
      </w:r>
      <w:r w:rsidR="00F734A8">
        <w:rPr>
          <w:rFonts w:ascii="Arial" w:hAnsi="Arial" w:cs="Arial"/>
          <w:szCs w:val="22"/>
          <w:lang w:val="hr-HR"/>
        </w:rPr>
        <w:tab/>
      </w:r>
    </w:p>
    <w:p w14:paraId="4C49DF12" w14:textId="77777777" w:rsidR="007B0A17" w:rsidRPr="003C0AEF" w:rsidRDefault="007B0A17" w:rsidP="00B2530F">
      <w:pPr>
        <w:pStyle w:val="Odlomakpopisa"/>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48FF8975" w14:textId="77777777" w:rsidR="007B0A17" w:rsidRPr="003C0AEF" w:rsidRDefault="007B0A17" w:rsidP="00B2530F">
      <w:pPr>
        <w:pStyle w:val="Odlomakpopisa"/>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0E493821" w14:textId="77777777" w:rsidR="007B0A17" w:rsidRPr="003C0AEF" w:rsidRDefault="007B0A17" w:rsidP="00B2530F">
      <w:pPr>
        <w:pStyle w:val="Odlomakpopisa"/>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FB0FAC" w14:textId="77777777" w:rsidR="007B0A17" w:rsidRPr="003C0AEF" w:rsidRDefault="007B0A17" w:rsidP="00B2530F">
      <w:pPr>
        <w:pStyle w:val="Odlomakpopisa"/>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1F95107A" w14:textId="5561B9F6" w:rsidR="007B0A17" w:rsidRPr="003C0AEF" w:rsidRDefault="007B0A17" w:rsidP="007B0A17">
      <w:pPr>
        <w:widowControl/>
        <w:spacing w:before="0" w:after="200" w:line="360" w:lineRule="auto"/>
        <w:rPr>
          <w:rFonts w:ascii="Arial" w:hAnsi="Arial" w:cs="Arial"/>
          <w:szCs w:val="22"/>
          <w:lang w:val="hr-HR"/>
        </w:rPr>
      </w:pPr>
    </w:p>
    <w:p w14:paraId="34A5EDBD" w14:textId="77777777" w:rsidR="007B0A17" w:rsidRPr="003C0AEF" w:rsidRDefault="007B0A17" w:rsidP="007B0A17">
      <w:pPr>
        <w:pStyle w:val="Naslov2"/>
        <w:rPr>
          <w:rFonts w:cs="Arial"/>
          <w:sz w:val="22"/>
          <w:szCs w:val="22"/>
          <w:lang w:val="hr-HR"/>
        </w:rPr>
      </w:pPr>
      <w:bookmarkStart w:id="27" w:name="_Toc532472389"/>
      <w:r w:rsidRPr="003C0AEF">
        <w:rPr>
          <w:rFonts w:cs="Arial"/>
          <w:sz w:val="22"/>
          <w:szCs w:val="22"/>
          <w:lang w:val="hr-HR"/>
        </w:rPr>
        <w:lastRenderedPageBreak/>
        <w:t>DIJAGRAM KORIŠTENJA</w:t>
      </w:r>
      <w:bookmarkEnd w:id="27"/>
      <w:r w:rsidRPr="003C0AEF">
        <w:rPr>
          <w:rFonts w:cs="Arial"/>
          <w:sz w:val="22"/>
          <w:szCs w:val="22"/>
          <w:lang w:val="hr-HR"/>
        </w:rPr>
        <w:t xml:space="preserve"> </w:t>
      </w:r>
    </w:p>
    <w:p w14:paraId="4A1FD57B" w14:textId="40A24ED0" w:rsidR="00234239" w:rsidRDefault="00234239" w:rsidP="001115FC">
      <w:pPr>
        <w:tabs>
          <w:tab w:val="left" w:pos="142"/>
        </w:tabs>
        <w:jc w:val="center"/>
        <w:rPr>
          <w:rFonts w:ascii="Arial" w:hAnsi="Arial" w:cs="Arial"/>
          <w:noProof/>
          <w:szCs w:val="22"/>
          <w:lang w:val="hr-HR" w:eastAsia="hr-HR"/>
        </w:rPr>
      </w:pPr>
    </w:p>
    <w:p w14:paraId="2DB65E2D" w14:textId="5612141D" w:rsidR="00753713" w:rsidRDefault="00753713" w:rsidP="001115FC">
      <w:pPr>
        <w:tabs>
          <w:tab w:val="left" w:pos="142"/>
        </w:tabs>
        <w:jc w:val="center"/>
        <w:rPr>
          <w:rFonts w:ascii="Arial" w:hAnsi="Arial" w:cs="Arial"/>
          <w:noProof/>
          <w:szCs w:val="22"/>
          <w:lang w:val="hr-HR" w:eastAsia="hr-HR"/>
        </w:rPr>
      </w:pPr>
    </w:p>
    <w:p w14:paraId="0E9A7F72" w14:textId="48B14DBF" w:rsidR="00753713" w:rsidRDefault="00753713" w:rsidP="001115FC">
      <w:pPr>
        <w:tabs>
          <w:tab w:val="left" w:pos="142"/>
        </w:tabs>
        <w:jc w:val="center"/>
        <w:rPr>
          <w:rFonts w:ascii="Arial" w:hAnsi="Arial" w:cs="Arial"/>
          <w:noProof/>
          <w:szCs w:val="22"/>
          <w:lang w:val="hr-HR" w:eastAsia="hr-HR"/>
        </w:rPr>
      </w:pPr>
      <w:r>
        <w:rPr>
          <w:rFonts w:ascii="Arial" w:hAnsi="Arial" w:cs="Arial"/>
          <w:noProof/>
          <w:szCs w:val="22"/>
          <w:lang w:val="hr-HR" w:eastAsia="hr-HR"/>
        </w:rPr>
        <w:drawing>
          <wp:inline distT="0" distB="0" distL="0" distR="0" wp14:anchorId="55006304" wp14:editId="465C1E25">
            <wp:extent cx="5943600" cy="4074795"/>
            <wp:effectExtent l="0" t="0" r="0" b="190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14:paraId="2920373C" w14:textId="77777777" w:rsidR="00753713" w:rsidRPr="003C0AEF" w:rsidRDefault="00753713" w:rsidP="001115FC">
      <w:pPr>
        <w:tabs>
          <w:tab w:val="left" w:pos="142"/>
        </w:tabs>
        <w:jc w:val="center"/>
        <w:rPr>
          <w:rFonts w:ascii="Arial" w:hAnsi="Arial" w:cs="Arial"/>
          <w:szCs w:val="22"/>
          <w:lang w:val="hr-HR"/>
        </w:rPr>
      </w:pPr>
    </w:p>
    <w:p w14:paraId="424DB523" w14:textId="48676BA0" w:rsidR="001115FC" w:rsidRPr="00753713" w:rsidRDefault="001115FC" w:rsidP="001115FC">
      <w:pPr>
        <w:tabs>
          <w:tab w:val="left" w:pos="142"/>
        </w:tabs>
        <w:jc w:val="center"/>
        <w:rPr>
          <w:rFonts w:ascii="Arial" w:hAnsi="Arial" w:cs="Arial"/>
          <w:i/>
          <w:iCs/>
          <w:szCs w:val="22"/>
          <w:lang w:val="hr-HR"/>
        </w:rPr>
      </w:pPr>
      <w:r w:rsidRPr="00753713">
        <w:rPr>
          <w:rFonts w:ascii="Arial" w:hAnsi="Arial" w:cs="Arial"/>
          <w:i/>
          <w:iCs/>
          <w:szCs w:val="22"/>
          <w:lang w:val="hr-HR"/>
        </w:rPr>
        <w:t xml:space="preserve">Slika 3.1  </w:t>
      </w:r>
      <w:r w:rsidR="00753713" w:rsidRPr="00753713">
        <w:rPr>
          <w:rFonts w:ascii="Arial" w:hAnsi="Arial" w:cs="Arial"/>
          <w:i/>
          <w:iCs/>
          <w:szCs w:val="22"/>
          <w:lang w:val="hr-HR"/>
        </w:rPr>
        <w:t>Dijagram korištenja</w:t>
      </w:r>
    </w:p>
    <w:p w14:paraId="3A2AD74F" w14:textId="77777777" w:rsidR="007B0A17" w:rsidRPr="003C0AEF" w:rsidRDefault="007B0A17" w:rsidP="007B0A17">
      <w:pPr>
        <w:rPr>
          <w:rFonts w:ascii="Arial" w:hAnsi="Arial" w:cs="Arial"/>
          <w:szCs w:val="22"/>
          <w:lang w:val="hr-HR"/>
        </w:rPr>
      </w:pPr>
    </w:p>
    <w:p w14:paraId="1892B224" w14:textId="77777777" w:rsidR="007B0A17" w:rsidRPr="003C0AEF" w:rsidRDefault="007B0A17" w:rsidP="007B0A17">
      <w:pPr>
        <w:pStyle w:val="Naslov2"/>
        <w:rPr>
          <w:rFonts w:cs="Arial"/>
          <w:sz w:val="22"/>
          <w:szCs w:val="22"/>
        </w:rPr>
      </w:pPr>
      <w:bookmarkStart w:id="28" w:name="_Toc532472390"/>
      <w:r w:rsidRPr="003C0AEF">
        <w:rPr>
          <w:rFonts w:cs="Arial"/>
          <w:sz w:val="22"/>
          <w:szCs w:val="22"/>
        </w:rPr>
        <w:t>sudionici</w:t>
      </w:r>
      <w:bookmarkEnd w:id="28"/>
    </w:p>
    <w:p w14:paraId="4EC8CAA5" w14:textId="77777777" w:rsidR="007B0A17" w:rsidRPr="003C0AEF" w:rsidRDefault="007B0A17" w:rsidP="007B0A17">
      <w:pPr>
        <w:pStyle w:val="Naslov3"/>
        <w:rPr>
          <w:rFonts w:cs="Arial"/>
          <w:sz w:val="22"/>
          <w:szCs w:val="22"/>
        </w:rPr>
      </w:pPr>
      <w:bookmarkStart w:id="29" w:name="_Toc532472391"/>
      <w:r w:rsidRPr="003C0AEF">
        <w:rPr>
          <w:rFonts w:cs="Arial"/>
          <w:sz w:val="22"/>
          <w:szCs w:val="22"/>
        </w:rPr>
        <w:t>Ljudski sudionici</w:t>
      </w:r>
      <w:bookmarkEnd w:id="29"/>
    </w:p>
    <w:p w14:paraId="0813054B"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&lt;U ovom dijelu popisati identificirane sudionike/aktore iz dijagrama, prvenstveno korisnike sustava koji su aktivni sudionici &gt;</w:t>
      </w:r>
    </w:p>
    <w:p w14:paraId="5CBED08E" w14:textId="77777777" w:rsidR="007B0A17" w:rsidRPr="003C0AEF" w:rsidRDefault="007B0A17" w:rsidP="007B0A17">
      <w:pPr>
        <w:tabs>
          <w:tab w:val="left" w:pos="1520"/>
        </w:tabs>
        <w:rPr>
          <w:rFonts w:ascii="Arial" w:hAnsi="Arial" w:cs="Arial"/>
          <w:szCs w:val="22"/>
        </w:rPr>
      </w:pPr>
    </w:p>
    <w:p w14:paraId="1F53CE46" w14:textId="77777777" w:rsidR="007B0A17" w:rsidRPr="003C0AEF" w:rsidRDefault="007B0A17" w:rsidP="007B0A17">
      <w:pPr>
        <w:pStyle w:val="Naslov3"/>
        <w:rPr>
          <w:rFonts w:cs="Arial"/>
          <w:sz w:val="22"/>
          <w:szCs w:val="22"/>
        </w:rPr>
      </w:pPr>
      <w:bookmarkStart w:id="30" w:name="_Toc532472392"/>
      <w:r w:rsidRPr="003C0AEF">
        <w:rPr>
          <w:rFonts w:cs="Arial"/>
          <w:sz w:val="22"/>
          <w:szCs w:val="22"/>
        </w:rPr>
        <w:lastRenderedPageBreak/>
        <w:t>Hardware Actors</w:t>
      </w:r>
      <w:bookmarkEnd w:id="30"/>
    </w:p>
    <w:p w14:paraId="6D1D227A"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11C0945D" w14:textId="77777777" w:rsidR="007B0A17" w:rsidRPr="003C0AEF" w:rsidRDefault="007B0A17" w:rsidP="007B0A17">
      <w:pPr>
        <w:tabs>
          <w:tab w:val="left" w:pos="1520"/>
        </w:tabs>
        <w:rPr>
          <w:rFonts w:ascii="Arial" w:hAnsi="Arial" w:cs="Arial"/>
          <w:szCs w:val="22"/>
        </w:rPr>
      </w:pPr>
    </w:p>
    <w:p w14:paraId="240878F2" w14:textId="77777777" w:rsidR="007B0A17" w:rsidRPr="003C0AEF" w:rsidRDefault="007B0A17" w:rsidP="007B0A17">
      <w:pPr>
        <w:pStyle w:val="Naslov3"/>
        <w:rPr>
          <w:rFonts w:cs="Arial"/>
          <w:sz w:val="22"/>
          <w:szCs w:val="22"/>
        </w:rPr>
      </w:pPr>
      <w:bookmarkStart w:id="31" w:name="_Toc532472393"/>
      <w:r w:rsidRPr="003C0AEF">
        <w:rPr>
          <w:rFonts w:cs="Arial"/>
          <w:sz w:val="22"/>
          <w:szCs w:val="22"/>
        </w:rPr>
        <w:t>Software System Actors</w:t>
      </w:r>
      <w:bookmarkEnd w:id="31"/>
    </w:p>
    <w:p w14:paraId="7414A87D" w14:textId="77777777" w:rsidR="007B0A17" w:rsidRPr="003C0AEF"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790B5AD" w14:textId="77777777" w:rsidR="007B0A17" w:rsidRPr="003C0AEF" w:rsidRDefault="007B0A17" w:rsidP="007B0A17">
      <w:pPr>
        <w:tabs>
          <w:tab w:val="left" w:pos="1520"/>
        </w:tabs>
        <w:rPr>
          <w:rFonts w:ascii="Arial" w:hAnsi="Arial" w:cs="Arial"/>
          <w:szCs w:val="22"/>
        </w:rPr>
      </w:pPr>
    </w:p>
    <w:p w14:paraId="659687D6" w14:textId="77777777" w:rsidR="007B0A17" w:rsidRPr="003C0AEF" w:rsidRDefault="007B0A17" w:rsidP="00234239">
      <w:pPr>
        <w:pStyle w:val="Naslov2"/>
        <w:rPr>
          <w:rFonts w:cs="Arial"/>
          <w:sz w:val="22"/>
          <w:szCs w:val="22"/>
        </w:rPr>
      </w:pPr>
      <w:bookmarkStart w:id="32" w:name="_Toc532472394"/>
      <w:r w:rsidRPr="003C0AEF">
        <w:rPr>
          <w:rFonts w:cs="Arial"/>
          <w:sz w:val="22"/>
          <w:szCs w:val="22"/>
        </w:rPr>
        <w:t>Specifikacija USE Case dijagrama korištenja</w:t>
      </w:r>
      <w:bookmarkEnd w:id="32"/>
    </w:p>
    <w:p w14:paraId="5AE5FC59"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440ED9D8"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08C80272"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7C12941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FC958C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1A5EC8B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4147F8C4"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011F4595"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27BD1875"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1C60043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2A8F854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EF96A5E"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217291B9"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434D21DA"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01187227"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21E0005C" w14:textId="77777777" w:rsidR="00234239" w:rsidRPr="003C0AEF" w:rsidRDefault="00234239" w:rsidP="00234239">
      <w:pPr>
        <w:rPr>
          <w:rFonts w:ascii="Arial" w:hAnsi="Arial" w:cs="Arial"/>
          <w:szCs w:val="22"/>
          <w:lang w:val="hr-HR"/>
        </w:rPr>
      </w:pPr>
    </w:p>
    <w:p w14:paraId="297A9A1F" w14:textId="77777777" w:rsidR="00234239" w:rsidRPr="003C0AEF" w:rsidRDefault="00234239" w:rsidP="00234239">
      <w:pPr>
        <w:rPr>
          <w:rFonts w:ascii="Arial" w:hAnsi="Arial" w:cs="Arial"/>
          <w:szCs w:val="22"/>
          <w:lang w:val="hr-HR"/>
        </w:rPr>
      </w:pPr>
      <w:r w:rsidRPr="003C0AEF">
        <w:rPr>
          <w:rFonts w:ascii="Arial" w:hAnsi="Arial" w:cs="Arial"/>
          <w:szCs w:val="22"/>
          <w:lang w:val="hr-HR"/>
        </w:rPr>
        <w:lastRenderedPageBreak/>
        <w:t>&lt;U ovom dijelu možete organizirati use case dijagrame slijedno ili po useru, npr ako idemo po sudionicima iz Poglavlja iznad, npr useru onda ćemo otvoriti novo poglavlje i ispod raspisati njegove uključenje use case-ove&gt;</w:t>
      </w:r>
    </w:p>
    <w:p w14:paraId="5F776E4A" w14:textId="77777777" w:rsidR="00234239" w:rsidRPr="003C0AEF" w:rsidRDefault="00234239" w:rsidP="00234239">
      <w:pPr>
        <w:pStyle w:val="Naslov2"/>
        <w:rPr>
          <w:rFonts w:cs="Arial"/>
          <w:sz w:val="22"/>
          <w:szCs w:val="22"/>
          <w:lang w:val="hr-HR"/>
        </w:rPr>
      </w:pPr>
      <w:bookmarkStart w:id="33"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3"/>
    </w:p>
    <w:p w14:paraId="03CEF8F9" w14:textId="77777777" w:rsidR="00234239" w:rsidRPr="003C0AEF" w:rsidRDefault="00234239" w:rsidP="00234239">
      <w:pPr>
        <w:jc w:val="center"/>
        <w:rPr>
          <w:rFonts w:ascii="Arial" w:hAnsi="Arial" w:cs="Arial"/>
          <w:szCs w:val="22"/>
          <w:lang w:val="hr-HR"/>
        </w:rPr>
      </w:pPr>
    </w:p>
    <w:p w14:paraId="3632096D" w14:textId="77777777" w:rsidR="00234239" w:rsidRPr="003C0AEF" w:rsidRDefault="00234239" w:rsidP="00234239">
      <w:pPr>
        <w:rPr>
          <w:rFonts w:ascii="Arial" w:hAnsi="Arial" w:cs="Arial"/>
          <w:szCs w:val="22"/>
          <w:lang w:val="hr-HR"/>
        </w:rPr>
      </w:pPr>
    </w:p>
    <w:p w14:paraId="38A07171"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36636860" wp14:editId="1EA802FE">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1524000"/>
                    </a:xfrm>
                    <a:prstGeom prst="rect">
                      <a:avLst/>
                    </a:prstGeom>
                  </pic:spPr>
                </pic:pic>
              </a:graphicData>
            </a:graphic>
          </wp:inline>
        </w:drawing>
      </w:r>
    </w:p>
    <w:p w14:paraId="7E2CC387"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16561D30"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00AA79C2" w14:textId="77777777" w:rsidR="00234239" w:rsidRPr="003C0AEF" w:rsidRDefault="00234239" w:rsidP="00234239">
      <w:pPr>
        <w:pStyle w:val="Naslov3"/>
        <w:rPr>
          <w:rFonts w:cs="Arial"/>
          <w:sz w:val="22"/>
          <w:szCs w:val="22"/>
          <w:lang w:val="hr-HR"/>
        </w:rPr>
      </w:pPr>
      <w:bookmarkStart w:id="34" w:name="_Toc532472396"/>
      <w:r w:rsidRPr="003C0AEF">
        <w:rPr>
          <w:rFonts w:cs="Arial"/>
          <w:sz w:val="22"/>
          <w:szCs w:val="22"/>
          <w:lang w:val="hr-HR"/>
        </w:rPr>
        <w:t xml:space="preserve">Prijavi se u sustav – </w:t>
      </w:r>
      <w:r w:rsidRPr="003C0AEF">
        <w:rPr>
          <w:rFonts w:cs="Arial"/>
          <w:i/>
          <w:sz w:val="22"/>
          <w:szCs w:val="22"/>
          <w:lang w:val="hr-HR"/>
        </w:rPr>
        <w:t>Login</w:t>
      </w:r>
      <w:bookmarkEnd w:id="34"/>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857BCB6" w14:textId="77777777" w:rsidTr="00E540C2">
        <w:tc>
          <w:tcPr>
            <w:tcW w:w="1743" w:type="dxa"/>
          </w:tcPr>
          <w:p w14:paraId="270DA73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1D5F653"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42455EC1" w14:textId="77777777" w:rsidTr="00E540C2">
        <w:tc>
          <w:tcPr>
            <w:tcW w:w="1743" w:type="dxa"/>
          </w:tcPr>
          <w:p w14:paraId="78EF592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13BE82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7DB2C499" w14:textId="77777777" w:rsidTr="00E540C2">
        <w:tc>
          <w:tcPr>
            <w:tcW w:w="1743" w:type="dxa"/>
          </w:tcPr>
          <w:p w14:paraId="7A50FC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FEE44F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42D9899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2E7FF3A5" w14:textId="77777777" w:rsidR="00234239" w:rsidRPr="003C0AEF" w:rsidRDefault="00234239" w:rsidP="00E540C2">
            <w:pPr>
              <w:spacing w:after="0" w:line="240" w:lineRule="auto"/>
              <w:rPr>
                <w:rFonts w:ascii="Arial" w:hAnsi="Arial" w:cs="Arial"/>
                <w:szCs w:val="22"/>
                <w:lang w:val="hr-HR"/>
              </w:rPr>
            </w:pPr>
          </w:p>
        </w:tc>
      </w:tr>
      <w:tr w:rsidR="00234239" w:rsidRPr="003C0AEF" w14:paraId="60E6A442" w14:textId="77777777" w:rsidTr="00E540C2">
        <w:tc>
          <w:tcPr>
            <w:tcW w:w="1743" w:type="dxa"/>
          </w:tcPr>
          <w:p w14:paraId="4E2D229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4958C6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6838C5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4F33289" w14:textId="77777777" w:rsidR="00234239" w:rsidRPr="003C0AEF" w:rsidRDefault="00234239" w:rsidP="00E540C2">
            <w:pPr>
              <w:spacing w:after="0" w:line="240" w:lineRule="auto"/>
              <w:rPr>
                <w:rFonts w:ascii="Arial" w:hAnsi="Arial" w:cs="Arial"/>
                <w:szCs w:val="22"/>
                <w:lang w:val="hr-HR"/>
              </w:rPr>
            </w:pPr>
          </w:p>
        </w:tc>
      </w:tr>
      <w:tr w:rsidR="00234239" w:rsidRPr="003C0AEF" w14:paraId="7666E85B" w14:textId="77777777" w:rsidTr="00E540C2">
        <w:tc>
          <w:tcPr>
            <w:tcW w:w="2520" w:type="dxa"/>
            <w:gridSpan w:val="2"/>
          </w:tcPr>
          <w:p w14:paraId="0B3866C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0DCC6C6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Korisnik;Operater;Administrator</w:t>
            </w:r>
          </w:p>
        </w:tc>
      </w:tr>
      <w:tr w:rsidR="00234239" w:rsidRPr="003C0AEF" w14:paraId="797C5D4B" w14:textId="77777777" w:rsidTr="00E540C2">
        <w:tc>
          <w:tcPr>
            <w:tcW w:w="2520" w:type="dxa"/>
            <w:gridSpan w:val="2"/>
          </w:tcPr>
          <w:p w14:paraId="64ECD5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CC5C0A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44529BE9" w14:textId="77777777" w:rsidTr="00E540C2">
        <w:tc>
          <w:tcPr>
            <w:tcW w:w="2520" w:type="dxa"/>
            <w:gridSpan w:val="2"/>
          </w:tcPr>
          <w:p w14:paraId="3314010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217944D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1AAA6794" w14:textId="77777777" w:rsidTr="00E540C2">
        <w:tc>
          <w:tcPr>
            <w:tcW w:w="2520" w:type="dxa"/>
            <w:gridSpan w:val="2"/>
          </w:tcPr>
          <w:p w14:paraId="30340F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8359538"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0EFDE63B" w14:textId="77777777" w:rsidTr="00E540C2">
        <w:tc>
          <w:tcPr>
            <w:tcW w:w="2520" w:type="dxa"/>
            <w:gridSpan w:val="2"/>
          </w:tcPr>
          <w:p w14:paraId="1654514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BBE4F88"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647EB249" w14:textId="77777777" w:rsidTr="00E540C2">
        <w:tc>
          <w:tcPr>
            <w:tcW w:w="2520" w:type="dxa"/>
            <w:gridSpan w:val="2"/>
          </w:tcPr>
          <w:p w14:paraId="3D76266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78ABDD09"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744B9522"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12A524B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AB194B8" w14:textId="77777777" w:rsidTr="00E540C2">
        <w:tc>
          <w:tcPr>
            <w:tcW w:w="2520" w:type="dxa"/>
            <w:gridSpan w:val="2"/>
          </w:tcPr>
          <w:p w14:paraId="6B8A75A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39CF9CE5"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r w:rsidRPr="003C0AEF">
              <w:rPr>
                <w:rFonts w:ascii="Arial" w:hAnsi="Arial" w:cs="Arial"/>
                <w:szCs w:val="22"/>
                <w:lang w:val="en-US"/>
              </w:rPr>
              <w:t>Korisnik;Operater;Administrator nije unio točnu kombinaciju email-a i lozinke, tijek se nastavlja u 2. točki.</w:t>
            </w:r>
          </w:p>
          <w:p w14:paraId="6CC2DD52"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r w:rsidRPr="003C0AEF">
              <w:rPr>
                <w:rFonts w:ascii="Arial" w:hAnsi="Arial" w:cs="Arial"/>
                <w:szCs w:val="22"/>
                <w:lang w:val="en-US"/>
              </w:rPr>
              <w:t>Korisnik;Operater nije registriran u sustav, nije moguće izvršiti prijavu – tijek se završava.</w:t>
            </w:r>
          </w:p>
        </w:tc>
      </w:tr>
      <w:tr w:rsidR="00234239" w:rsidRPr="003C0AEF" w14:paraId="7E3D9301" w14:textId="77777777" w:rsidTr="00E540C2">
        <w:tc>
          <w:tcPr>
            <w:tcW w:w="2520" w:type="dxa"/>
            <w:gridSpan w:val="2"/>
          </w:tcPr>
          <w:p w14:paraId="59A3091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Exceptions:</w:t>
            </w:r>
          </w:p>
        </w:tc>
        <w:tc>
          <w:tcPr>
            <w:tcW w:w="7119" w:type="dxa"/>
            <w:gridSpan w:val="3"/>
          </w:tcPr>
          <w:p w14:paraId="5EA1BF87" w14:textId="77777777" w:rsidR="00234239" w:rsidRPr="003C0AEF" w:rsidRDefault="00234239" w:rsidP="00E540C2">
            <w:pPr>
              <w:spacing w:after="0" w:line="240" w:lineRule="auto"/>
              <w:rPr>
                <w:rFonts w:ascii="Arial" w:hAnsi="Arial" w:cs="Arial"/>
                <w:szCs w:val="22"/>
                <w:lang w:val="hr-HR"/>
              </w:rPr>
            </w:pPr>
          </w:p>
        </w:tc>
      </w:tr>
      <w:tr w:rsidR="00234239" w:rsidRPr="003C0AEF" w14:paraId="64388C6A" w14:textId="77777777" w:rsidTr="00E540C2">
        <w:tc>
          <w:tcPr>
            <w:tcW w:w="2520" w:type="dxa"/>
            <w:gridSpan w:val="2"/>
          </w:tcPr>
          <w:p w14:paraId="1B3D7B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20C943BE" w14:textId="77777777" w:rsidR="00234239" w:rsidRPr="003C0AEF" w:rsidRDefault="00234239" w:rsidP="00E540C2">
            <w:pPr>
              <w:spacing w:after="0" w:line="240" w:lineRule="auto"/>
              <w:rPr>
                <w:rFonts w:ascii="Arial" w:hAnsi="Arial" w:cs="Arial"/>
                <w:szCs w:val="22"/>
                <w:lang w:val="hr-HR"/>
              </w:rPr>
            </w:pPr>
          </w:p>
        </w:tc>
      </w:tr>
      <w:tr w:rsidR="00234239" w:rsidRPr="003C0AEF" w14:paraId="5CFD153A" w14:textId="77777777" w:rsidTr="00E540C2">
        <w:tc>
          <w:tcPr>
            <w:tcW w:w="2520" w:type="dxa"/>
            <w:gridSpan w:val="2"/>
          </w:tcPr>
          <w:p w14:paraId="686FA7C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1E84855D" w14:textId="77777777" w:rsidR="00234239" w:rsidRPr="003C0AEF" w:rsidRDefault="00234239" w:rsidP="00E540C2">
            <w:pPr>
              <w:spacing w:after="0" w:line="240" w:lineRule="auto"/>
              <w:rPr>
                <w:rFonts w:ascii="Arial" w:hAnsi="Arial" w:cs="Arial"/>
                <w:szCs w:val="22"/>
                <w:lang w:val="hr-HR"/>
              </w:rPr>
            </w:pPr>
          </w:p>
        </w:tc>
      </w:tr>
      <w:tr w:rsidR="00234239" w:rsidRPr="003C0AEF" w14:paraId="68553233" w14:textId="77777777" w:rsidTr="00E540C2">
        <w:tc>
          <w:tcPr>
            <w:tcW w:w="2520" w:type="dxa"/>
            <w:gridSpan w:val="2"/>
          </w:tcPr>
          <w:p w14:paraId="7424471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2EC8CC5F" w14:textId="77777777" w:rsidR="00234239" w:rsidRPr="003C0AEF" w:rsidRDefault="00234239" w:rsidP="00E540C2">
            <w:pPr>
              <w:spacing w:after="0" w:line="240" w:lineRule="auto"/>
              <w:rPr>
                <w:rFonts w:ascii="Arial" w:hAnsi="Arial" w:cs="Arial"/>
                <w:szCs w:val="22"/>
                <w:lang w:val="hr-HR"/>
              </w:rPr>
            </w:pPr>
          </w:p>
        </w:tc>
      </w:tr>
      <w:tr w:rsidR="00234239" w:rsidRPr="003C0AEF" w14:paraId="20C2E6F4" w14:textId="77777777" w:rsidTr="00E540C2">
        <w:tc>
          <w:tcPr>
            <w:tcW w:w="2520" w:type="dxa"/>
            <w:gridSpan w:val="2"/>
          </w:tcPr>
          <w:p w14:paraId="2773B8A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1D7EB3C2" w14:textId="77777777" w:rsidR="00234239" w:rsidRPr="003C0AEF" w:rsidRDefault="00234239" w:rsidP="00E540C2">
            <w:pPr>
              <w:spacing w:after="0" w:line="240" w:lineRule="auto"/>
              <w:rPr>
                <w:rFonts w:ascii="Arial" w:hAnsi="Arial" w:cs="Arial"/>
                <w:szCs w:val="22"/>
                <w:lang w:val="hr-HR"/>
              </w:rPr>
            </w:pPr>
          </w:p>
        </w:tc>
      </w:tr>
      <w:tr w:rsidR="00234239" w:rsidRPr="003C0AEF" w14:paraId="7FA692B9" w14:textId="77777777" w:rsidTr="00E540C2">
        <w:tc>
          <w:tcPr>
            <w:tcW w:w="2520" w:type="dxa"/>
            <w:gridSpan w:val="2"/>
          </w:tcPr>
          <w:p w14:paraId="7022F16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7952484" w14:textId="77777777" w:rsidR="00234239" w:rsidRPr="003C0AEF" w:rsidRDefault="00234239" w:rsidP="00E540C2">
            <w:pPr>
              <w:spacing w:after="0" w:line="240" w:lineRule="auto"/>
              <w:rPr>
                <w:rFonts w:ascii="Arial" w:hAnsi="Arial" w:cs="Arial"/>
                <w:szCs w:val="22"/>
                <w:lang w:val="hr-HR"/>
              </w:rPr>
            </w:pPr>
          </w:p>
        </w:tc>
      </w:tr>
      <w:tr w:rsidR="00234239" w:rsidRPr="003C0AEF" w14:paraId="65498169" w14:textId="77777777" w:rsidTr="00E540C2">
        <w:tc>
          <w:tcPr>
            <w:tcW w:w="2520" w:type="dxa"/>
            <w:gridSpan w:val="2"/>
          </w:tcPr>
          <w:p w14:paraId="3457BAF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24AB9395" w14:textId="77777777" w:rsidR="00234239" w:rsidRPr="003C0AEF" w:rsidRDefault="00234239" w:rsidP="00E540C2">
            <w:pPr>
              <w:spacing w:after="0" w:line="240" w:lineRule="auto"/>
              <w:rPr>
                <w:rFonts w:ascii="Arial" w:hAnsi="Arial" w:cs="Arial"/>
                <w:szCs w:val="22"/>
                <w:lang w:val="hr-HR"/>
              </w:rPr>
            </w:pPr>
          </w:p>
        </w:tc>
      </w:tr>
      <w:tr w:rsidR="00234239" w:rsidRPr="003C0AEF" w14:paraId="58991F85" w14:textId="77777777" w:rsidTr="00E540C2">
        <w:tc>
          <w:tcPr>
            <w:tcW w:w="2520" w:type="dxa"/>
            <w:gridSpan w:val="2"/>
          </w:tcPr>
          <w:p w14:paraId="4FF6818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3ED3A621" w14:textId="77777777" w:rsidR="00234239" w:rsidRPr="003C0AEF" w:rsidRDefault="00234239" w:rsidP="00E540C2">
            <w:pPr>
              <w:spacing w:after="0" w:line="240" w:lineRule="auto"/>
              <w:rPr>
                <w:rFonts w:ascii="Arial" w:hAnsi="Arial" w:cs="Arial"/>
                <w:szCs w:val="22"/>
                <w:lang w:val="hr-HR"/>
              </w:rPr>
            </w:pPr>
          </w:p>
        </w:tc>
      </w:tr>
      <w:tr w:rsidR="00234239" w:rsidRPr="003C0AEF" w14:paraId="61BC2C26" w14:textId="77777777" w:rsidTr="00E540C2">
        <w:tc>
          <w:tcPr>
            <w:tcW w:w="2520" w:type="dxa"/>
            <w:gridSpan w:val="2"/>
          </w:tcPr>
          <w:p w14:paraId="055B21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142EC805" w14:textId="77777777" w:rsidR="00234239" w:rsidRPr="003C0AEF" w:rsidRDefault="00234239" w:rsidP="00E540C2">
            <w:pPr>
              <w:spacing w:after="0" w:line="240" w:lineRule="auto"/>
              <w:rPr>
                <w:rFonts w:ascii="Arial" w:hAnsi="Arial" w:cs="Arial"/>
                <w:szCs w:val="22"/>
                <w:lang w:val="hr-HR"/>
              </w:rPr>
            </w:pPr>
          </w:p>
        </w:tc>
      </w:tr>
      <w:tr w:rsidR="00234239" w:rsidRPr="003C0AEF" w14:paraId="1D0FD9B1" w14:textId="77777777" w:rsidTr="00E540C2">
        <w:tc>
          <w:tcPr>
            <w:tcW w:w="2520" w:type="dxa"/>
            <w:gridSpan w:val="2"/>
          </w:tcPr>
          <w:p w14:paraId="0AF6A0D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2846B29" w14:textId="77777777" w:rsidR="00234239" w:rsidRPr="003C0AEF" w:rsidRDefault="00234239" w:rsidP="00E540C2">
            <w:pPr>
              <w:spacing w:after="0" w:line="240" w:lineRule="auto"/>
              <w:rPr>
                <w:rFonts w:ascii="Arial" w:hAnsi="Arial" w:cs="Arial"/>
                <w:szCs w:val="22"/>
                <w:lang w:val="hr-HR"/>
              </w:rPr>
            </w:pPr>
          </w:p>
        </w:tc>
      </w:tr>
    </w:tbl>
    <w:p w14:paraId="041F0DF5" w14:textId="77777777" w:rsidR="00234239" w:rsidRPr="003C0AEF" w:rsidRDefault="00234239" w:rsidP="00234239">
      <w:pPr>
        <w:rPr>
          <w:rFonts w:ascii="Arial" w:hAnsi="Arial" w:cs="Arial"/>
          <w:szCs w:val="22"/>
          <w:lang w:val="hr-HR"/>
        </w:rPr>
      </w:pPr>
    </w:p>
    <w:p w14:paraId="36671B63"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C92855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0C118B4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18182F1B"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72D3E743"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465BE7FB" w14:textId="77777777" w:rsidR="00234239" w:rsidRPr="003C0AEF" w:rsidRDefault="00234239" w:rsidP="00234239">
      <w:pPr>
        <w:pStyle w:val="Naslov3"/>
        <w:rPr>
          <w:rFonts w:cs="Arial"/>
          <w:sz w:val="22"/>
          <w:szCs w:val="22"/>
          <w:lang w:val="hr-HR"/>
        </w:rPr>
      </w:pPr>
      <w:bookmarkStart w:id="35"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7AF6BE64" w14:textId="77777777" w:rsidTr="00E540C2">
        <w:tc>
          <w:tcPr>
            <w:tcW w:w="1743" w:type="dxa"/>
          </w:tcPr>
          <w:p w14:paraId="4EDF5EB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6A41D78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22A69CAE" w14:textId="77777777" w:rsidTr="00E540C2">
        <w:tc>
          <w:tcPr>
            <w:tcW w:w="1743" w:type="dxa"/>
          </w:tcPr>
          <w:p w14:paraId="66F30CC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53EBB5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010AE508" w14:textId="77777777" w:rsidTr="00E540C2">
        <w:tc>
          <w:tcPr>
            <w:tcW w:w="1743" w:type="dxa"/>
          </w:tcPr>
          <w:p w14:paraId="6CD5740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3D1594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215AFB1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3A5F9CB0" w14:textId="77777777" w:rsidR="00234239" w:rsidRPr="003C0AEF" w:rsidRDefault="00234239" w:rsidP="00E540C2">
            <w:pPr>
              <w:spacing w:after="0" w:line="240" w:lineRule="auto"/>
              <w:rPr>
                <w:rFonts w:ascii="Arial" w:hAnsi="Arial" w:cs="Arial"/>
                <w:szCs w:val="22"/>
                <w:lang w:val="hr-HR"/>
              </w:rPr>
            </w:pPr>
          </w:p>
        </w:tc>
      </w:tr>
      <w:tr w:rsidR="00234239" w:rsidRPr="003C0AEF" w14:paraId="54AB4374" w14:textId="77777777" w:rsidTr="00E540C2">
        <w:tc>
          <w:tcPr>
            <w:tcW w:w="1743" w:type="dxa"/>
          </w:tcPr>
          <w:p w14:paraId="1A01164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6BFBE3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74F119F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607DC995" w14:textId="77777777" w:rsidR="00234239" w:rsidRPr="003C0AEF" w:rsidRDefault="00234239" w:rsidP="00E540C2">
            <w:pPr>
              <w:spacing w:after="0" w:line="240" w:lineRule="auto"/>
              <w:rPr>
                <w:rFonts w:ascii="Arial" w:hAnsi="Arial" w:cs="Arial"/>
                <w:szCs w:val="22"/>
                <w:lang w:val="hr-HR"/>
              </w:rPr>
            </w:pPr>
          </w:p>
        </w:tc>
      </w:tr>
      <w:tr w:rsidR="00234239" w:rsidRPr="003C0AEF" w14:paraId="3553E70E" w14:textId="77777777" w:rsidTr="00E540C2">
        <w:tc>
          <w:tcPr>
            <w:tcW w:w="2520" w:type="dxa"/>
            <w:gridSpan w:val="2"/>
          </w:tcPr>
          <w:p w14:paraId="4947895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86BA98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6AA1A498" w14:textId="77777777" w:rsidTr="00E540C2">
        <w:tc>
          <w:tcPr>
            <w:tcW w:w="2520" w:type="dxa"/>
            <w:gridSpan w:val="2"/>
          </w:tcPr>
          <w:p w14:paraId="6ED3C85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4DB9C4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261DD0C4" w14:textId="77777777" w:rsidTr="00E540C2">
        <w:tc>
          <w:tcPr>
            <w:tcW w:w="2520" w:type="dxa"/>
            <w:gridSpan w:val="2"/>
          </w:tcPr>
          <w:p w14:paraId="56343E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2D5161B3"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4C954902" w14:textId="77777777" w:rsidTr="00E540C2">
        <w:tc>
          <w:tcPr>
            <w:tcW w:w="2520" w:type="dxa"/>
            <w:gridSpan w:val="2"/>
          </w:tcPr>
          <w:p w14:paraId="60DEC6A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D7780CE" w14:textId="77777777" w:rsidR="00234239" w:rsidRPr="003C0AEF" w:rsidRDefault="00234239" w:rsidP="00E540C2">
            <w:pPr>
              <w:spacing w:after="0" w:line="240" w:lineRule="auto"/>
              <w:rPr>
                <w:rFonts w:ascii="Arial" w:hAnsi="Arial" w:cs="Arial"/>
                <w:szCs w:val="22"/>
                <w:lang w:val="hr-HR"/>
              </w:rPr>
            </w:pPr>
          </w:p>
        </w:tc>
      </w:tr>
      <w:tr w:rsidR="00234239" w:rsidRPr="003C0AEF" w14:paraId="0AF1CB30" w14:textId="77777777" w:rsidTr="00E540C2">
        <w:tc>
          <w:tcPr>
            <w:tcW w:w="2520" w:type="dxa"/>
            <w:gridSpan w:val="2"/>
          </w:tcPr>
          <w:p w14:paraId="161EBA5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3DEF1DF"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522996F7" w14:textId="77777777" w:rsidTr="00E540C2">
        <w:tc>
          <w:tcPr>
            <w:tcW w:w="2520" w:type="dxa"/>
            <w:gridSpan w:val="2"/>
          </w:tcPr>
          <w:p w14:paraId="790C956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72CB72C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01FEC2D1"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58477E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lastRenderedPageBreak/>
              <w:t>Ime i prezime</w:t>
            </w:r>
          </w:p>
          <w:p w14:paraId="65F8F106"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1A4359AF"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24D454A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00BF9E53"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0B287B18" w14:textId="77777777" w:rsidTr="00E540C2">
        <w:tc>
          <w:tcPr>
            <w:tcW w:w="2520" w:type="dxa"/>
            <w:gridSpan w:val="2"/>
          </w:tcPr>
          <w:p w14:paraId="2091602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0422254A"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2CFD440D"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8555F9C" w14:textId="77777777" w:rsidTr="00E540C2">
        <w:tc>
          <w:tcPr>
            <w:tcW w:w="2520" w:type="dxa"/>
            <w:gridSpan w:val="2"/>
          </w:tcPr>
          <w:p w14:paraId="2B070F6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E79BEB" w14:textId="77777777" w:rsidR="00234239" w:rsidRPr="003C0AEF" w:rsidRDefault="00234239" w:rsidP="00E540C2">
            <w:pPr>
              <w:spacing w:after="0" w:line="240" w:lineRule="auto"/>
              <w:rPr>
                <w:rFonts w:ascii="Arial" w:hAnsi="Arial" w:cs="Arial"/>
                <w:szCs w:val="22"/>
                <w:lang w:val="hr-HR"/>
              </w:rPr>
            </w:pPr>
          </w:p>
        </w:tc>
      </w:tr>
      <w:tr w:rsidR="00234239" w:rsidRPr="003C0AEF" w14:paraId="1D278ADA" w14:textId="77777777" w:rsidTr="00E540C2">
        <w:tc>
          <w:tcPr>
            <w:tcW w:w="2520" w:type="dxa"/>
            <w:gridSpan w:val="2"/>
          </w:tcPr>
          <w:p w14:paraId="7E41CA5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CFBA64C" w14:textId="77777777" w:rsidR="00234239" w:rsidRPr="003C0AEF" w:rsidRDefault="00234239" w:rsidP="00E540C2">
            <w:pPr>
              <w:spacing w:after="0" w:line="240" w:lineRule="auto"/>
              <w:rPr>
                <w:rFonts w:ascii="Arial" w:hAnsi="Arial" w:cs="Arial"/>
                <w:szCs w:val="22"/>
                <w:lang w:val="hr-HR"/>
              </w:rPr>
            </w:pPr>
          </w:p>
        </w:tc>
      </w:tr>
      <w:tr w:rsidR="00234239" w:rsidRPr="003C0AEF" w14:paraId="064B4B3A" w14:textId="77777777" w:rsidTr="00E540C2">
        <w:tc>
          <w:tcPr>
            <w:tcW w:w="2520" w:type="dxa"/>
            <w:gridSpan w:val="2"/>
          </w:tcPr>
          <w:p w14:paraId="11068D7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436EA20B" w14:textId="77777777" w:rsidR="00234239" w:rsidRPr="003C0AEF" w:rsidRDefault="00234239" w:rsidP="00E540C2">
            <w:pPr>
              <w:spacing w:after="0" w:line="240" w:lineRule="auto"/>
              <w:rPr>
                <w:rFonts w:ascii="Arial" w:hAnsi="Arial" w:cs="Arial"/>
                <w:szCs w:val="22"/>
                <w:lang w:val="hr-HR"/>
              </w:rPr>
            </w:pPr>
          </w:p>
        </w:tc>
      </w:tr>
      <w:tr w:rsidR="00234239" w:rsidRPr="003C0AEF" w14:paraId="6416153D" w14:textId="77777777" w:rsidTr="00E540C2">
        <w:tc>
          <w:tcPr>
            <w:tcW w:w="2520" w:type="dxa"/>
            <w:gridSpan w:val="2"/>
          </w:tcPr>
          <w:p w14:paraId="1191B1A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1D586B38" w14:textId="77777777" w:rsidR="00234239" w:rsidRPr="003C0AEF" w:rsidRDefault="00234239" w:rsidP="00E540C2">
            <w:pPr>
              <w:spacing w:after="0" w:line="240" w:lineRule="auto"/>
              <w:rPr>
                <w:rFonts w:ascii="Arial" w:hAnsi="Arial" w:cs="Arial"/>
                <w:szCs w:val="22"/>
                <w:lang w:val="hr-HR"/>
              </w:rPr>
            </w:pPr>
          </w:p>
        </w:tc>
      </w:tr>
      <w:tr w:rsidR="00234239" w:rsidRPr="003C0AEF" w14:paraId="758C5006" w14:textId="77777777" w:rsidTr="00E540C2">
        <w:tc>
          <w:tcPr>
            <w:tcW w:w="2520" w:type="dxa"/>
            <w:gridSpan w:val="2"/>
          </w:tcPr>
          <w:p w14:paraId="3E39B3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46A6515E" w14:textId="77777777" w:rsidR="00234239" w:rsidRPr="003C0AEF" w:rsidRDefault="00234239" w:rsidP="00E540C2">
            <w:pPr>
              <w:spacing w:after="0" w:line="240" w:lineRule="auto"/>
              <w:rPr>
                <w:rFonts w:ascii="Arial" w:hAnsi="Arial" w:cs="Arial"/>
                <w:szCs w:val="22"/>
                <w:lang w:val="hr-HR"/>
              </w:rPr>
            </w:pPr>
          </w:p>
        </w:tc>
      </w:tr>
      <w:tr w:rsidR="00234239" w:rsidRPr="003C0AEF" w14:paraId="10886156" w14:textId="77777777" w:rsidTr="00E540C2">
        <w:tc>
          <w:tcPr>
            <w:tcW w:w="2520" w:type="dxa"/>
            <w:gridSpan w:val="2"/>
          </w:tcPr>
          <w:p w14:paraId="22E6DDF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0DDDC983" w14:textId="77777777" w:rsidR="00234239" w:rsidRPr="003C0AEF" w:rsidRDefault="00234239" w:rsidP="00E540C2">
            <w:pPr>
              <w:spacing w:after="0" w:line="240" w:lineRule="auto"/>
              <w:rPr>
                <w:rFonts w:ascii="Arial" w:hAnsi="Arial" w:cs="Arial"/>
                <w:szCs w:val="22"/>
                <w:lang w:val="hr-HR"/>
              </w:rPr>
            </w:pPr>
          </w:p>
        </w:tc>
      </w:tr>
      <w:tr w:rsidR="00234239" w:rsidRPr="003C0AEF" w14:paraId="7721A999" w14:textId="77777777" w:rsidTr="00E540C2">
        <w:tc>
          <w:tcPr>
            <w:tcW w:w="2520" w:type="dxa"/>
            <w:gridSpan w:val="2"/>
          </w:tcPr>
          <w:p w14:paraId="5B0AE3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4BBEF09E" w14:textId="77777777" w:rsidR="00234239" w:rsidRPr="003C0AEF" w:rsidRDefault="00234239" w:rsidP="00E540C2">
            <w:pPr>
              <w:spacing w:after="0" w:line="240" w:lineRule="auto"/>
              <w:rPr>
                <w:rFonts w:ascii="Arial" w:hAnsi="Arial" w:cs="Arial"/>
                <w:szCs w:val="22"/>
                <w:lang w:val="hr-HR"/>
              </w:rPr>
            </w:pPr>
          </w:p>
        </w:tc>
      </w:tr>
      <w:tr w:rsidR="00234239" w:rsidRPr="003C0AEF" w14:paraId="0C0372E4" w14:textId="77777777" w:rsidTr="00E540C2">
        <w:tc>
          <w:tcPr>
            <w:tcW w:w="2520" w:type="dxa"/>
            <w:gridSpan w:val="2"/>
          </w:tcPr>
          <w:p w14:paraId="6174485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45092CAB" w14:textId="77777777" w:rsidR="00234239" w:rsidRPr="003C0AEF" w:rsidRDefault="00234239" w:rsidP="00E540C2">
            <w:pPr>
              <w:spacing w:after="0" w:line="240" w:lineRule="auto"/>
              <w:rPr>
                <w:rFonts w:ascii="Arial" w:hAnsi="Arial" w:cs="Arial"/>
                <w:szCs w:val="22"/>
                <w:lang w:val="hr-HR"/>
              </w:rPr>
            </w:pPr>
          </w:p>
        </w:tc>
      </w:tr>
      <w:tr w:rsidR="00234239" w:rsidRPr="003C0AEF" w14:paraId="00EFE118" w14:textId="77777777" w:rsidTr="00E540C2">
        <w:tc>
          <w:tcPr>
            <w:tcW w:w="2520" w:type="dxa"/>
            <w:gridSpan w:val="2"/>
          </w:tcPr>
          <w:p w14:paraId="7B5B55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79E5D380" w14:textId="77777777" w:rsidR="00234239" w:rsidRPr="003C0AEF" w:rsidRDefault="00234239" w:rsidP="00E540C2">
            <w:pPr>
              <w:spacing w:after="0" w:line="240" w:lineRule="auto"/>
              <w:rPr>
                <w:rFonts w:ascii="Arial" w:hAnsi="Arial" w:cs="Arial"/>
                <w:szCs w:val="22"/>
                <w:lang w:val="hr-HR"/>
              </w:rPr>
            </w:pPr>
          </w:p>
        </w:tc>
      </w:tr>
      <w:tr w:rsidR="00234239" w:rsidRPr="003C0AEF" w14:paraId="30C31C54" w14:textId="77777777" w:rsidTr="00E540C2">
        <w:tc>
          <w:tcPr>
            <w:tcW w:w="2520" w:type="dxa"/>
            <w:gridSpan w:val="2"/>
          </w:tcPr>
          <w:p w14:paraId="0D9B187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206FA75" w14:textId="77777777" w:rsidR="00234239" w:rsidRPr="003C0AEF" w:rsidRDefault="00234239" w:rsidP="00E540C2">
            <w:pPr>
              <w:spacing w:after="0" w:line="240" w:lineRule="auto"/>
              <w:rPr>
                <w:rFonts w:ascii="Arial" w:hAnsi="Arial" w:cs="Arial"/>
                <w:szCs w:val="22"/>
                <w:lang w:val="hr-HR"/>
              </w:rPr>
            </w:pPr>
          </w:p>
        </w:tc>
      </w:tr>
    </w:tbl>
    <w:p w14:paraId="48229F17" w14:textId="77777777" w:rsidR="00234239" w:rsidRPr="003C0AEF" w:rsidRDefault="00234239" w:rsidP="00234239">
      <w:pPr>
        <w:pStyle w:val="FZ1"/>
        <w:numPr>
          <w:ilvl w:val="0"/>
          <w:numId w:val="0"/>
        </w:numPr>
        <w:rPr>
          <w:rFonts w:ascii="Arial" w:hAnsi="Arial" w:cs="Arial"/>
          <w:szCs w:val="22"/>
          <w:lang w:val="hr-HR"/>
        </w:rPr>
      </w:pPr>
    </w:p>
    <w:p w14:paraId="733E0C02"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2E5F985F"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58B80DC1" w14:textId="77777777" w:rsidTr="00E540C2">
        <w:trPr>
          <w:trHeight w:val="284"/>
          <w:jc w:val="right"/>
        </w:trPr>
        <w:tc>
          <w:tcPr>
            <w:tcW w:w="936" w:type="pct"/>
            <w:shd w:val="clear" w:color="auto" w:fill="000000"/>
          </w:tcPr>
          <w:p w14:paraId="246540DE"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5B763BA5"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61DB0F37"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2BE3AEDD"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0EED410D"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7F48B2B"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6B8BB33B"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6967CAA1"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4DD5676B" w14:textId="77777777" w:rsidR="00234239" w:rsidRPr="003C0AEF" w:rsidRDefault="00234239" w:rsidP="00E540C2">
            <w:pPr>
              <w:pStyle w:val="Tablestyle"/>
              <w:rPr>
                <w:rFonts w:cs="Arial"/>
                <w:color w:val="548DD4"/>
                <w:sz w:val="22"/>
                <w:lang w:val="hr-HR"/>
              </w:rPr>
            </w:pPr>
          </w:p>
        </w:tc>
      </w:tr>
      <w:tr w:rsidR="00234239" w:rsidRPr="003C0AEF" w14:paraId="30534341"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3EE546A5"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7CD4073F"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6D26FDE3"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BE6CD00" w14:textId="77777777" w:rsidR="00234239" w:rsidRPr="003C0AEF" w:rsidRDefault="00234239" w:rsidP="00E540C2">
            <w:pPr>
              <w:pStyle w:val="Tablestyle"/>
              <w:rPr>
                <w:rFonts w:cs="Arial"/>
                <w:color w:val="548DD4"/>
                <w:sz w:val="22"/>
                <w:lang w:val="hr-HR"/>
              </w:rPr>
            </w:pPr>
          </w:p>
        </w:tc>
      </w:tr>
      <w:tr w:rsidR="00234239" w:rsidRPr="003C0AEF" w14:paraId="5D612D82"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547EEAE"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39C496D"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0DB9A7A1"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660747A" w14:textId="77777777" w:rsidR="00234239" w:rsidRPr="003C0AEF" w:rsidRDefault="00234239" w:rsidP="00E540C2">
            <w:pPr>
              <w:pStyle w:val="Tablestyle"/>
              <w:rPr>
                <w:rFonts w:cs="Arial"/>
                <w:sz w:val="22"/>
                <w:lang w:val="hr-HR"/>
              </w:rPr>
            </w:pPr>
          </w:p>
        </w:tc>
      </w:tr>
    </w:tbl>
    <w:p w14:paraId="741BAF1D" w14:textId="77777777" w:rsidR="00234239" w:rsidRPr="003C0AEF" w:rsidRDefault="00234239" w:rsidP="00234239">
      <w:pPr>
        <w:pStyle w:val="Tijeloteksta"/>
        <w:rPr>
          <w:rFonts w:ascii="Arial" w:hAnsi="Arial" w:cs="Arial"/>
          <w:szCs w:val="22"/>
          <w:lang w:val="hr-HR"/>
        </w:rPr>
      </w:pPr>
    </w:p>
    <w:p w14:paraId="6519D209"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2A9B8FB1"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4D6208BE" w14:textId="77777777" w:rsidTr="00E540C2">
        <w:tc>
          <w:tcPr>
            <w:tcW w:w="9576" w:type="dxa"/>
            <w:shd w:val="clear" w:color="auto" w:fill="auto"/>
          </w:tcPr>
          <w:p w14:paraId="2CE44CC6"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44F63F6F"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AEDE374" w14:textId="77777777" w:rsidTr="00E540C2">
        <w:tc>
          <w:tcPr>
            <w:tcW w:w="8498" w:type="dxa"/>
            <w:shd w:val="clear" w:color="auto" w:fill="auto"/>
          </w:tcPr>
          <w:p w14:paraId="35EC5A1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474828B9" w14:textId="77777777" w:rsidR="00234239" w:rsidRPr="003C0AEF" w:rsidRDefault="00234239" w:rsidP="00E540C2">
            <w:pPr>
              <w:spacing w:before="0" w:after="0" w:line="240" w:lineRule="auto"/>
              <w:rPr>
                <w:rFonts w:ascii="Arial" w:hAnsi="Arial" w:cs="Arial"/>
                <w:szCs w:val="22"/>
                <w:lang w:val="hr-HR"/>
              </w:rPr>
            </w:pPr>
          </w:p>
          <w:p w14:paraId="364F264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w:t>
            </w:r>
            <w:r w:rsidRPr="003C0AEF">
              <w:rPr>
                <w:rFonts w:ascii="Arial" w:hAnsi="Arial" w:cs="Arial"/>
                <w:szCs w:val="22"/>
                <w:lang w:val="hr-HR"/>
              </w:rPr>
              <w:lastRenderedPageBreak/>
              <w:t>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157C99A3" w14:textId="77777777" w:rsidR="00234239" w:rsidRPr="003C0AEF" w:rsidRDefault="00234239" w:rsidP="00E540C2">
            <w:pPr>
              <w:spacing w:before="0" w:after="0" w:line="240" w:lineRule="auto"/>
              <w:rPr>
                <w:rFonts w:ascii="Arial" w:hAnsi="Arial" w:cs="Arial"/>
                <w:szCs w:val="22"/>
                <w:lang w:val="hr-HR"/>
              </w:rPr>
            </w:pPr>
          </w:p>
          <w:p w14:paraId="681EB0E5"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7C75213F" w14:textId="77777777" w:rsidR="00234239" w:rsidRPr="003C0AEF" w:rsidRDefault="00234239" w:rsidP="00E540C2">
            <w:pPr>
              <w:spacing w:before="0" w:after="0" w:line="240" w:lineRule="auto"/>
              <w:rPr>
                <w:rFonts w:ascii="Arial" w:hAnsi="Arial" w:cs="Arial"/>
                <w:szCs w:val="22"/>
                <w:lang w:val="hr-HR"/>
              </w:rPr>
            </w:pPr>
          </w:p>
          <w:p w14:paraId="348968D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16880328"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5" w:history="1">
              <w:r w:rsidRPr="003C0AEF">
                <w:rPr>
                  <w:rStyle w:val="Hiperveza"/>
                  <w:rFonts w:ascii="Arial" w:hAnsi="Arial" w:cs="Arial"/>
                  <w:szCs w:val="22"/>
                  <w:lang w:val="hr-HR"/>
                </w:rPr>
                <w:t>www.book2eat.ba</w:t>
              </w:r>
            </w:hyperlink>
          </w:p>
        </w:tc>
      </w:tr>
    </w:tbl>
    <w:p w14:paraId="133BD5C0"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lastRenderedPageBreak/>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7983DCEC" w14:textId="77777777" w:rsidR="00234239" w:rsidRPr="003C0AEF" w:rsidRDefault="00234239" w:rsidP="007B0A17">
      <w:pPr>
        <w:tabs>
          <w:tab w:val="left" w:pos="1520"/>
        </w:tabs>
        <w:rPr>
          <w:rFonts w:ascii="Arial" w:hAnsi="Arial" w:cs="Arial"/>
          <w:szCs w:val="22"/>
        </w:rPr>
      </w:pPr>
    </w:p>
    <w:p w14:paraId="52BF3016" w14:textId="77777777" w:rsidR="007B0A17" w:rsidRPr="003C0AEF" w:rsidRDefault="007B0A17" w:rsidP="00234239">
      <w:pPr>
        <w:pStyle w:val="Naslov3"/>
        <w:rPr>
          <w:rFonts w:cs="Arial"/>
          <w:sz w:val="22"/>
          <w:szCs w:val="22"/>
        </w:rPr>
      </w:pPr>
      <w:bookmarkStart w:id="36" w:name="_Toc532472398"/>
      <w:r w:rsidRPr="003C0AEF">
        <w:rPr>
          <w:rFonts w:cs="Arial"/>
          <w:sz w:val="22"/>
          <w:szCs w:val="22"/>
        </w:rPr>
        <w:t>Use Case 1</w:t>
      </w:r>
      <w:bookmarkEnd w:id="36"/>
    </w:p>
    <w:p w14:paraId="0BA49AA1"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44CCD5C6" w14:textId="77777777" w:rsidR="007B0A17" w:rsidRPr="003C0AEF" w:rsidRDefault="007B0A17" w:rsidP="00234239">
      <w:pPr>
        <w:pStyle w:val="Naslov3"/>
        <w:rPr>
          <w:rFonts w:cs="Arial"/>
          <w:sz w:val="22"/>
          <w:szCs w:val="22"/>
        </w:rPr>
      </w:pPr>
      <w:bookmarkStart w:id="37" w:name="_Toc532472399"/>
      <w:r w:rsidRPr="003C0AEF">
        <w:rPr>
          <w:rFonts w:cs="Arial"/>
          <w:sz w:val="22"/>
          <w:szCs w:val="22"/>
        </w:rPr>
        <w:t>Use Case 2</w:t>
      </w:r>
      <w:bookmarkEnd w:id="37"/>
    </w:p>
    <w:p w14:paraId="0131EB1E"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73159DBC" w14:textId="77777777" w:rsidR="007B0A17" w:rsidRPr="003C0AEF" w:rsidRDefault="007B0A17" w:rsidP="00234239">
      <w:pPr>
        <w:pStyle w:val="Naslov3"/>
        <w:rPr>
          <w:rFonts w:cs="Arial"/>
          <w:sz w:val="22"/>
          <w:szCs w:val="22"/>
        </w:rPr>
      </w:pPr>
      <w:bookmarkStart w:id="38" w:name="_Toc532472400"/>
      <w:r w:rsidRPr="003C0AEF">
        <w:rPr>
          <w:rFonts w:cs="Arial"/>
          <w:sz w:val="22"/>
          <w:szCs w:val="22"/>
        </w:rPr>
        <w:t>Use Case n</w:t>
      </w:r>
      <w:bookmarkEnd w:id="38"/>
    </w:p>
    <w:p w14:paraId="1F512C36"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0819DCD3"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63394FE2" w14:textId="77777777" w:rsidR="003B54C9" w:rsidRPr="003C0AEF" w:rsidRDefault="003B54C9" w:rsidP="003B54C9">
      <w:pPr>
        <w:pStyle w:val="Naslov2"/>
        <w:rPr>
          <w:rFonts w:cs="Arial"/>
          <w:sz w:val="22"/>
          <w:szCs w:val="22"/>
          <w:lang w:val="hr-HR"/>
        </w:rPr>
      </w:pPr>
      <w:bookmarkStart w:id="39" w:name="_Toc367316753"/>
      <w:bookmarkStart w:id="40" w:name="_Toc367793464"/>
      <w:bookmarkStart w:id="41" w:name="_Toc532472401"/>
      <w:r w:rsidRPr="003C0AEF">
        <w:rPr>
          <w:rFonts w:cs="Arial"/>
          <w:sz w:val="22"/>
          <w:szCs w:val="22"/>
          <w:lang w:val="hr-HR"/>
        </w:rPr>
        <w:t>Klasifikacija funkcionalnih zahtjeva</w:t>
      </w:r>
      <w:bookmarkEnd w:id="39"/>
      <w:bookmarkEnd w:id="40"/>
      <w:r w:rsidRPr="003C0AEF">
        <w:rPr>
          <w:rFonts w:cs="Arial"/>
          <w:sz w:val="22"/>
          <w:szCs w:val="22"/>
          <w:lang w:val="hr-HR"/>
        </w:rPr>
        <w:t xml:space="preserve"> ili USE CASE</w:t>
      </w:r>
      <w:bookmarkEnd w:id="41"/>
    </w:p>
    <w:p w14:paraId="28BA8B03" w14:textId="77777777" w:rsidR="003B54C9" w:rsidRPr="003C0AEF" w:rsidRDefault="003B54C9" w:rsidP="003B54C9">
      <w:pPr>
        <w:rPr>
          <w:rFonts w:ascii="Arial" w:hAnsi="Arial" w:cs="Arial"/>
          <w:szCs w:val="22"/>
          <w:lang w:val="hr-HR"/>
        </w:rPr>
      </w:pPr>
    </w:p>
    <w:p w14:paraId="1773B9E0"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6514A661" w14:textId="77777777" w:rsidTr="00E540C2">
        <w:tc>
          <w:tcPr>
            <w:tcW w:w="4788" w:type="dxa"/>
            <w:shd w:val="clear" w:color="auto" w:fill="auto"/>
          </w:tcPr>
          <w:p w14:paraId="4DAE7A4D"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3996B1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47F06D43" w14:textId="77777777" w:rsidTr="00E540C2">
        <w:tc>
          <w:tcPr>
            <w:tcW w:w="4788" w:type="dxa"/>
            <w:shd w:val="clear" w:color="auto" w:fill="auto"/>
          </w:tcPr>
          <w:p w14:paraId="643FCE13"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7ED18BE3"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48CB976" w14:textId="77777777" w:rsidTr="00E540C2">
        <w:tc>
          <w:tcPr>
            <w:tcW w:w="4788" w:type="dxa"/>
            <w:shd w:val="clear" w:color="auto" w:fill="auto"/>
          </w:tcPr>
          <w:p w14:paraId="6D9C8F7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2A387FD4"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E7E062C" w14:textId="77777777" w:rsidTr="00E540C2">
        <w:tc>
          <w:tcPr>
            <w:tcW w:w="4788" w:type="dxa"/>
            <w:shd w:val="clear" w:color="auto" w:fill="auto"/>
          </w:tcPr>
          <w:p w14:paraId="35B3CEB7"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4E0E1D11" w14:textId="77777777" w:rsidR="003B54C9" w:rsidRPr="003C0AEF" w:rsidRDefault="003B54C9" w:rsidP="00E540C2">
            <w:pPr>
              <w:rPr>
                <w:rFonts w:ascii="Arial" w:hAnsi="Arial" w:cs="Arial"/>
                <w:szCs w:val="22"/>
                <w:lang w:val="hr-HR"/>
              </w:rPr>
            </w:pPr>
          </w:p>
        </w:tc>
      </w:tr>
    </w:tbl>
    <w:p w14:paraId="13BF762B" w14:textId="77777777" w:rsidR="003B54C9" w:rsidRPr="003C0AEF" w:rsidRDefault="003B54C9" w:rsidP="003B54C9">
      <w:pPr>
        <w:rPr>
          <w:rFonts w:ascii="Arial" w:hAnsi="Arial" w:cs="Arial"/>
          <w:szCs w:val="22"/>
          <w:lang w:val="hr-HR"/>
        </w:rPr>
      </w:pPr>
    </w:p>
    <w:p w14:paraId="3324FB3B"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2CC6D556"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55728F5D" w14:textId="77777777" w:rsidTr="00E540C2">
        <w:tc>
          <w:tcPr>
            <w:tcW w:w="4788" w:type="dxa"/>
            <w:shd w:val="clear" w:color="auto" w:fill="auto"/>
          </w:tcPr>
          <w:p w14:paraId="62F301F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lastRenderedPageBreak/>
              <w:t>Oznaka funkcionalnog zahtjeva</w:t>
            </w:r>
          </w:p>
        </w:tc>
        <w:tc>
          <w:tcPr>
            <w:tcW w:w="4788" w:type="dxa"/>
            <w:shd w:val="clear" w:color="auto" w:fill="auto"/>
          </w:tcPr>
          <w:p w14:paraId="1F9FEDCD"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3C003888" w14:textId="77777777" w:rsidTr="00E540C2">
        <w:tc>
          <w:tcPr>
            <w:tcW w:w="4788" w:type="dxa"/>
            <w:shd w:val="clear" w:color="auto" w:fill="auto"/>
          </w:tcPr>
          <w:p w14:paraId="26F2BDFA"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496ED578"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1A8AC986" w14:textId="77777777" w:rsidTr="00E540C2">
        <w:tc>
          <w:tcPr>
            <w:tcW w:w="4788" w:type="dxa"/>
            <w:shd w:val="clear" w:color="auto" w:fill="auto"/>
          </w:tcPr>
          <w:p w14:paraId="6F858E5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71B3D1F6"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57954781" w14:textId="77777777" w:rsidTr="00E540C2">
        <w:tc>
          <w:tcPr>
            <w:tcW w:w="4788" w:type="dxa"/>
            <w:shd w:val="clear" w:color="auto" w:fill="auto"/>
          </w:tcPr>
          <w:p w14:paraId="5961D69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197278E9" w14:textId="77777777" w:rsidR="003B54C9" w:rsidRPr="003C0AEF" w:rsidRDefault="003B54C9" w:rsidP="00E540C2">
            <w:pPr>
              <w:rPr>
                <w:rFonts w:ascii="Arial" w:hAnsi="Arial" w:cs="Arial"/>
                <w:szCs w:val="22"/>
                <w:lang w:val="hr-HR"/>
              </w:rPr>
            </w:pPr>
          </w:p>
        </w:tc>
      </w:tr>
    </w:tbl>
    <w:p w14:paraId="14E4F6EF" w14:textId="77777777" w:rsidR="003B54C9" w:rsidRPr="003C0AEF" w:rsidRDefault="003B54C9" w:rsidP="003B54C9">
      <w:pPr>
        <w:pStyle w:val="FZ2"/>
        <w:numPr>
          <w:ilvl w:val="0"/>
          <w:numId w:val="0"/>
        </w:numPr>
        <w:rPr>
          <w:rFonts w:ascii="Arial" w:hAnsi="Arial" w:cs="Arial"/>
          <w:szCs w:val="22"/>
          <w:lang w:val="hr-HR"/>
        </w:rPr>
      </w:pPr>
    </w:p>
    <w:p w14:paraId="2EE1E4D9"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2B153140" w14:textId="77777777" w:rsidR="007B0A17" w:rsidRPr="003C0AEF" w:rsidRDefault="007B0A17" w:rsidP="003B54C9">
      <w:pPr>
        <w:pStyle w:val="Naslov2"/>
        <w:rPr>
          <w:rFonts w:cs="Arial"/>
          <w:sz w:val="22"/>
          <w:szCs w:val="22"/>
        </w:rPr>
      </w:pPr>
      <w:bookmarkStart w:id="42" w:name="_Toc532472402"/>
      <w:r w:rsidRPr="003C0AEF">
        <w:rPr>
          <w:rFonts w:cs="Arial"/>
          <w:sz w:val="22"/>
          <w:szCs w:val="22"/>
        </w:rPr>
        <w:t>Performance Requirements</w:t>
      </w:r>
      <w:bookmarkEnd w:id="42"/>
    </w:p>
    <w:p w14:paraId="670F249D"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4AFC75FF"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5247A51B"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195E51C"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E833705"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5AE2781B" w14:textId="77777777" w:rsidR="007047A9" w:rsidRPr="007047A9" w:rsidRDefault="007047A9" w:rsidP="007047A9">
      <w:pPr>
        <w:pStyle w:val="level2bullet"/>
        <w:tabs>
          <w:tab w:val="left" w:pos="1520"/>
        </w:tabs>
        <w:ind w:left="0" w:hanging="18"/>
        <w:rPr>
          <w:rFonts w:ascii="Arial" w:hAnsi="Arial" w:cs="Arial"/>
          <w:sz w:val="22"/>
          <w:szCs w:val="22"/>
        </w:rPr>
      </w:pPr>
    </w:p>
    <w:p w14:paraId="3D2693FA"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0C07B471" w14:textId="77777777" w:rsidR="007047A9" w:rsidRPr="007047A9" w:rsidRDefault="007047A9" w:rsidP="007047A9">
      <w:pPr>
        <w:tabs>
          <w:tab w:val="left" w:pos="1520"/>
        </w:tabs>
        <w:rPr>
          <w:rFonts w:ascii="Arial" w:hAnsi="Arial" w:cs="Arial"/>
          <w:i/>
          <w:szCs w:val="22"/>
        </w:rPr>
      </w:pPr>
    </w:p>
    <w:p w14:paraId="1EA205A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48BEBC44" w14:textId="77777777" w:rsidR="007047A9" w:rsidRPr="007047A9" w:rsidRDefault="007047A9" w:rsidP="007047A9">
      <w:pPr>
        <w:tabs>
          <w:tab w:val="left" w:pos="1520"/>
        </w:tabs>
        <w:rPr>
          <w:rFonts w:ascii="Arial" w:hAnsi="Arial" w:cs="Arial"/>
          <w:szCs w:val="22"/>
        </w:rPr>
      </w:pPr>
    </w:p>
    <w:p w14:paraId="5849612E"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122211CF" w14:textId="77777777" w:rsidR="007047A9" w:rsidRPr="007047A9" w:rsidRDefault="007047A9" w:rsidP="007047A9">
      <w:pPr>
        <w:tabs>
          <w:tab w:val="left" w:pos="1520"/>
        </w:tabs>
        <w:rPr>
          <w:rFonts w:ascii="Arial" w:hAnsi="Arial" w:cs="Arial"/>
          <w:szCs w:val="22"/>
        </w:rPr>
      </w:pPr>
    </w:p>
    <w:p w14:paraId="4011DB7C"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081E011D" w14:textId="77777777" w:rsidR="007047A9" w:rsidRPr="007047A9" w:rsidRDefault="007047A9" w:rsidP="007047A9">
      <w:pPr>
        <w:tabs>
          <w:tab w:val="left" w:pos="1520"/>
        </w:tabs>
        <w:rPr>
          <w:rFonts w:ascii="Arial" w:hAnsi="Arial" w:cs="Arial"/>
          <w:szCs w:val="22"/>
        </w:rPr>
      </w:pPr>
    </w:p>
    <w:p w14:paraId="021D5994"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3B024467" w14:textId="77777777" w:rsidR="007047A9" w:rsidRPr="007047A9" w:rsidRDefault="007047A9" w:rsidP="007047A9">
      <w:pPr>
        <w:tabs>
          <w:tab w:val="left" w:pos="1520"/>
        </w:tabs>
        <w:rPr>
          <w:rFonts w:ascii="Arial" w:hAnsi="Arial" w:cs="Arial"/>
          <w:szCs w:val="22"/>
        </w:rPr>
      </w:pPr>
    </w:p>
    <w:p w14:paraId="610701C1"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64DB2DE4" w14:textId="77777777" w:rsidR="007047A9" w:rsidRPr="007047A9" w:rsidRDefault="007047A9" w:rsidP="007047A9">
      <w:pPr>
        <w:tabs>
          <w:tab w:val="left" w:pos="1520"/>
        </w:tabs>
        <w:rPr>
          <w:rFonts w:ascii="Arial" w:hAnsi="Arial" w:cs="Arial"/>
          <w:szCs w:val="22"/>
        </w:rPr>
      </w:pPr>
    </w:p>
    <w:p w14:paraId="477C696E"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0AE5867E" w14:textId="77777777" w:rsidR="007047A9" w:rsidRDefault="007047A9" w:rsidP="007047A9">
      <w:pPr>
        <w:tabs>
          <w:tab w:val="left" w:pos="1520"/>
        </w:tabs>
      </w:pPr>
    </w:p>
    <w:p w14:paraId="226547F9" w14:textId="77777777"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14:paraId="2286D7C7" w14:textId="77777777" w:rsidR="007B0A17" w:rsidRPr="003C0AEF" w:rsidRDefault="007B0A17" w:rsidP="003B54C9">
      <w:pPr>
        <w:pStyle w:val="Naslov2"/>
        <w:rPr>
          <w:rFonts w:cs="Arial"/>
          <w:sz w:val="22"/>
          <w:szCs w:val="22"/>
        </w:rPr>
      </w:pPr>
      <w:bookmarkStart w:id="43" w:name="_Toc532472403"/>
      <w:r w:rsidRPr="003C0AEF">
        <w:rPr>
          <w:rFonts w:cs="Arial"/>
          <w:sz w:val="22"/>
          <w:szCs w:val="22"/>
        </w:rPr>
        <w:t>Design Constraints</w:t>
      </w:r>
      <w:bookmarkEnd w:id="43"/>
    </w:p>
    <w:p w14:paraId="2A10A93D"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5C39489F" w14:textId="77777777" w:rsidR="007B0A17" w:rsidRPr="003C0AEF" w:rsidRDefault="007B0A17" w:rsidP="003B54C9">
      <w:pPr>
        <w:pStyle w:val="Naslov2"/>
        <w:rPr>
          <w:rFonts w:cs="Arial"/>
          <w:sz w:val="22"/>
          <w:szCs w:val="22"/>
        </w:rPr>
      </w:pPr>
      <w:bookmarkStart w:id="44" w:name="_Toc532472404"/>
      <w:r w:rsidRPr="003C0AEF">
        <w:rPr>
          <w:rFonts w:cs="Arial"/>
          <w:sz w:val="22"/>
          <w:szCs w:val="22"/>
        </w:rPr>
        <w:t>Software system attributes</w:t>
      </w:r>
      <w:bookmarkEnd w:id="44"/>
    </w:p>
    <w:p w14:paraId="1CA3F632"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5928AE5C" w14:textId="77777777" w:rsidR="007047A9" w:rsidRPr="007047A9" w:rsidRDefault="007047A9" w:rsidP="007047A9">
      <w:pPr>
        <w:tabs>
          <w:tab w:val="left" w:pos="1520"/>
        </w:tabs>
        <w:rPr>
          <w:rFonts w:ascii="Arial" w:hAnsi="Arial" w:cs="Arial"/>
          <w:i/>
        </w:rPr>
      </w:pPr>
    </w:p>
    <w:p w14:paraId="08B5E33B"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DAFFD0"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20949CF1" w14:textId="77777777" w:rsidR="00871058" w:rsidRPr="00871058" w:rsidRDefault="00871058" w:rsidP="00871058">
      <w:pPr>
        <w:pStyle w:val="Naslov2"/>
        <w:rPr>
          <w:rFonts w:cs="Arial"/>
          <w:sz w:val="26"/>
          <w:lang w:val="en-US"/>
        </w:rPr>
      </w:pPr>
      <w:bookmarkStart w:id="45" w:name="_Toc363403539"/>
      <w:bookmarkStart w:id="46" w:name="_Toc532472405"/>
      <w:r w:rsidRPr="00871058">
        <w:rPr>
          <w:rFonts w:cs="Arial"/>
        </w:rPr>
        <w:t>Logical Database Requirements</w:t>
      </w:r>
      <w:bookmarkEnd w:id="45"/>
      <w:bookmarkEnd w:id="46"/>
    </w:p>
    <w:p w14:paraId="00557CE2" w14:textId="77777777" w:rsidR="00871058" w:rsidRPr="00871058" w:rsidRDefault="00871058" w:rsidP="00871058">
      <w:pPr>
        <w:rPr>
          <w:rFonts w:ascii="Arial" w:hAnsi="Arial" w:cs="Arial"/>
        </w:rPr>
      </w:pPr>
    </w:p>
    <w:p w14:paraId="6AA48779" w14:textId="77777777" w:rsidR="00871058" w:rsidRPr="00871058" w:rsidRDefault="00871058" w:rsidP="00871058">
      <w:pPr>
        <w:rPr>
          <w:rFonts w:ascii="Arial" w:hAnsi="Arial" w:cs="Arial"/>
          <w:i/>
        </w:rPr>
      </w:pPr>
      <w:r w:rsidRPr="00871058">
        <w:rPr>
          <w:rFonts w:ascii="Arial" w:hAnsi="Arial" w:cs="Arial"/>
          <w:i/>
        </w:rPr>
        <w:t>This section specifies the logical requirements for any information that is to be placed into a database.  This may include:</w:t>
      </w:r>
    </w:p>
    <w:p w14:paraId="44EE0E97" w14:textId="77777777" w:rsidR="00871058" w:rsidRPr="00871058" w:rsidRDefault="00871058" w:rsidP="00871058">
      <w:pPr>
        <w:rPr>
          <w:rFonts w:ascii="Arial" w:hAnsi="Arial" w:cs="Arial"/>
          <w:i/>
        </w:rPr>
      </w:pPr>
    </w:p>
    <w:p w14:paraId="7BB292B7"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Types of information used by various functions</w:t>
      </w:r>
    </w:p>
    <w:p w14:paraId="0CB36AD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Frequency of use</w:t>
      </w:r>
    </w:p>
    <w:p w14:paraId="5A16BDC1"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Accessing capabilities</w:t>
      </w:r>
    </w:p>
    <w:p w14:paraId="357A746C"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entities and their relationships</w:t>
      </w:r>
    </w:p>
    <w:p w14:paraId="35D12EDF"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Integrity constraints</w:t>
      </w:r>
    </w:p>
    <w:p w14:paraId="35000079" w14:textId="77777777" w:rsidR="00871058" w:rsidRPr="00871058" w:rsidRDefault="00871058" w:rsidP="00B2530F">
      <w:pPr>
        <w:widowControl/>
        <w:numPr>
          <w:ilvl w:val="0"/>
          <w:numId w:val="26"/>
        </w:numPr>
        <w:tabs>
          <w:tab w:val="left" w:pos="720"/>
          <w:tab w:val="left" w:pos="5760"/>
        </w:tabs>
        <w:spacing w:before="0" w:after="0" w:line="240" w:lineRule="auto"/>
        <w:ind w:right="720"/>
        <w:jc w:val="left"/>
        <w:rPr>
          <w:rFonts w:ascii="Arial" w:hAnsi="Arial" w:cs="Arial"/>
          <w:i/>
        </w:rPr>
      </w:pPr>
      <w:r w:rsidRPr="00871058">
        <w:rPr>
          <w:rFonts w:ascii="Arial" w:hAnsi="Arial" w:cs="Arial"/>
          <w:i/>
        </w:rPr>
        <w:t>Data retention requirements</w:t>
      </w:r>
    </w:p>
    <w:p w14:paraId="5C1EE52B" w14:textId="77777777" w:rsidR="00871058" w:rsidRPr="00871058" w:rsidRDefault="00871058" w:rsidP="00871058">
      <w:pPr>
        <w:rPr>
          <w:rFonts w:ascii="Arial" w:hAnsi="Arial" w:cs="Arial"/>
          <w:i/>
        </w:rPr>
      </w:pPr>
    </w:p>
    <w:p w14:paraId="284A79D7" w14:textId="77777777" w:rsidR="00871058" w:rsidRDefault="00871058" w:rsidP="00871058">
      <w:pPr>
        <w:rPr>
          <w:rFonts w:ascii="Arial" w:hAnsi="Arial" w:cs="Arial"/>
          <w:i/>
        </w:rPr>
      </w:pPr>
      <w:r w:rsidRPr="00871058">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14:paraId="4C30F111" w14:textId="77777777" w:rsidR="00871058" w:rsidRDefault="00871058" w:rsidP="00871058">
      <w:pPr>
        <w:rPr>
          <w:rFonts w:ascii="Arial" w:hAnsi="Arial" w:cs="Arial"/>
          <w:i/>
        </w:rPr>
      </w:pPr>
    </w:p>
    <w:p w14:paraId="0C9CE95A" w14:textId="77777777" w:rsidR="00871058" w:rsidRDefault="00871058" w:rsidP="00871058">
      <w:pPr>
        <w:rPr>
          <w:rFonts w:ascii="Arial" w:hAnsi="Arial" w:cs="Arial"/>
          <w:i/>
          <w:szCs w:val="22"/>
        </w:rPr>
      </w:pPr>
      <w:r w:rsidRPr="00871058">
        <w:rPr>
          <w:rFonts w:ascii="Arial" w:hAnsi="Arial" w:cs="Arial"/>
          <w:i/>
          <w:szCs w:val="22"/>
        </w:rPr>
        <w:t>&lt;primjer&gt;</w:t>
      </w:r>
    </w:p>
    <w:p w14:paraId="7AB0E2CE" w14:textId="77777777" w:rsidR="00871058" w:rsidRDefault="00871058" w:rsidP="00871058">
      <w:pPr>
        <w:rPr>
          <w:rFonts w:ascii="Arial" w:hAnsi="Arial" w:cs="Arial"/>
          <w:i/>
          <w:szCs w:val="22"/>
        </w:rPr>
      </w:pPr>
    </w:p>
    <w:p w14:paraId="6EF9F31E" w14:textId="77777777" w:rsidR="00871058" w:rsidRDefault="00871058" w:rsidP="00871058">
      <w:pPr>
        <w:rPr>
          <w:rFonts w:ascii="Arial" w:hAnsi="Arial" w:cs="Arial"/>
          <w:i/>
          <w:szCs w:val="22"/>
        </w:rPr>
      </w:pPr>
    </w:p>
    <w:p w14:paraId="05F0B086" w14:textId="77777777" w:rsidR="00871058" w:rsidRDefault="00871058" w:rsidP="00871058">
      <w:pPr>
        <w:rPr>
          <w:rFonts w:ascii="Arial" w:hAnsi="Arial" w:cs="Arial"/>
          <w:i/>
          <w:szCs w:val="22"/>
        </w:rPr>
      </w:pPr>
    </w:p>
    <w:p w14:paraId="7DB0CA6F" w14:textId="77777777" w:rsidR="00871058" w:rsidRPr="00871058" w:rsidRDefault="00871058" w:rsidP="00871058">
      <w:pPr>
        <w:rPr>
          <w:rFonts w:ascii="Arial" w:hAnsi="Arial" w:cs="Arial"/>
          <w:i/>
          <w:szCs w:val="22"/>
        </w:rPr>
      </w:pPr>
    </w:p>
    <w:p w14:paraId="025308A7" w14:textId="77777777" w:rsidR="00871058" w:rsidRPr="00871058" w:rsidRDefault="00871058" w:rsidP="00871058">
      <w:pPr>
        <w:pStyle w:val="Naslov3"/>
        <w:rPr>
          <w:noProof/>
          <w:sz w:val="22"/>
          <w:lang w:val="hr-HR"/>
        </w:rPr>
      </w:pPr>
      <w:bookmarkStart w:id="47" w:name="_Toc532472406"/>
      <w:r>
        <w:rPr>
          <w:noProof/>
          <w:lang w:val="hr-HR"/>
        </w:rPr>
        <w:t>Relacijski model</w:t>
      </w:r>
      <w:bookmarkEnd w:id="47"/>
      <w:r>
        <w:rPr>
          <w:noProof/>
          <w:lang w:val="hr-HR"/>
        </w:rPr>
        <w:t xml:space="preserve"> </w:t>
      </w:r>
    </w:p>
    <w:p w14:paraId="467F99C0" w14:textId="77777777" w:rsidR="00871058" w:rsidRPr="00871058" w:rsidRDefault="00871058" w:rsidP="00871058">
      <w:pPr>
        <w:spacing w:line="360" w:lineRule="auto"/>
        <w:rPr>
          <w:rFonts w:ascii="Arial" w:hAnsi="Arial" w:cs="Arial"/>
          <w:noProof/>
          <w:szCs w:val="22"/>
          <w:lang w:val="hr-HR"/>
        </w:rPr>
      </w:pPr>
    </w:p>
    <w:p w14:paraId="283A459A"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2E879521" wp14:editId="2270D813">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5E8CF02C" w14:textId="77777777" w:rsidR="00871058" w:rsidRPr="00871058" w:rsidRDefault="00871058" w:rsidP="00871058">
      <w:pPr>
        <w:spacing w:line="360" w:lineRule="auto"/>
        <w:rPr>
          <w:rFonts w:ascii="Arial" w:hAnsi="Arial" w:cs="Arial"/>
          <w:noProof/>
          <w:szCs w:val="22"/>
          <w:lang w:val="hr-HR"/>
        </w:rPr>
      </w:pPr>
    </w:p>
    <w:p w14:paraId="5FE6AFE9" w14:textId="77777777" w:rsidR="00871058" w:rsidRPr="00871058" w:rsidRDefault="00871058" w:rsidP="00871058">
      <w:pPr>
        <w:pStyle w:val="Naslov3"/>
        <w:rPr>
          <w:noProof/>
          <w:lang w:val="hr-HR"/>
        </w:rPr>
      </w:pPr>
      <w:bookmarkStart w:id="48"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8"/>
    </w:p>
    <w:p w14:paraId="2FF75503"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3E8525F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150F22D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00B87A5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4039DBC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06B062E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37CE99B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0BEC205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7CA1135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ziv_vozacka</w:t>
      </w:r>
    </w:p>
    <w:p w14:paraId="4A703F8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4F431F1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vozacka_dozvola</w:t>
      </w:r>
    </w:p>
    <w:p w14:paraId="5D0CED3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53F5C08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15E801E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009E460E"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52F2249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2E733DE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1619B170"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72B8E136"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39A4D86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040F47D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59436A6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0A54E754" w14:textId="77777777" w:rsidR="00871058" w:rsidRPr="00871058" w:rsidRDefault="00871058" w:rsidP="00871058">
      <w:pPr>
        <w:rPr>
          <w:rFonts w:ascii="Arial" w:hAnsi="Arial" w:cs="Arial"/>
          <w:noProof/>
          <w:szCs w:val="22"/>
          <w:lang w:val="hr-HR"/>
        </w:rPr>
      </w:pPr>
    </w:p>
    <w:p w14:paraId="763B3E0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59C8964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9C130A" w14:textId="77777777" w:rsidTr="00E540C2">
        <w:trPr>
          <w:trHeight w:hRule="exact" w:val="284"/>
          <w:jc w:val="center"/>
        </w:trPr>
        <w:tc>
          <w:tcPr>
            <w:tcW w:w="2398" w:type="dxa"/>
            <w:tcBorders>
              <w:bottom w:val="single" w:sz="4" w:space="0" w:color="auto"/>
            </w:tcBorders>
            <w:shd w:val="clear" w:color="auto" w:fill="7F7F7F"/>
            <w:vAlign w:val="center"/>
          </w:tcPr>
          <w:p w14:paraId="7F3ABB2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B2A7CF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808F9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B623BC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C5D1AA" w14:textId="77777777" w:rsidTr="00E540C2">
        <w:trPr>
          <w:trHeight w:val="312"/>
          <w:jc w:val="center"/>
        </w:trPr>
        <w:tc>
          <w:tcPr>
            <w:tcW w:w="2398" w:type="dxa"/>
            <w:tcBorders>
              <w:bottom w:val="dotted" w:sz="2" w:space="0" w:color="808080"/>
            </w:tcBorders>
            <w:shd w:val="clear" w:color="auto" w:fill="F2F2F2"/>
            <w:vAlign w:val="center"/>
          </w:tcPr>
          <w:p w14:paraId="489346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5517486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9407D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A1647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155868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7091D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13C75B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6209E2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050584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4124E5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9B972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1B02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897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4D114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26390F27" w14:textId="77777777" w:rsidTr="00E540C2">
        <w:trPr>
          <w:trHeight w:val="312"/>
          <w:jc w:val="center"/>
        </w:trPr>
        <w:tc>
          <w:tcPr>
            <w:tcW w:w="2398" w:type="dxa"/>
            <w:tcBorders>
              <w:top w:val="dotted" w:sz="2" w:space="0" w:color="808080"/>
            </w:tcBorders>
            <w:shd w:val="clear" w:color="auto" w:fill="F2F2F2"/>
            <w:vAlign w:val="center"/>
          </w:tcPr>
          <w:p w14:paraId="5D5358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617FFF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068A534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3A9DAB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14:paraId="76070F20" w14:textId="77777777" w:rsidR="00871058" w:rsidRPr="00871058" w:rsidRDefault="00871058" w:rsidP="00871058">
      <w:pPr>
        <w:rPr>
          <w:rFonts w:ascii="Arial" w:hAnsi="Arial" w:cs="Arial"/>
          <w:noProof/>
          <w:sz w:val="20"/>
          <w:lang w:val="hr-HR"/>
        </w:rPr>
      </w:pPr>
    </w:p>
    <w:p w14:paraId="07DC352A" w14:textId="77777777" w:rsidR="00871058" w:rsidRPr="00871058" w:rsidRDefault="00871058" w:rsidP="00871058">
      <w:pPr>
        <w:rPr>
          <w:rFonts w:ascii="Arial" w:hAnsi="Arial" w:cs="Arial"/>
          <w:noProof/>
          <w:sz w:val="20"/>
          <w:lang w:val="hr-HR"/>
        </w:rPr>
      </w:pPr>
    </w:p>
    <w:p w14:paraId="25F04D8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0EDAC9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AAFDF8" w14:textId="77777777" w:rsidTr="00E540C2">
        <w:trPr>
          <w:trHeight w:hRule="exact" w:val="284"/>
          <w:jc w:val="center"/>
        </w:trPr>
        <w:tc>
          <w:tcPr>
            <w:tcW w:w="2398" w:type="dxa"/>
            <w:tcBorders>
              <w:bottom w:val="single" w:sz="4" w:space="0" w:color="auto"/>
            </w:tcBorders>
            <w:shd w:val="clear" w:color="auto" w:fill="7F7F7F"/>
            <w:vAlign w:val="center"/>
          </w:tcPr>
          <w:p w14:paraId="7A647F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C76FF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C37C71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DD1CE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D7D9B4D" w14:textId="77777777" w:rsidTr="00E540C2">
        <w:trPr>
          <w:trHeight w:val="312"/>
          <w:jc w:val="center"/>
        </w:trPr>
        <w:tc>
          <w:tcPr>
            <w:tcW w:w="2398" w:type="dxa"/>
            <w:tcBorders>
              <w:bottom w:val="dotted" w:sz="2" w:space="0" w:color="808080"/>
            </w:tcBorders>
            <w:shd w:val="clear" w:color="auto" w:fill="F2F2F2"/>
            <w:vAlign w:val="center"/>
          </w:tcPr>
          <w:p w14:paraId="75DDFF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609D75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3B68A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CF63C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5332BD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BCE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DDB18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94568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6BCC7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5CA0A11F" w14:textId="77777777" w:rsidR="00871058" w:rsidRPr="00871058" w:rsidRDefault="00871058" w:rsidP="00871058">
      <w:pPr>
        <w:rPr>
          <w:rFonts w:ascii="Arial" w:hAnsi="Arial" w:cs="Arial"/>
          <w:noProof/>
          <w:sz w:val="20"/>
          <w:lang w:val="hr-HR"/>
        </w:rPr>
      </w:pPr>
    </w:p>
    <w:p w14:paraId="19521CD9"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RADNO_ISKUSTVO</w:t>
      </w:r>
    </w:p>
    <w:p w14:paraId="7E296A9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4306AB1" w14:textId="77777777" w:rsidTr="00E540C2">
        <w:trPr>
          <w:trHeight w:hRule="exact" w:val="284"/>
          <w:jc w:val="center"/>
        </w:trPr>
        <w:tc>
          <w:tcPr>
            <w:tcW w:w="2398" w:type="dxa"/>
            <w:tcBorders>
              <w:bottom w:val="single" w:sz="4" w:space="0" w:color="auto"/>
            </w:tcBorders>
            <w:shd w:val="clear" w:color="auto" w:fill="7F7F7F"/>
            <w:vAlign w:val="center"/>
          </w:tcPr>
          <w:p w14:paraId="15EB718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46E60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986F9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A2E7AF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B524C38" w14:textId="77777777" w:rsidTr="00E540C2">
        <w:trPr>
          <w:trHeight w:val="312"/>
          <w:jc w:val="center"/>
        </w:trPr>
        <w:tc>
          <w:tcPr>
            <w:tcW w:w="2398" w:type="dxa"/>
            <w:tcBorders>
              <w:bottom w:val="dotted" w:sz="2" w:space="0" w:color="808080"/>
            </w:tcBorders>
            <w:shd w:val="clear" w:color="auto" w:fill="F2F2F2"/>
            <w:vAlign w:val="center"/>
          </w:tcPr>
          <w:p w14:paraId="2079BFA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79BB0C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7D169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7C6A91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4DE0C5E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42F1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662E66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D31D4F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BC41E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5A62ADD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15CD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3668F95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43160B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558CA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0DED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B447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1D2717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FCB85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DACCB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0D1F6E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49D4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2D6502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71EA9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592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14C3B3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ED80D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777456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1709E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FE44F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65C4454F" w14:textId="77777777" w:rsidTr="00E540C2">
        <w:trPr>
          <w:trHeight w:val="312"/>
          <w:jc w:val="center"/>
        </w:trPr>
        <w:tc>
          <w:tcPr>
            <w:tcW w:w="2398" w:type="dxa"/>
            <w:tcBorders>
              <w:top w:val="dotted" w:sz="2" w:space="0" w:color="808080"/>
            </w:tcBorders>
            <w:shd w:val="clear" w:color="auto" w:fill="F2F2F2"/>
            <w:vAlign w:val="center"/>
          </w:tcPr>
          <w:p w14:paraId="32BE0D5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401248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86104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D036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35A3C4E9" w14:textId="77777777" w:rsidR="00871058" w:rsidRPr="00871058" w:rsidRDefault="00871058" w:rsidP="00871058">
      <w:pPr>
        <w:rPr>
          <w:rFonts w:ascii="Arial" w:hAnsi="Arial" w:cs="Arial"/>
          <w:noProof/>
          <w:sz w:val="20"/>
          <w:lang w:val="hr-HR"/>
        </w:rPr>
      </w:pPr>
    </w:p>
    <w:p w14:paraId="66C5F6F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53A1014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9DA0944" w14:textId="77777777" w:rsidTr="00E540C2">
        <w:trPr>
          <w:trHeight w:hRule="exact" w:val="284"/>
          <w:jc w:val="center"/>
        </w:trPr>
        <w:tc>
          <w:tcPr>
            <w:tcW w:w="2398" w:type="dxa"/>
            <w:tcBorders>
              <w:bottom w:val="single" w:sz="4" w:space="0" w:color="auto"/>
            </w:tcBorders>
            <w:shd w:val="clear" w:color="auto" w:fill="7F7F7F"/>
            <w:vAlign w:val="center"/>
          </w:tcPr>
          <w:p w14:paraId="62BBEC6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E69B1F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7DD3C8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D68D5A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8E9D6EE" w14:textId="77777777" w:rsidTr="00E540C2">
        <w:trPr>
          <w:trHeight w:val="312"/>
          <w:jc w:val="center"/>
        </w:trPr>
        <w:tc>
          <w:tcPr>
            <w:tcW w:w="2398" w:type="dxa"/>
            <w:tcBorders>
              <w:bottom w:val="dotted" w:sz="2" w:space="0" w:color="808080"/>
            </w:tcBorders>
            <w:shd w:val="clear" w:color="auto" w:fill="F2F2F2"/>
            <w:vAlign w:val="center"/>
          </w:tcPr>
          <w:p w14:paraId="1CA25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1A0EB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17A4F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C50F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7FDA798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E729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083880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A95C8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F2DEC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2B77AA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7528F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58B1DF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CE91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1BAB4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397249D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E888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2AC37C9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88FD1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05B4BA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6DC116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7A6D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14:paraId="1F17F8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5986B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6E69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18BCD4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86336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6E6FE9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64DE0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4BB19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6CA3508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34D95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498367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133F0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97DA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2C0458D7" w14:textId="77777777" w:rsidTr="00E540C2">
        <w:trPr>
          <w:trHeight w:val="312"/>
          <w:jc w:val="center"/>
        </w:trPr>
        <w:tc>
          <w:tcPr>
            <w:tcW w:w="2398" w:type="dxa"/>
            <w:tcBorders>
              <w:top w:val="dotted" w:sz="2" w:space="0" w:color="808080"/>
            </w:tcBorders>
            <w:shd w:val="clear" w:color="auto" w:fill="F2F2F2"/>
            <w:vAlign w:val="center"/>
          </w:tcPr>
          <w:p w14:paraId="505434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497242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F6ED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19ECC9B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3DD0E947" w14:textId="77777777" w:rsidR="00871058" w:rsidRPr="00871058" w:rsidRDefault="00871058" w:rsidP="00871058">
      <w:pPr>
        <w:rPr>
          <w:rFonts w:ascii="Arial" w:hAnsi="Arial" w:cs="Arial"/>
          <w:noProof/>
          <w:sz w:val="20"/>
          <w:lang w:val="hr-HR"/>
        </w:rPr>
      </w:pPr>
    </w:p>
    <w:p w14:paraId="129212FA"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8EEAD8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4784E4E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3D0E14D" w14:textId="77777777" w:rsidTr="00E540C2">
        <w:trPr>
          <w:trHeight w:hRule="exact" w:val="284"/>
          <w:jc w:val="center"/>
        </w:trPr>
        <w:tc>
          <w:tcPr>
            <w:tcW w:w="2398" w:type="dxa"/>
            <w:tcBorders>
              <w:bottom w:val="single" w:sz="4" w:space="0" w:color="auto"/>
            </w:tcBorders>
            <w:shd w:val="clear" w:color="auto" w:fill="7F7F7F"/>
            <w:vAlign w:val="center"/>
          </w:tcPr>
          <w:p w14:paraId="504EFE6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181EE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0B45D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27529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28EEF60" w14:textId="77777777" w:rsidTr="00E540C2">
        <w:trPr>
          <w:trHeight w:val="312"/>
          <w:jc w:val="center"/>
        </w:trPr>
        <w:tc>
          <w:tcPr>
            <w:tcW w:w="2398" w:type="dxa"/>
            <w:tcBorders>
              <w:bottom w:val="dotted" w:sz="2" w:space="0" w:color="808080"/>
            </w:tcBorders>
            <w:shd w:val="clear" w:color="auto" w:fill="F2F2F2"/>
            <w:vAlign w:val="center"/>
          </w:tcPr>
          <w:p w14:paraId="2F604CA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1C6931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A9FDA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183A64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29C2FC3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81F9D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755A56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5C536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C8070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0712E5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52FEA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62FF64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AB48A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2834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3482C9A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10C9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7B5A4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0C2845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15B3E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2BDFF7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87EE2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56B903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2CB86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4FD7E3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42A8703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A2A66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57AA0B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17A6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FB94C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5AB615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E686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70D18B2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D53F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317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76F71AA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67507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22B685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F38B0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E7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268D4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C6D8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676E8F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7854D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FF4EE5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5C164B8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AA0A8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70665A2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19DA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30897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11833D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5C8E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1FC732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DC12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B52C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51794DC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D2EA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2078D1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60953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EC974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157568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AA07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56EF113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C7469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5F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A49E2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47F5A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67A753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361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C58EB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60B470B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82CC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7F968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637C8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2467F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24E066B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5546F4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133EA2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4ED1E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7AF8DD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6D54D16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D1419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29CDFFC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EDAE2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339E8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C5905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F1E64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001D3D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CD2875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39F92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11EB349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3E91F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3C72E4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EBFB9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2927D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6A9DED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4D162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335821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70AEA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8D1E0C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5128156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D65A5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635552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B3C027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836961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28B338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C989E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13BC1DF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32D645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2D7A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1944256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E7A326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30ED420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190C17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FF947C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3F31D71A" w14:textId="77777777" w:rsidTr="00E540C2">
        <w:trPr>
          <w:trHeight w:val="312"/>
          <w:jc w:val="center"/>
        </w:trPr>
        <w:tc>
          <w:tcPr>
            <w:tcW w:w="2398" w:type="dxa"/>
            <w:tcBorders>
              <w:top w:val="dotted" w:sz="2" w:space="0" w:color="808080"/>
            </w:tcBorders>
            <w:shd w:val="clear" w:color="auto" w:fill="F2F2F2"/>
            <w:vAlign w:val="center"/>
          </w:tcPr>
          <w:p w14:paraId="665C384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7AE82E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383E40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474864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7615DEA1" w14:textId="77777777" w:rsidR="00871058" w:rsidRPr="00871058" w:rsidRDefault="00871058" w:rsidP="00871058">
      <w:pPr>
        <w:rPr>
          <w:rFonts w:ascii="Arial" w:hAnsi="Arial" w:cs="Arial"/>
          <w:noProof/>
          <w:sz w:val="20"/>
          <w:lang w:val="hr-HR"/>
        </w:rPr>
      </w:pPr>
    </w:p>
    <w:p w14:paraId="400AACB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748FD2D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5BD6A57" w14:textId="77777777" w:rsidTr="00E540C2">
        <w:trPr>
          <w:trHeight w:hRule="exact" w:val="284"/>
          <w:jc w:val="center"/>
        </w:trPr>
        <w:tc>
          <w:tcPr>
            <w:tcW w:w="2398" w:type="dxa"/>
            <w:tcBorders>
              <w:bottom w:val="single" w:sz="4" w:space="0" w:color="auto"/>
            </w:tcBorders>
            <w:shd w:val="clear" w:color="auto" w:fill="7F7F7F"/>
            <w:vAlign w:val="center"/>
          </w:tcPr>
          <w:p w14:paraId="4C98B2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0FAED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9B38EE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87E06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B624438" w14:textId="77777777" w:rsidTr="00E540C2">
        <w:trPr>
          <w:trHeight w:val="312"/>
          <w:jc w:val="center"/>
        </w:trPr>
        <w:tc>
          <w:tcPr>
            <w:tcW w:w="2398" w:type="dxa"/>
            <w:tcBorders>
              <w:bottom w:val="dotted" w:sz="2" w:space="0" w:color="808080"/>
            </w:tcBorders>
            <w:shd w:val="clear" w:color="auto" w:fill="F2F2F2"/>
            <w:vAlign w:val="center"/>
          </w:tcPr>
          <w:p w14:paraId="6EA5635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59E11B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BF0C89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F4C40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69D499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DFE69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F9D3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E549B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04A1F3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3B1DFFF3" w14:textId="77777777" w:rsidR="00871058" w:rsidRPr="00871058" w:rsidRDefault="00871058" w:rsidP="00871058">
      <w:pPr>
        <w:rPr>
          <w:rFonts w:ascii="Arial" w:hAnsi="Arial" w:cs="Arial"/>
          <w:noProof/>
          <w:sz w:val="20"/>
          <w:lang w:val="hr-HR"/>
        </w:rPr>
      </w:pPr>
    </w:p>
    <w:p w14:paraId="08F0E70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1CDC5BB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6A33A05" w14:textId="77777777" w:rsidTr="00E540C2">
        <w:trPr>
          <w:trHeight w:hRule="exact" w:val="284"/>
          <w:jc w:val="center"/>
        </w:trPr>
        <w:tc>
          <w:tcPr>
            <w:tcW w:w="2398" w:type="dxa"/>
            <w:tcBorders>
              <w:bottom w:val="single" w:sz="4" w:space="0" w:color="auto"/>
            </w:tcBorders>
            <w:shd w:val="clear" w:color="auto" w:fill="7F7F7F"/>
            <w:vAlign w:val="center"/>
          </w:tcPr>
          <w:p w14:paraId="4CB6BF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9DEDE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61D38D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19B0D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38CD727" w14:textId="77777777" w:rsidTr="00E540C2">
        <w:trPr>
          <w:trHeight w:val="312"/>
          <w:jc w:val="center"/>
        </w:trPr>
        <w:tc>
          <w:tcPr>
            <w:tcW w:w="2398" w:type="dxa"/>
            <w:tcBorders>
              <w:bottom w:val="dotted" w:sz="2" w:space="0" w:color="808080"/>
            </w:tcBorders>
            <w:shd w:val="clear" w:color="auto" w:fill="F2F2F2"/>
            <w:vAlign w:val="center"/>
          </w:tcPr>
          <w:p w14:paraId="7EF5B7F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339E88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3E731F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775F6E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1F253D9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D26BC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221E13B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E7676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67630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30045F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2B8DB3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38BEB5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45FE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48843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59E47BCA" w14:textId="77777777" w:rsidTr="00E540C2">
        <w:trPr>
          <w:trHeight w:val="312"/>
          <w:jc w:val="center"/>
        </w:trPr>
        <w:tc>
          <w:tcPr>
            <w:tcW w:w="2398" w:type="dxa"/>
            <w:tcBorders>
              <w:top w:val="dotted" w:sz="2" w:space="0" w:color="808080"/>
            </w:tcBorders>
            <w:shd w:val="clear" w:color="auto" w:fill="F2F2F2"/>
            <w:vAlign w:val="center"/>
          </w:tcPr>
          <w:p w14:paraId="32CA32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206AE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55F53E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523CF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2D6DEC32" w14:textId="77777777" w:rsidR="00871058" w:rsidRPr="00871058" w:rsidRDefault="00871058" w:rsidP="00871058">
      <w:pPr>
        <w:rPr>
          <w:rFonts w:ascii="Arial" w:hAnsi="Arial" w:cs="Arial"/>
          <w:noProof/>
          <w:sz w:val="20"/>
          <w:lang w:val="hr-HR"/>
        </w:rPr>
      </w:pPr>
    </w:p>
    <w:p w14:paraId="6D0AFEA5" w14:textId="77777777" w:rsidR="00871058" w:rsidRPr="00871058" w:rsidRDefault="00871058" w:rsidP="00871058">
      <w:pPr>
        <w:rPr>
          <w:rFonts w:ascii="Arial" w:hAnsi="Arial" w:cs="Arial"/>
          <w:b/>
          <w:noProof/>
          <w:sz w:val="20"/>
          <w:lang w:val="hr-HR"/>
        </w:rPr>
      </w:pPr>
    </w:p>
    <w:p w14:paraId="59D800E4" w14:textId="77777777" w:rsidR="00871058" w:rsidRPr="00871058" w:rsidRDefault="00871058" w:rsidP="00871058">
      <w:pPr>
        <w:rPr>
          <w:rFonts w:ascii="Arial" w:hAnsi="Arial" w:cs="Arial"/>
          <w:b/>
          <w:noProof/>
          <w:sz w:val="20"/>
          <w:lang w:val="hr-HR"/>
        </w:rPr>
      </w:pPr>
    </w:p>
    <w:p w14:paraId="4EA71BE5" w14:textId="77777777" w:rsidR="00871058" w:rsidRPr="00871058" w:rsidRDefault="00871058" w:rsidP="00871058">
      <w:pPr>
        <w:rPr>
          <w:rFonts w:ascii="Arial" w:hAnsi="Arial" w:cs="Arial"/>
          <w:b/>
          <w:noProof/>
          <w:sz w:val="20"/>
          <w:lang w:val="hr-HR"/>
        </w:rPr>
      </w:pPr>
    </w:p>
    <w:p w14:paraId="7BE5FDB3"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142B03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367009E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1CEA07C" w14:textId="77777777" w:rsidTr="00E540C2">
        <w:trPr>
          <w:trHeight w:hRule="exact" w:val="284"/>
          <w:jc w:val="center"/>
        </w:trPr>
        <w:tc>
          <w:tcPr>
            <w:tcW w:w="2398" w:type="dxa"/>
            <w:tcBorders>
              <w:bottom w:val="single" w:sz="4" w:space="0" w:color="auto"/>
            </w:tcBorders>
            <w:shd w:val="clear" w:color="auto" w:fill="7F7F7F"/>
            <w:vAlign w:val="center"/>
          </w:tcPr>
          <w:p w14:paraId="0337979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6BE4A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D316D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C30A8F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F59E501" w14:textId="77777777" w:rsidTr="00E540C2">
        <w:trPr>
          <w:trHeight w:val="312"/>
          <w:jc w:val="center"/>
        </w:trPr>
        <w:tc>
          <w:tcPr>
            <w:tcW w:w="2398" w:type="dxa"/>
            <w:tcBorders>
              <w:bottom w:val="dotted" w:sz="2" w:space="0" w:color="808080"/>
            </w:tcBorders>
            <w:shd w:val="clear" w:color="auto" w:fill="F2F2F2"/>
            <w:vAlign w:val="center"/>
          </w:tcPr>
          <w:p w14:paraId="1EEF9B0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691B17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F58364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62688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28632C5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B31F6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20C748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82F20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30741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09016BAF" w14:textId="77777777" w:rsidTr="00E540C2">
        <w:trPr>
          <w:trHeight w:val="312"/>
          <w:jc w:val="center"/>
        </w:trPr>
        <w:tc>
          <w:tcPr>
            <w:tcW w:w="2398" w:type="dxa"/>
            <w:tcBorders>
              <w:top w:val="dotted" w:sz="2" w:space="0" w:color="808080"/>
            </w:tcBorders>
            <w:shd w:val="clear" w:color="auto" w:fill="F2F2F2"/>
            <w:vAlign w:val="center"/>
          </w:tcPr>
          <w:p w14:paraId="7FA87E6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7E06718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83F7F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16F9D2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168CCFCD" w14:textId="77777777" w:rsidR="00871058" w:rsidRPr="00871058" w:rsidRDefault="00871058" w:rsidP="00871058">
      <w:pPr>
        <w:rPr>
          <w:rFonts w:ascii="Arial" w:hAnsi="Arial" w:cs="Arial"/>
          <w:noProof/>
          <w:sz w:val="20"/>
          <w:lang w:val="hr-HR"/>
        </w:rPr>
      </w:pPr>
    </w:p>
    <w:p w14:paraId="330C99E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057A0A9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B04B3A0" w14:textId="77777777" w:rsidTr="00E540C2">
        <w:trPr>
          <w:trHeight w:hRule="exact" w:val="284"/>
          <w:jc w:val="center"/>
        </w:trPr>
        <w:tc>
          <w:tcPr>
            <w:tcW w:w="2398" w:type="dxa"/>
            <w:tcBorders>
              <w:bottom w:val="single" w:sz="4" w:space="0" w:color="auto"/>
            </w:tcBorders>
            <w:shd w:val="clear" w:color="auto" w:fill="7F7F7F"/>
            <w:vAlign w:val="center"/>
          </w:tcPr>
          <w:p w14:paraId="35F609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AEA30C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D7A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E2C0D3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26FED6C" w14:textId="77777777" w:rsidTr="00E540C2">
        <w:trPr>
          <w:trHeight w:val="312"/>
          <w:jc w:val="center"/>
        </w:trPr>
        <w:tc>
          <w:tcPr>
            <w:tcW w:w="2398" w:type="dxa"/>
            <w:tcBorders>
              <w:bottom w:val="dotted" w:sz="2" w:space="0" w:color="808080"/>
            </w:tcBorders>
            <w:shd w:val="clear" w:color="auto" w:fill="F2F2F2"/>
            <w:vAlign w:val="center"/>
          </w:tcPr>
          <w:p w14:paraId="2E6BF2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7E429ED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CD595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8CF43F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179D9A5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F3F7A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2C710D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2A36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806B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1437878D" w14:textId="77777777" w:rsidR="00871058" w:rsidRPr="00871058" w:rsidRDefault="00871058" w:rsidP="00871058">
      <w:pPr>
        <w:rPr>
          <w:rFonts w:ascii="Arial" w:hAnsi="Arial" w:cs="Arial"/>
          <w:noProof/>
          <w:sz w:val="20"/>
          <w:lang w:val="hr-HR"/>
        </w:rPr>
      </w:pPr>
    </w:p>
    <w:p w14:paraId="3157F4A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1652837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DDA7BF9" w14:textId="77777777" w:rsidTr="00E540C2">
        <w:trPr>
          <w:trHeight w:hRule="exact" w:val="284"/>
          <w:jc w:val="center"/>
        </w:trPr>
        <w:tc>
          <w:tcPr>
            <w:tcW w:w="2398" w:type="dxa"/>
            <w:tcBorders>
              <w:bottom w:val="single" w:sz="4" w:space="0" w:color="auto"/>
            </w:tcBorders>
            <w:shd w:val="clear" w:color="auto" w:fill="7F7F7F"/>
            <w:vAlign w:val="center"/>
          </w:tcPr>
          <w:p w14:paraId="768B28C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3A92A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BDE842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80AF8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79A320F" w14:textId="77777777" w:rsidTr="00E540C2">
        <w:trPr>
          <w:trHeight w:val="312"/>
          <w:jc w:val="center"/>
        </w:trPr>
        <w:tc>
          <w:tcPr>
            <w:tcW w:w="2398" w:type="dxa"/>
            <w:tcBorders>
              <w:bottom w:val="dotted" w:sz="2" w:space="0" w:color="808080"/>
            </w:tcBorders>
            <w:shd w:val="clear" w:color="auto" w:fill="F2F2F2"/>
            <w:vAlign w:val="center"/>
          </w:tcPr>
          <w:p w14:paraId="21D2E6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2E3D3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9317C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A764DF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6953EEE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7F32C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57CCDC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92104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A4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54021918" w14:textId="77777777" w:rsidR="00871058" w:rsidRPr="00871058" w:rsidRDefault="00871058" w:rsidP="00871058">
      <w:pPr>
        <w:rPr>
          <w:rFonts w:ascii="Arial" w:hAnsi="Arial" w:cs="Arial"/>
          <w:noProof/>
          <w:sz w:val="20"/>
          <w:lang w:val="hr-HR"/>
        </w:rPr>
      </w:pPr>
    </w:p>
    <w:p w14:paraId="6F89987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0CABED6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802181E" w14:textId="77777777" w:rsidTr="00E540C2">
        <w:trPr>
          <w:trHeight w:hRule="exact" w:val="284"/>
          <w:jc w:val="center"/>
        </w:trPr>
        <w:tc>
          <w:tcPr>
            <w:tcW w:w="2398" w:type="dxa"/>
            <w:tcBorders>
              <w:bottom w:val="single" w:sz="4" w:space="0" w:color="auto"/>
            </w:tcBorders>
            <w:shd w:val="clear" w:color="auto" w:fill="7F7F7F"/>
            <w:vAlign w:val="center"/>
          </w:tcPr>
          <w:p w14:paraId="3ABF0A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E00673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084A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B489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55CC7EA" w14:textId="77777777" w:rsidTr="00E540C2">
        <w:trPr>
          <w:trHeight w:val="312"/>
          <w:jc w:val="center"/>
        </w:trPr>
        <w:tc>
          <w:tcPr>
            <w:tcW w:w="2398" w:type="dxa"/>
            <w:tcBorders>
              <w:bottom w:val="dotted" w:sz="2" w:space="0" w:color="808080"/>
            </w:tcBorders>
            <w:shd w:val="clear" w:color="auto" w:fill="F2F2F2"/>
            <w:vAlign w:val="center"/>
          </w:tcPr>
          <w:p w14:paraId="6364215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36117A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D40E0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829C44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1D52321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36E454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3864BC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BB11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4EFC4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4235E75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57D8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462C7D2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3CA75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90B512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0372D50D" w14:textId="77777777" w:rsidTr="00E540C2">
        <w:trPr>
          <w:trHeight w:val="312"/>
          <w:jc w:val="center"/>
        </w:trPr>
        <w:tc>
          <w:tcPr>
            <w:tcW w:w="2398" w:type="dxa"/>
            <w:tcBorders>
              <w:top w:val="dotted" w:sz="2" w:space="0" w:color="808080"/>
            </w:tcBorders>
            <w:shd w:val="clear" w:color="auto" w:fill="F2F2F2"/>
            <w:vAlign w:val="center"/>
          </w:tcPr>
          <w:p w14:paraId="28F9C7A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116D4E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297A8EB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DC2563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67640F5D" w14:textId="77777777" w:rsidR="00871058" w:rsidRPr="00871058" w:rsidRDefault="00871058" w:rsidP="00871058">
      <w:pPr>
        <w:rPr>
          <w:rFonts w:ascii="Arial" w:hAnsi="Arial" w:cs="Arial"/>
          <w:noProof/>
          <w:sz w:val="20"/>
          <w:lang w:val="hr-HR"/>
        </w:rPr>
      </w:pPr>
    </w:p>
    <w:p w14:paraId="04AE531B"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2EB6F100"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B485DB3"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74F2B76" w14:textId="77777777" w:rsidTr="00E540C2">
        <w:trPr>
          <w:trHeight w:hRule="exact" w:val="284"/>
          <w:jc w:val="center"/>
        </w:trPr>
        <w:tc>
          <w:tcPr>
            <w:tcW w:w="2398" w:type="dxa"/>
            <w:tcBorders>
              <w:bottom w:val="single" w:sz="4" w:space="0" w:color="auto"/>
            </w:tcBorders>
            <w:shd w:val="clear" w:color="auto" w:fill="7F7F7F"/>
            <w:vAlign w:val="center"/>
          </w:tcPr>
          <w:p w14:paraId="623F678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74900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3C5FD1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D8A223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9232345" w14:textId="77777777" w:rsidTr="00E540C2">
        <w:trPr>
          <w:trHeight w:val="312"/>
          <w:jc w:val="center"/>
        </w:trPr>
        <w:tc>
          <w:tcPr>
            <w:tcW w:w="2398" w:type="dxa"/>
            <w:tcBorders>
              <w:bottom w:val="dotted" w:sz="2" w:space="0" w:color="808080"/>
            </w:tcBorders>
            <w:shd w:val="clear" w:color="auto" w:fill="F2F2F2"/>
            <w:vAlign w:val="center"/>
          </w:tcPr>
          <w:p w14:paraId="6343306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23A48D6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AD256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245C1A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1888FEC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40CF4C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1017EA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096EF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5F4FE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15404FFC" w14:textId="77777777" w:rsidTr="00E540C2">
        <w:trPr>
          <w:trHeight w:val="312"/>
          <w:jc w:val="center"/>
        </w:trPr>
        <w:tc>
          <w:tcPr>
            <w:tcW w:w="2398" w:type="dxa"/>
            <w:tcBorders>
              <w:top w:val="dotted" w:sz="2" w:space="0" w:color="808080"/>
            </w:tcBorders>
            <w:shd w:val="clear" w:color="auto" w:fill="F2F2F2"/>
            <w:vAlign w:val="center"/>
          </w:tcPr>
          <w:p w14:paraId="5AA2DD8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351957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28420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7925E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5F493735" w14:textId="77777777" w:rsidR="00871058" w:rsidRPr="00871058" w:rsidRDefault="00871058" w:rsidP="00871058">
      <w:pPr>
        <w:rPr>
          <w:rFonts w:ascii="Arial" w:hAnsi="Arial" w:cs="Arial"/>
          <w:noProof/>
          <w:sz w:val="20"/>
          <w:lang w:val="hr-HR"/>
        </w:rPr>
      </w:pPr>
    </w:p>
    <w:p w14:paraId="16D7E318"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732FC65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2AF5C5D" w14:textId="77777777" w:rsidTr="00E540C2">
        <w:trPr>
          <w:trHeight w:hRule="exact" w:val="284"/>
          <w:jc w:val="center"/>
        </w:trPr>
        <w:tc>
          <w:tcPr>
            <w:tcW w:w="2398" w:type="dxa"/>
            <w:tcBorders>
              <w:bottom w:val="single" w:sz="4" w:space="0" w:color="auto"/>
            </w:tcBorders>
            <w:shd w:val="clear" w:color="auto" w:fill="7F7F7F"/>
            <w:vAlign w:val="center"/>
          </w:tcPr>
          <w:p w14:paraId="0AD8E16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D4C18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B56441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77F1E0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3A24A7A" w14:textId="77777777" w:rsidTr="00E540C2">
        <w:trPr>
          <w:trHeight w:val="312"/>
          <w:jc w:val="center"/>
        </w:trPr>
        <w:tc>
          <w:tcPr>
            <w:tcW w:w="2398" w:type="dxa"/>
            <w:tcBorders>
              <w:bottom w:val="dotted" w:sz="2" w:space="0" w:color="808080"/>
            </w:tcBorders>
            <w:shd w:val="clear" w:color="auto" w:fill="F2F2F2"/>
            <w:vAlign w:val="center"/>
          </w:tcPr>
          <w:p w14:paraId="2C773E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75A9FD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5666A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50BE02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C29FC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0FE0C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702FA7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3DD9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2D478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02B7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D9D8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6D6231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B0F7F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A0640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10D8FA2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87F07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2021978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3BF88D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5F05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79A412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01E8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74F24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72316D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3A10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08EC4E9C" w14:textId="77777777" w:rsidTr="00E540C2">
        <w:trPr>
          <w:trHeight w:val="312"/>
          <w:jc w:val="center"/>
        </w:trPr>
        <w:tc>
          <w:tcPr>
            <w:tcW w:w="2398" w:type="dxa"/>
            <w:tcBorders>
              <w:top w:val="dotted" w:sz="2" w:space="0" w:color="808080"/>
            </w:tcBorders>
            <w:shd w:val="clear" w:color="auto" w:fill="F2F2F2"/>
            <w:vAlign w:val="center"/>
          </w:tcPr>
          <w:p w14:paraId="23C22A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6AEE8F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D16DC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110B49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6C907D07" w14:textId="77777777" w:rsidR="00871058" w:rsidRPr="00871058" w:rsidRDefault="00871058" w:rsidP="00871058">
      <w:pPr>
        <w:rPr>
          <w:rFonts w:ascii="Arial" w:hAnsi="Arial" w:cs="Arial"/>
          <w:noProof/>
          <w:sz w:val="20"/>
          <w:lang w:val="hr-HR"/>
        </w:rPr>
      </w:pPr>
    </w:p>
    <w:p w14:paraId="7E1964E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2F402F4F"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6663253" w14:textId="77777777" w:rsidTr="00E540C2">
        <w:trPr>
          <w:trHeight w:hRule="exact" w:val="284"/>
          <w:jc w:val="center"/>
        </w:trPr>
        <w:tc>
          <w:tcPr>
            <w:tcW w:w="2398" w:type="dxa"/>
            <w:tcBorders>
              <w:bottom w:val="single" w:sz="4" w:space="0" w:color="auto"/>
            </w:tcBorders>
            <w:shd w:val="clear" w:color="auto" w:fill="7F7F7F"/>
            <w:vAlign w:val="center"/>
          </w:tcPr>
          <w:p w14:paraId="4C63B1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793F6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25F08E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2E56BD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87C3B34" w14:textId="77777777" w:rsidTr="00E540C2">
        <w:trPr>
          <w:trHeight w:val="312"/>
          <w:jc w:val="center"/>
        </w:trPr>
        <w:tc>
          <w:tcPr>
            <w:tcW w:w="2398" w:type="dxa"/>
            <w:tcBorders>
              <w:bottom w:val="dotted" w:sz="2" w:space="0" w:color="808080"/>
            </w:tcBorders>
            <w:shd w:val="clear" w:color="auto" w:fill="F2F2F2"/>
            <w:vAlign w:val="center"/>
          </w:tcPr>
          <w:p w14:paraId="49A58E9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6F5C1B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B8BBC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AC0FB7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57224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8299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3B6118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702E1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49C317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11F539CF" w14:textId="77777777" w:rsidTr="00E540C2">
        <w:trPr>
          <w:trHeight w:val="312"/>
          <w:jc w:val="center"/>
        </w:trPr>
        <w:tc>
          <w:tcPr>
            <w:tcW w:w="2398" w:type="dxa"/>
            <w:tcBorders>
              <w:top w:val="dotted" w:sz="2" w:space="0" w:color="808080"/>
            </w:tcBorders>
            <w:shd w:val="clear" w:color="auto" w:fill="F2F2F2"/>
            <w:vAlign w:val="center"/>
          </w:tcPr>
          <w:p w14:paraId="5A41DD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2BE712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5AC1BE4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55AE11F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07B76955" w14:textId="77777777" w:rsidR="00871058" w:rsidRPr="00871058" w:rsidRDefault="00871058" w:rsidP="00871058">
      <w:pPr>
        <w:rPr>
          <w:rFonts w:ascii="Arial" w:hAnsi="Arial" w:cs="Arial"/>
          <w:noProof/>
          <w:sz w:val="20"/>
          <w:lang w:val="hr-HR"/>
        </w:rPr>
      </w:pPr>
    </w:p>
    <w:p w14:paraId="22509F06" w14:textId="77777777" w:rsidR="00871058" w:rsidRPr="00871058" w:rsidRDefault="00871058" w:rsidP="00871058">
      <w:pPr>
        <w:rPr>
          <w:rFonts w:ascii="Arial" w:hAnsi="Arial" w:cs="Arial"/>
          <w:b/>
          <w:noProof/>
          <w:sz w:val="20"/>
          <w:lang w:val="hr-HR"/>
        </w:rPr>
      </w:pPr>
    </w:p>
    <w:p w14:paraId="09F1650D" w14:textId="77777777" w:rsidR="00871058" w:rsidRPr="00871058" w:rsidRDefault="00871058" w:rsidP="00871058">
      <w:pPr>
        <w:rPr>
          <w:rFonts w:ascii="Arial" w:hAnsi="Arial" w:cs="Arial"/>
          <w:b/>
          <w:noProof/>
          <w:sz w:val="20"/>
          <w:lang w:val="hr-HR"/>
        </w:rPr>
      </w:pPr>
    </w:p>
    <w:p w14:paraId="0CBE5C39" w14:textId="77777777" w:rsidR="00871058" w:rsidRPr="00871058" w:rsidRDefault="00871058" w:rsidP="00871058">
      <w:pPr>
        <w:rPr>
          <w:rFonts w:ascii="Arial" w:hAnsi="Arial" w:cs="Arial"/>
          <w:b/>
          <w:noProof/>
          <w:sz w:val="20"/>
          <w:lang w:val="hr-HR"/>
        </w:rPr>
      </w:pPr>
    </w:p>
    <w:p w14:paraId="7DE4A888" w14:textId="77777777" w:rsidR="00871058" w:rsidRPr="00871058" w:rsidRDefault="00871058" w:rsidP="00871058">
      <w:pPr>
        <w:rPr>
          <w:rFonts w:ascii="Arial" w:hAnsi="Arial" w:cs="Arial"/>
          <w:b/>
          <w:noProof/>
          <w:sz w:val="20"/>
          <w:lang w:val="hr-HR"/>
        </w:rPr>
      </w:pPr>
    </w:p>
    <w:p w14:paraId="4822619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A06C52E"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95DC7F3" w14:textId="77777777" w:rsidTr="00E540C2">
        <w:trPr>
          <w:trHeight w:hRule="exact" w:val="284"/>
          <w:jc w:val="center"/>
        </w:trPr>
        <w:tc>
          <w:tcPr>
            <w:tcW w:w="2398" w:type="dxa"/>
            <w:tcBorders>
              <w:bottom w:val="single" w:sz="4" w:space="0" w:color="auto"/>
            </w:tcBorders>
            <w:shd w:val="clear" w:color="auto" w:fill="7F7F7F"/>
            <w:vAlign w:val="center"/>
          </w:tcPr>
          <w:p w14:paraId="20C7620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C09A5F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930469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C10537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98D2DF4" w14:textId="77777777" w:rsidTr="00E540C2">
        <w:trPr>
          <w:trHeight w:val="312"/>
          <w:jc w:val="center"/>
        </w:trPr>
        <w:tc>
          <w:tcPr>
            <w:tcW w:w="2398" w:type="dxa"/>
            <w:tcBorders>
              <w:bottom w:val="dotted" w:sz="2" w:space="0" w:color="808080"/>
            </w:tcBorders>
            <w:shd w:val="clear" w:color="auto" w:fill="F2F2F2"/>
            <w:vAlign w:val="center"/>
          </w:tcPr>
          <w:p w14:paraId="4DCCB4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4132C32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3760E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3297C2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2F8A2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28A34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2A0C0EF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A6FA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FE36DD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677CE01B" w14:textId="77777777" w:rsidR="00871058" w:rsidRPr="00871058" w:rsidRDefault="00871058" w:rsidP="00871058">
      <w:pPr>
        <w:rPr>
          <w:rFonts w:ascii="Arial" w:hAnsi="Arial" w:cs="Arial"/>
          <w:noProof/>
          <w:sz w:val="20"/>
          <w:lang w:val="hr-HR"/>
        </w:rPr>
      </w:pPr>
    </w:p>
    <w:p w14:paraId="3CAE4CD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05C6B69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074C449" w14:textId="77777777" w:rsidTr="00E540C2">
        <w:trPr>
          <w:trHeight w:hRule="exact" w:val="284"/>
          <w:jc w:val="center"/>
        </w:trPr>
        <w:tc>
          <w:tcPr>
            <w:tcW w:w="2398" w:type="dxa"/>
            <w:tcBorders>
              <w:bottom w:val="single" w:sz="4" w:space="0" w:color="auto"/>
            </w:tcBorders>
            <w:shd w:val="clear" w:color="auto" w:fill="7F7F7F"/>
            <w:vAlign w:val="center"/>
          </w:tcPr>
          <w:p w14:paraId="33567FB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86E5B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CB1B8A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9056EB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3FE54E0" w14:textId="77777777" w:rsidTr="00E540C2">
        <w:trPr>
          <w:trHeight w:val="312"/>
          <w:jc w:val="center"/>
        </w:trPr>
        <w:tc>
          <w:tcPr>
            <w:tcW w:w="2398" w:type="dxa"/>
            <w:tcBorders>
              <w:bottom w:val="dotted" w:sz="2" w:space="0" w:color="808080"/>
            </w:tcBorders>
            <w:shd w:val="clear" w:color="auto" w:fill="F2F2F2"/>
            <w:vAlign w:val="center"/>
          </w:tcPr>
          <w:p w14:paraId="2A9AF6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15F4CE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B9F94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40BCE8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0CBE258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0AF4A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2259B9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232C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5EBE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75B2E317" w14:textId="77777777" w:rsidR="00871058" w:rsidRPr="00871058" w:rsidRDefault="00871058" w:rsidP="00871058">
      <w:pPr>
        <w:rPr>
          <w:rFonts w:ascii="Arial" w:hAnsi="Arial" w:cs="Arial"/>
          <w:noProof/>
          <w:sz w:val="20"/>
          <w:lang w:val="hr-HR"/>
        </w:rPr>
      </w:pPr>
    </w:p>
    <w:p w14:paraId="6ABEDFE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37A01574"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CDEB91A" w14:textId="77777777" w:rsidTr="00E540C2">
        <w:trPr>
          <w:trHeight w:hRule="exact" w:val="284"/>
          <w:jc w:val="center"/>
        </w:trPr>
        <w:tc>
          <w:tcPr>
            <w:tcW w:w="2398" w:type="dxa"/>
            <w:tcBorders>
              <w:bottom w:val="single" w:sz="4" w:space="0" w:color="auto"/>
            </w:tcBorders>
            <w:shd w:val="clear" w:color="auto" w:fill="7F7F7F"/>
            <w:vAlign w:val="center"/>
          </w:tcPr>
          <w:p w14:paraId="1363E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7A54ED0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7159F4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38B2A3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C0099FA" w14:textId="77777777" w:rsidTr="00E540C2">
        <w:trPr>
          <w:trHeight w:val="312"/>
          <w:jc w:val="center"/>
        </w:trPr>
        <w:tc>
          <w:tcPr>
            <w:tcW w:w="2398" w:type="dxa"/>
            <w:tcBorders>
              <w:bottom w:val="dotted" w:sz="2" w:space="0" w:color="808080"/>
            </w:tcBorders>
            <w:shd w:val="clear" w:color="auto" w:fill="F2F2F2"/>
            <w:vAlign w:val="center"/>
          </w:tcPr>
          <w:p w14:paraId="576FD45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832DD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526009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496392B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1F0C51D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1FCC5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74EEC1C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68CD48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3C1DB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36ABC1FA" w14:textId="77777777" w:rsidR="00871058" w:rsidRPr="00871058" w:rsidRDefault="00871058" w:rsidP="00871058">
      <w:pPr>
        <w:rPr>
          <w:rFonts w:ascii="Arial" w:hAnsi="Arial" w:cs="Arial"/>
          <w:noProof/>
          <w:sz w:val="20"/>
          <w:lang w:val="hr-HR"/>
        </w:rPr>
      </w:pPr>
    </w:p>
    <w:p w14:paraId="763D61B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2BDBB2A1"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5A768C8F" w14:textId="77777777" w:rsidTr="00E540C2">
        <w:trPr>
          <w:trHeight w:hRule="exact" w:val="284"/>
          <w:jc w:val="center"/>
        </w:trPr>
        <w:tc>
          <w:tcPr>
            <w:tcW w:w="2398" w:type="dxa"/>
            <w:tcBorders>
              <w:bottom w:val="single" w:sz="4" w:space="0" w:color="auto"/>
            </w:tcBorders>
            <w:shd w:val="clear" w:color="auto" w:fill="7F7F7F"/>
            <w:vAlign w:val="center"/>
          </w:tcPr>
          <w:p w14:paraId="2660A70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64F4778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19A7AE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6E69588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060A2C" w14:textId="77777777" w:rsidTr="00E540C2">
        <w:trPr>
          <w:trHeight w:val="312"/>
          <w:jc w:val="center"/>
        </w:trPr>
        <w:tc>
          <w:tcPr>
            <w:tcW w:w="2398" w:type="dxa"/>
            <w:tcBorders>
              <w:bottom w:val="dotted" w:sz="2" w:space="0" w:color="808080"/>
            </w:tcBorders>
            <w:shd w:val="clear" w:color="auto" w:fill="F2F2F2"/>
            <w:vAlign w:val="center"/>
          </w:tcPr>
          <w:p w14:paraId="10FB2F7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0F5939E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D0E4F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099E2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B1D58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C1346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7204B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B22D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204BE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14F7BD8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D7F3A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5AAAEB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6A07C04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667BE2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78A450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2DF3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20D216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6C3C7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FC44C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AC1BE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2A68B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5A4A28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033B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8FBB0F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3DEA2BF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A36C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298E19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4B7AAA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BDD900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82FE6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A46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4DAFB69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8FDCA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B4D86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68A4C0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A7D2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414B9E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D1172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6C73D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178E03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6C186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4F0A3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ACD5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7C53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6079E7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E1664C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7C2411B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C845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20917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108E39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A22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9BE6C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4940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2C4CE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3D31EDF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32049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8E72D1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7BA689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54BEF8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30D6CFF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F8396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362D5C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55038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8C5CF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419C1C0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F4E99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DB2C5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E61425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43BB50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5ECC4C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EB9CD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15EBF6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5057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D3499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17E34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44E18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188CC1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AE7191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EBA9B4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3E9763A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56B18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7889D2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A5D65E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C1AE3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317C14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0D694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3011C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C9D4A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31AB0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5701E9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2FFE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4C347D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4AD04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C93A3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500B3DE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F5CC8F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59641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48DA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5E1BC8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C209C4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53524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4987B1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5BBE6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47A1FB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2125788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A1945D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2698F2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4AEC25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F62EC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75B9700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58EC81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19FC2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05AF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186A7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5C37C48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0AE49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4AEFD25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D642B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6D31E2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09789C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7C835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5DC818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073A7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FEB1B0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53D9361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3274C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45B10E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3488E45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AD77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0B916C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FD8C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700C30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EA6FD4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4F62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61426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0F0D8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0D8722A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44836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5FDFA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41862CE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0FD08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0FC01E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85BB20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0C8C6F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5DA22A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37569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5A657C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2653CD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0DC133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6EF883E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C6FA9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12B8A0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FEA8E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6202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1559E65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E82B2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3BCB43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FDA9D3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0CEB74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0D246D0D" w14:textId="77777777" w:rsidTr="00E540C2">
        <w:trPr>
          <w:trHeight w:val="312"/>
          <w:jc w:val="center"/>
        </w:trPr>
        <w:tc>
          <w:tcPr>
            <w:tcW w:w="2398" w:type="dxa"/>
            <w:tcBorders>
              <w:top w:val="dotted" w:sz="2" w:space="0" w:color="808080"/>
            </w:tcBorders>
            <w:shd w:val="clear" w:color="auto" w:fill="F2F2F2"/>
            <w:vAlign w:val="center"/>
          </w:tcPr>
          <w:p w14:paraId="34E6D01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15C97C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6DB071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4FCB1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49783D53" w14:textId="77777777" w:rsidR="00871058" w:rsidRPr="00871058" w:rsidRDefault="00871058" w:rsidP="00871058">
      <w:pPr>
        <w:rPr>
          <w:rFonts w:ascii="Arial" w:hAnsi="Arial" w:cs="Arial"/>
          <w:noProof/>
          <w:sz w:val="20"/>
          <w:lang w:val="hr-HR"/>
        </w:rPr>
      </w:pPr>
    </w:p>
    <w:p w14:paraId="24D57C6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2D137BA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C463682" w14:textId="77777777" w:rsidTr="00E540C2">
        <w:trPr>
          <w:trHeight w:hRule="exact" w:val="284"/>
          <w:jc w:val="center"/>
        </w:trPr>
        <w:tc>
          <w:tcPr>
            <w:tcW w:w="2398" w:type="dxa"/>
            <w:tcBorders>
              <w:bottom w:val="single" w:sz="4" w:space="0" w:color="auto"/>
            </w:tcBorders>
            <w:shd w:val="clear" w:color="auto" w:fill="7F7F7F"/>
            <w:vAlign w:val="center"/>
          </w:tcPr>
          <w:p w14:paraId="5F7B7A8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F1864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5C5629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062E05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99318F8" w14:textId="77777777" w:rsidTr="00E540C2">
        <w:trPr>
          <w:trHeight w:val="312"/>
          <w:jc w:val="center"/>
        </w:trPr>
        <w:tc>
          <w:tcPr>
            <w:tcW w:w="2398" w:type="dxa"/>
            <w:tcBorders>
              <w:bottom w:val="dotted" w:sz="2" w:space="0" w:color="808080"/>
            </w:tcBorders>
            <w:shd w:val="clear" w:color="auto" w:fill="F2F2F2"/>
            <w:vAlign w:val="center"/>
          </w:tcPr>
          <w:p w14:paraId="5CA61A8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B558F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C5ED5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D3BC8C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1F5B127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B31BA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CA1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C7148B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0FF5B3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3DF3B24" w14:textId="77777777" w:rsidR="00871058" w:rsidRPr="00871058" w:rsidRDefault="00871058" w:rsidP="00871058">
      <w:pPr>
        <w:rPr>
          <w:rFonts w:ascii="Arial" w:hAnsi="Arial" w:cs="Arial"/>
          <w:noProof/>
          <w:sz w:val="20"/>
          <w:lang w:val="hr-HR"/>
        </w:rPr>
      </w:pPr>
    </w:p>
    <w:p w14:paraId="25EC8F80"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7F49D68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1CB985B1" w14:textId="77777777" w:rsidTr="00E540C2">
        <w:trPr>
          <w:trHeight w:hRule="exact" w:val="284"/>
          <w:jc w:val="center"/>
        </w:trPr>
        <w:tc>
          <w:tcPr>
            <w:tcW w:w="2398" w:type="dxa"/>
            <w:tcBorders>
              <w:bottom w:val="single" w:sz="4" w:space="0" w:color="auto"/>
            </w:tcBorders>
            <w:shd w:val="clear" w:color="auto" w:fill="7F7F7F"/>
            <w:vAlign w:val="center"/>
          </w:tcPr>
          <w:p w14:paraId="4EB8A9C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D5606F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855289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603D97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8264E" w14:textId="77777777" w:rsidTr="00E540C2">
        <w:trPr>
          <w:trHeight w:val="312"/>
          <w:jc w:val="center"/>
        </w:trPr>
        <w:tc>
          <w:tcPr>
            <w:tcW w:w="2398" w:type="dxa"/>
            <w:tcBorders>
              <w:bottom w:val="dotted" w:sz="2" w:space="0" w:color="808080"/>
            </w:tcBorders>
            <w:shd w:val="clear" w:color="auto" w:fill="F2F2F2"/>
            <w:vAlign w:val="center"/>
          </w:tcPr>
          <w:p w14:paraId="144A8F4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0B673E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2CA3F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3F535A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21DC03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68241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3E1F2E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D53EA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7451FA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1B397C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883A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5542064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0F8A7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E31E56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4BC6D68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57DE7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0FDCDA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3C82E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BC31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3F5327E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621CC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79B3AA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CA99FE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681DF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5E14D6A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42DF3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21D20D6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25997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21C2D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2E08A39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7C8B3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24F53A5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ECCA78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C4494AE" w14:textId="77777777" w:rsidR="00871058" w:rsidRPr="00871058" w:rsidRDefault="00871058" w:rsidP="00E540C2">
            <w:pPr>
              <w:rPr>
                <w:rFonts w:ascii="Arial" w:hAnsi="Arial" w:cs="Arial"/>
                <w:i/>
                <w:noProof/>
                <w:sz w:val="20"/>
                <w:lang w:val="hr-HR"/>
              </w:rPr>
            </w:pPr>
          </w:p>
        </w:tc>
      </w:tr>
      <w:tr w:rsidR="00871058" w:rsidRPr="00871058" w14:paraId="195C5EE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C77A8A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358EB4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EB9745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BB1A6E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662259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7B0C6D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23C9E00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2A555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BD85A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7C8BA04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EDBEA0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65AD35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0DA1EC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ADA877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0EC7284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9142B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46B8A4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95E7F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5EFE23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6FFBE3B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604D9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4E8E27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E80AF9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DD75C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6933359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D5B41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20F6B9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4566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72339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40CEF9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C9B27E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1757EC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3A56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3BCE5F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02BCEAEE" w14:textId="77777777" w:rsidTr="00E540C2">
        <w:trPr>
          <w:trHeight w:val="312"/>
          <w:jc w:val="center"/>
        </w:trPr>
        <w:tc>
          <w:tcPr>
            <w:tcW w:w="2398" w:type="dxa"/>
            <w:tcBorders>
              <w:top w:val="dotted" w:sz="2" w:space="0" w:color="808080"/>
            </w:tcBorders>
            <w:shd w:val="clear" w:color="auto" w:fill="F2F2F2"/>
            <w:vAlign w:val="center"/>
          </w:tcPr>
          <w:p w14:paraId="5F38AD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1C6C7AC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08AEFA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3BCB56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248D6855" w14:textId="77777777" w:rsidR="00871058" w:rsidRPr="00871058" w:rsidRDefault="00871058" w:rsidP="00871058">
      <w:pPr>
        <w:rPr>
          <w:rFonts w:ascii="Arial" w:hAnsi="Arial" w:cs="Arial"/>
          <w:noProof/>
          <w:sz w:val="20"/>
          <w:lang w:val="hr-HR"/>
        </w:rPr>
      </w:pPr>
    </w:p>
    <w:p w14:paraId="5FE83D60" w14:textId="77777777" w:rsidR="00871058" w:rsidRPr="00871058" w:rsidRDefault="00871058" w:rsidP="00871058">
      <w:pPr>
        <w:rPr>
          <w:rFonts w:ascii="Arial" w:hAnsi="Arial" w:cs="Arial"/>
          <w:b/>
          <w:noProof/>
          <w:sz w:val="20"/>
          <w:lang w:val="hr-HR"/>
        </w:rPr>
      </w:pPr>
    </w:p>
    <w:p w14:paraId="6B877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47892A4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40B3E70" w14:textId="77777777" w:rsidTr="00E540C2">
        <w:trPr>
          <w:trHeight w:hRule="exact" w:val="284"/>
          <w:jc w:val="center"/>
        </w:trPr>
        <w:tc>
          <w:tcPr>
            <w:tcW w:w="2398" w:type="dxa"/>
            <w:tcBorders>
              <w:bottom w:val="single" w:sz="4" w:space="0" w:color="auto"/>
            </w:tcBorders>
            <w:shd w:val="clear" w:color="auto" w:fill="7F7F7F"/>
            <w:vAlign w:val="center"/>
          </w:tcPr>
          <w:p w14:paraId="7428677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D1659D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D8128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EF40FB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F34893F" w14:textId="77777777" w:rsidTr="00E540C2">
        <w:trPr>
          <w:trHeight w:val="312"/>
          <w:jc w:val="center"/>
        </w:trPr>
        <w:tc>
          <w:tcPr>
            <w:tcW w:w="2398" w:type="dxa"/>
            <w:tcBorders>
              <w:bottom w:val="dotted" w:sz="2" w:space="0" w:color="808080"/>
            </w:tcBorders>
            <w:shd w:val="clear" w:color="auto" w:fill="F2F2F2"/>
            <w:vAlign w:val="center"/>
          </w:tcPr>
          <w:p w14:paraId="7E67248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5F23B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8E41D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255C3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1A5660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D8214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024E9C7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CD609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37662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7EBFE349" w14:textId="77777777" w:rsidR="00871058" w:rsidRPr="00871058" w:rsidRDefault="00871058" w:rsidP="00871058">
      <w:pPr>
        <w:rPr>
          <w:rFonts w:ascii="Arial" w:hAnsi="Arial" w:cs="Arial"/>
          <w:noProof/>
          <w:sz w:val="20"/>
          <w:lang w:val="hr-HR"/>
        </w:rPr>
      </w:pPr>
    </w:p>
    <w:p w14:paraId="227F65DA" w14:textId="77777777" w:rsidR="00871058" w:rsidRPr="00871058" w:rsidRDefault="00871058" w:rsidP="00871058">
      <w:pPr>
        <w:rPr>
          <w:rFonts w:ascii="Arial" w:hAnsi="Arial" w:cs="Arial"/>
          <w:i/>
          <w:sz w:val="20"/>
        </w:rPr>
      </w:pPr>
    </w:p>
    <w:p w14:paraId="0C731944"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69CFA9A" w14:textId="77777777" w:rsidR="00494852" w:rsidRPr="003C0AEF" w:rsidRDefault="00494852" w:rsidP="00B33B10">
      <w:pPr>
        <w:pStyle w:val="Naslov2"/>
        <w:rPr>
          <w:rFonts w:cs="Arial"/>
          <w:sz w:val="22"/>
          <w:szCs w:val="22"/>
          <w:lang w:val="hr-HR"/>
        </w:rPr>
      </w:pPr>
      <w:bookmarkStart w:id="49" w:name="_Toc532472408"/>
      <w:r w:rsidRPr="003C0AEF">
        <w:rPr>
          <w:rFonts w:cs="Arial"/>
          <w:sz w:val="22"/>
          <w:szCs w:val="22"/>
          <w:lang w:val="hr-HR"/>
        </w:rPr>
        <w:t>Nefunkcionalni zahtjevi</w:t>
      </w:r>
      <w:bookmarkEnd w:id="49"/>
    </w:p>
    <w:p w14:paraId="3F46C8ED" w14:textId="77777777" w:rsidR="00F714DC" w:rsidRPr="003C0AEF" w:rsidRDefault="00F714DC" w:rsidP="00F714DC">
      <w:pPr>
        <w:pStyle w:val="Naslov3"/>
        <w:rPr>
          <w:rFonts w:cs="Arial"/>
          <w:sz w:val="22"/>
          <w:szCs w:val="22"/>
          <w:lang w:val="hr-HR"/>
        </w:rPr>
      </w:pPr>
      <w:bookmarkStart w:id="50" w:name="_Toc532472409"/>
      <w:r w:rsidRPr="003C0AEF">
        <w:rPr>
          <w:rFonts w:cs="Arial"/>
          <w:sz w:val="22"/>
          <w:szCs w:val="22"/>
          <w:lang w:val="hr-HR"/>
        </w:rPr>
        <w:t>Korisničk</w:t>
      </w:r>
      <w:r w:rsidR="002D4F6B" w:rsidRPr="003C0AEF">
        <w:rPr>
          <w:rFonts w:cs="Arial"/>
          <w:sz w:val="22"/>
          <w:szCs w:val="22"/>
          <w:lang w:val="hr-HR"/>
        </w:rPr>
        <w:t>a sučelja</w:t>
      </w:r>
      <w:bookmarkEnd w:id="50"/>
    </w:p>
    <w:p w14:paraId="199703EB"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517DFD5A"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696D3B43" w14:textId="77777777" w:rsidR="00494852" w:rsidRPr="003C0AEF" w:rsidRDefault="002D4F6B" w:rsidP="00B33B10">
      <w:pPr>
        <w:pStyle w:val="Naslov3"/>
        <w:rPr>
          <w:rFonts w:cs="Arial"/>
          <w:sz w:val="22"/>
          <w:szCs w:val="22"/>
          <w:lang w:val="hr-HR"/>
        </w:rPr>
      </w:pPr>
      <w:bookmarkStart w:id="51"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14:paraId="1E8763D1"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4B0D00AC"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4CDFA5B8"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AE55883"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0B817D2C"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01ABC3D3"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35842A07" w14:textId="77777777" w:rsidR="00F714DC" w:rsidRPr="003C0AEF" w:rsidRDefault="00F714DC" w:rsidP="00F714DC">
      <w:pPr>
        <w:pStyle w:val="Tijeloteksta"/>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2A4D271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6CE24279" w14:textId="77777777" w:rsidR="009A19A2" w:rsidRPr="003C0AEF" w:rsidRDefault="001A0A97" w:rsidP="009A19A2">
      <w:pPr>
        <w:rPr>
          <w:rFonts w:ascii="Arial" w:hAnsi="Arial" w:cs="Arial"/>
          <w:szCs w:val="22"/>
          <w:lang w:val="hr-HR"/>
        </w:rPr>
      </w:pPr>
      <w:hyperlink r:id="rId17" w:history="1">
        <w:r w:rsidR="009A19A2" w:rsidRPr="003C0AEF">
          <w:rPr>
            <w:rStyle w:val="Hiperveza"/>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F1D0BFA" w14:textId="77777777" w:rsidR="0059790D" w:rsidRPr="003C0AEF" w:rsidRDefault="0059790D" w:rsidP="0059790D">
      <w:pPr>
        <w:pStyle w:val="Naslov3"/>
        <w:rPr>
          <w:rFonts w:cs="Arial"/>
          <w:sz w:val="22"/>
          <w:szCs w:val="22"/>
          <w:lang w:val="hr-HR"/>
        </w:rPr>
      </w:pPr>
      <w:bookmarkStart w:id="52" w:name="_Toc532472411"/>
      <w:r w:rsidRPr="003C0AEF">
        <w:rPr>
          <w:rFonts w:cs="Arial"/>
          <w:sz w:val="22"/>
          <w:szCs w:val="22"/>
          <w:lang w:val="hr-HR"/>
        </w:rPr>
        <w:t>Upotrebljivost</w:t>
      </w:r>
      <w:bookmarkEnd w:id="52"/>
    </w:p>
    <w:p w14:paraId="58613E93"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25AA758E"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176C8E7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3AA363AC"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2933868B"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8"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38BD39CB" w14:textId="77777777" w:rsidR="0059790D" w:rsidRPr="003C0AEF" w:rsidRDefault="00A13A5B" w:rsidP="00A13A5B">
      <w:pPr>
        <w:pStyle w:val="Tijeloteksta"/>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9" w:history="1">
        <w:r w:rsidRPr="003C0AEF">
          <w:rPr>
            <w:rStyle w:val="Hiperveza"/>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4E5EFC88" w14:textId="77777777" w:rsidR="0059790D" w:rsidRPr="003C0AEF" w:rsidRDefault="0059790D" w:rsidP="0059790D">
      <w:pPr>
        <w:pStyle w:val="Naslov3"/>
        <w:rPr>
          <w:rFonts w:cs="Arial"/>
          <w:sz w:val="22"/>
          <w:szCs w:val="22"/>
          <w:lang w:val="hr-HR"/>
        </w:rPr>
      </w:pPr>
      <w:bookmarkStart w:id="53" w:name="_Toc532472412"/>
      <w:r w:rsidRPr="003C0AEF">
        <w:rPr>
          <w:rFonts w:cs="Arial"/>
          <w:sz w:val="22"/>
          <w:szCs w:val="22"/>
          <w:lang w:val="hr-HR"/>
        </w:rPr>
        <w:t>Performanse</w:t>
      </w:r>
      <w:bookmarkEnd w:id="53"/>
    </w:p>
    <w:p w14:paraId="2D0ADACE"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1478CBCF" w14:textId="77777777" w:rsidR="00706657" w:rsidRPr="003C0AEF" w:rsidRDefault="00706657" w:rsidP="00706657">
      <w:pPr>
        <w:pStyle w:val="Naslov4"/>
        <w:rPr>
          <w:rFonts w:cs="Arial"/>
          <w:sz w:val="22"/>
          <w:szCs w:val="22"/>
          <w:lang w:val="hr-HR"/>
        </w:rPr>
      </w:pPr>
      <w:r w:rsidRPr="003C0AEF">
        <w:rPr>
          <w:rFonts w:cs="Arial"/>
          <w:sz w:val="22"/>
          <w:szCs w:val="22"/>
          <w:lang w:val="hr-HR"/>
        </w:rPr>
        <w:t>Kapacitet</w:t>
      </w:r>
    </w:p>
    <w:p w14:paraId="792F75CC"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CC71CC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DA6E583" w14:textId="77777777" w:rsidR="00443EA6" w:rsidRPr="003C0AEF" w:rsidRDefault="00443EA6" w:rsidP="00443EA6">
      <w:pPr>
        <w:pStyle w:val="Naslov4"/>
        <w:rPr>
          <w:rFonts w:cs="Arial"/>
          <w:sz w:val="22"/>
          <w:szCs w:val="22"/>
          <w:lang w:val="hr-HR"/>
        </w:rPr>
      </w:pPr>
      <w:r w:rsidRPr="003C0AEF">
        <w:rPr>
          <w:rFonts w:cs="Arial"/>
          <w:sz w:val="22"/>
          <w:szCs w:val="22"/>
          <w:lang w:val="hr-HR"/>
        </w:rPr>
        <w:t>Propusnost</w:t>
      </w:r>
    </w:p>
    <w:p w14:paraId="36BFC4C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75ECFF99"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201693B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14:paraId="1D2D5BCD"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7027812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36932337"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2"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45BAD1AB"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2B0A5B0C"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4753B19A" w14:textId="77777777" w:rsidR="00706657" w:rsidRPr="003C0AEF" w:rsidRDefault="00706657" w:rsidP="00706657">
      <w:pPr>
        <w:pStyle w:val="Naslov4"/>
        <w:rPr>
          <w:rFonts w:cs="Arial"/>
          <w:sz w:val="22"/>
          <w:szCs w:val="22"/>
          <w:shd w:val="clear" w:color="auto" w:fill="FFFFFF"/>
          <w:lang w:val="hr-HR"/>
        </w:rPr>
      </w:pPr>
      <w:r w:rsidRPr="003C0AEF">
        <w:rPr>
          <w:rFonts w:cs="Arial"/>
          <w:sz w:val="22"/>
          <w:szCs w:val="22"/>
          <w:lang w:val="hr-HR"/>
        </w:rPr>
        <w:t>Latencija</w:t>
      </w:r>
    </w:p>
    <w:p w14:paraId="70D13D67"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62D9E2B"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1993F0"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534D407E" w14:textId="77777777" w:rsidR="008C5C71" w:rsidRPr="003C0AEF" w:rsidRDefault="008C5C71" w:rsidP="00714EED">
      <w:pPr>
        <w:pStyle w:val="Naslov3"/>
        <w:rPr>
          <w:rFonts w:cs="Arial"/>
          <w:sz w:val="22"/>
          <w:szCs w:val="22"/>
          <w:lang w:val="hr-HR"/>
        </w:rPr>
      </w:pPr>
      <w:bookmarkStart w:id="54" w:name="_Toc532472413"/>
      <w:r w:rsidRPr="003C0AEF">
        <w:rPr>
          <w:rFonts w:cs="Arial"/>
          <w:sz w:val="22"/>
          <w:szCs w:val="22"/>
          <w:lang w:val="hr-HR"/>
        </w:rPr>
        <w:t>Korektnost</w:t>
      </w:r>
      <w:bookmarkEnd w:id="54"/>
    </w:p>
    <w:p w14:paraId="55B0079A"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5D207303"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40E932A6"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4D48EE1C"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01E37FEB"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0FAF0263"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47FB43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0D516EFD" w14:textId="77777777" w:rsidR="008A5D9B" w:rsidRPr="003C0AEF" w:rsidRDefault="008A5D9B" w:rsidP="008C5C71">
      <w:pPr>
        <w:pStyle w:val="Naslov4"/>
        <w:rPr>
          <w:rFonts w:cs="Arial"/>
          <w:sz w:val="22"/>
          <w:szCs w:val="22"/>
          <w:lang w:val="hr-HR"/>
        </w:rPr>
      </w:pPr>
      <w:r w:rsidRPr="003C0AEF">
        <w:rPr>
          <w:rFonts w:cs="Arial"/>
          <w:sz w:val="22"/>
          <w:szCs w:val="22"/>
          <w:lang w:val="hr-HR"/>
        </w:rPr>
        <w:lastRenderedPageBreak/>
        <w:t>Preciznost</w:t>
      </w:r>
    </w:p>
    <w:p w14:paraId="081B921E"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4C130D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227B5477"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70642116"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4C562A40"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209FAA66" w14:textId="77777777" w:rsidR="00714EED" w:rsidRPr="003C0AEF" w:rsidRDefault="00714EED" w:rsidP="008C5C71">
      <w:pPr>
        <w:pStyle w:val="Naslov3"/>
        <w:rPr>
          <w:rFonts w:cs="Arial"/>
          <w:sz w:val="22"/>
          <w:szCs w:val="22"/>
          <w:lang w:val="hr-HR"/>
        </w:rPr>
      </w:pPr>
      <w:bookmarkStart w:id="55" w:name="_Toc532472414"/>
      <w:r w:rsidRPr="003C0AEF">
        <w:rPr>
          <w:rFonts w:cs="Arial"/>
          <w:sz w:val="22"/>
          <w:szCs w:val="22"/>
          <w:lang w:val="hr-HR"/>
        </w:rPr>
        <w:t>Instalacija</w:t>
      </w:r>
      <w:bookmarkEnd w:id="55"/>
    </w:p>
    <w:p w14:paraId="2858DA08"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73B1299D"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9"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6E965B87" w14:textId="77777777" w:rsidR="00F946DE" w:rsidRPr="003C0AEF" w:rsidRDefault="00F946DE" w:rsidP="00F946DE">
      <w:pPr>
        <w:pStyle w:val="Naslov3"/>
        <w:rPr>
          <w:rFonts w:cs="Arial"/>
          <w:sz w:val="22"/>
          <w:szCs w:val="22"/>
          <w:lang w:val="hr-HR"/>
        </w:rPr>
      </w:pPr>
      <w:bookmarkStart w:id="56"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6"/>
    </w:p>
    <w:p w14:paraId="19422EAD"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B05543A"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367D0372"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74FA061A"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36C8FD8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57B39F20" w14:textId="77777777"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lastRenderedPageBreak/>
        <w:t>Operativnost</w:t>
      </w:r>
    </w:p>
    <w:p w14:paraId="20EC8277"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2C55E207"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75CCF55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52EDF449" w14:textId="77777777" w:rsidR="00935CAE" w:rsidRPr="003C0AEF" w:rsidRDefault="00935CAE" w:rsidP="00935CAE">
      <w:pPr>
        <w:pStyle w:val="Naslov3"/>
        <w:rPr>
          <w:rFonts w:cs="Arial"/>
          <w:sz w:val="22"/>
          <w:szCs w:val="22"/>
          <w:lang w:val="hr-HR"/>
        </w:rPr>
      </w:pPr>
      <w:bookmarkStart w:id="57" w:name="_Toc532472416"/>
      <w:r w:rsidRPr="003C0AEF">
        <w:rPr>
          <w:rFonts w:cs="Arial"/>
          <w:sz w:val="22"/>
          <w:szCs w:val="22"/>
          <w:lang w:val="hr-HR"/>
        </w:rPr>
        <w:t>Prenosivost</w:t>
      </w:r>
      <w:bookmarkEnd w:id="57"/>
    </w:p>
    <w:p w14:paraId="0DC165F8"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4F719F94" w14:textId="77777777" w:rsidR="00443EA6" w:rsidRPr="003C0AEF" w:rsidRDefault="00443EA6" w:rsidP="00443EA6">
      <w:pPr>
        <w:pStyle w:val="Naslov3"/>
        <w:rPr>
          <w:rFonts w:cs="Arial"/>
          <w:sz w:val="22"/>
          <w:szCs w:val="22"/>
          <w:lang w:val="hr-HR"/>
        </w:rPr>
      </w:pPr>
      <w:bookmarkStart w:id="58" w:name="_Toc532472417"/>
      <w:r w:rsidRPr="003C0AEF">
        <w:rPr>
          <w:rFonts w:cs="Arial"/>
          <w:sz w:val="22"/>
          <w:szCs w:val="22"/>
          <w:lang w:val="hr-HR"/>
        </w:rPr>
        <w:t>Skalabilnost</w:t>
      </w:r>
      <w:bookmarkEnd w:id="58"/>
    </w:p>
    <w:p w14:paraId="5503CB5A"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0D9D2CB1" w14:textId="77777777" w:rsidR="00494852" w:rsidRPr="003C0AEF" w:rsidRDefault="00494852" w:rsidP="00577FBF">
      <w:pPr>
        <w:pStyle w:val="Naslov3"/>
        <w:rPr>
          <w:rFonts w:cs="Arial"/>
          <w:sz w:val="22"/>
          <w:szCs w:val="22"/>
          <w:lang w:val="hr-HR"/>
        </w:rPr>
      </w:pPr>
      <w:bookmarkStart w:id="59" w:name="_Toc532472418"/>
      <w:r w:rsidRPr="003C0AEF">
        <w:rPr>
          <w:rFonts w:cs="Arial"/>
          <w:sz w:val="22"/>
          <w:szCs w:val="22"/>
          <w:lang w:val="hr-HR"/>
        </w:rPr>
        <w:t>Sigurnost</w:t>
      </w:r>
      <w:bookmarkEnd w:id="59"/>
      <w:r w:rsidRPr="003C0AEF">
        <w:rPr>
          <w:rFonts w:cs="Arial"/>
          <w:sz w:val="22"/>
          <w:szCs w:val="22"/>
          <w:lang w:val="hr-HR"/>
        </w:rPr>
        <w:t xml:space="preserve"> </w:t>
      </w:r>
    </w:p>
    <w:p w14:paraId="61C8327A"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58456AA7" w14:textId="77777777" w:rsidR="00553A1A" w:rsidRPr="003C0AEF"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7A197DED"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3F00F791"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232642EE"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0DE2625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40E3F1E2" w14:textId="77777777" w:rsidR="00553A1A" w:rsidRPr="003C0AEF" w:rsidRDefault="00553A1A" w:rsidP="00553A1A">
      <w:pPr>
        <w:pStyle w:val="Naslov4"/>
        <w:rPr>
          <w:rFonts w:cs="Arial"/>
          <w:sz w:val="22"/>
          <w:szCs w:val="22"/>
          <w:lang w:val="hr-HR"/>
        </w:rPr>
      </w:pPr>
      <w:r w:rsidRPr="003C0AEF">
        <w:rPr>
          <w:rFonts w:cs="Arial"/>
          <w:sz w:val="22"/>
          <w:szCs w:val="22"/>
          <w:lang w:val="hr-HR"/>
        </w:rPr>
        <w:t>Autorizacija i autentifikacija</w:t>
      </w:r>
    </w:p>
    <w:p w14:paraId="03C3471E" w14:textId="77777777" w:rsidR="00935CAE" w:rsidRPr="003C0AEF" w:rsidRDefault="00935CAE" w:rsidP="00935CAE">
      <w:pPr>
        <w:pStyle w:val="Naslov4"/>
        <w:rPr>
          <w:rFonts w:cs="Arial"/>
          <w:sz w:val="22"/>
          <w:szCs w:val="22"/>
          <w:lang w:val="hr-HR"/>
        </w:rPr>
      </w:pPr>
      <w:r w:rsidRPr="003C0AEF">
        <w:rPr>
          <w:rFonts w:cs="Arial"/>
          <w:sz w:val="22"/>
          <w:szCs w:val="22"/>
          <w:lang w:val="hr-HR"/>
        </w:rPr>
        <w:t>Privatnost</w:t>
      </w:r>
    </w:p>
    <w:p w14:paraId="758BFF78" w14:textId="77777777" w:rsidR="00F5445A" w:rsidRPr="003C0AEF" w:rsidRDefault="00F5445A" w:rsidP="005D3388">
      <w:pPr>
        <w:pStyle w:val="Naslov3"/>
        <w:rPr>
          <w:rFonts w:cs="Arial"/>
          <w:sz w:val="22"/>
          <w:szCs w:val="22"/>
          <w:lang w:val="hr-HR"/>
        </w:rPr>
      </w:pPr>
      <w:bookmarkStart w:id="60" w:name="_Toc532472419"/>
      <w:r w:rsidRPr="003C0AEF">
        <w:rPr>
          <w:rFonts w:cs="Arial"/>
          <w:sz w:val="22"/>
          <w:szCs w:val="22"/>
          <w:lang w:val="hr-HR"/>
        </w:rPr>
        <w:t>Primjenjivi standardi</w:t>
      </w:r>
      <w:bookmarkEnd w:id="60"/>
    </w:p>
    <w:p w14:paraId="16D499EE"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7521F256"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325AB3E5" w14:textId="77777777" w:rsidR="00836DB8" w:rsidRPr="003C0AEF" w:rsidRDefault="001A0A97" w:rsidP="00836DB8">
      <w:pPr>
        <w:ind w:left="432"/>
        <w:rPr>
          <w:rFonts w:ascii="Arial" w:hAnsi="Arial" w:cs="Arial"/>
          <w:szCs w:val="22"/>
          <w:lang w:val="hr-HR"/>
        </w:rPr>
      </w:pPr>
      <w:hyperlink r:id="rId30" w:history="1">
        <w:r w:rsidR="00836DB8" w:rsidRPr="003C0AEF">
          <w:rPr>
            <w:rStyle w:val="Hiperveza"/>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5CB42C56"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0715B869" w14:textId="77777777" w:rsidR="000950FE" w:rsidRPr="003C0AEF" w:rsidRDefault="001A0A97" w:rsidP="000950FE">
      <w:pPr>
        <w:ind w:left="432"/>
        <w:rPr>
          <w:rFonts w:ascii="Arial" w:hAnsi="Arial" w:cs="Arial"/>
          <w:szCs w:val="22"/>
          <w:lang w:val="hr-HR"/>
        </w:rPr>
      </w:pPr>
      <w:hyperlink r:id="rId31" w:history="1">
        <w:r w:rsidR="000950FE" w:rsidRPr="003C0AEF">
          <w:rPr>
            <w:rStyle w:val="Hiperveza"/>
            <w:rFonts w:ascii="Arial" w:hAnsi="Arial" w:cs="Arial"/>
            <w:szCs w:val="22"/>
            <w:lang w:val="hr-HR"/>
          </w:rPr>
          <w:t>http://www.env.gov.bc.ca/csd/imb/3star/arch/docs/Deployment_Patterns.pdf</w:t>
        </w:r>
      </w:hyperlink>
    </w:p>
    <w:p w14:paraId="67504D76"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0EB8A659" w14:textId="77777777" w:rsidR="00836DB8" w:rsidRPr="003C0AEF" w:rsidRDefault="001A0A97" w:rsidP="00622C37">
      <w:pPr>
        <w:ind w:left="432"/>
        <w:rPr>
          <w:rFonts w:ascii="Arial" w:hAnsi="Arial" w:cs="Arial"/>
          <w:szCs w:val="22"/>
          <w:lang w:val="hr-HR"/>
        </w:rPr>
      </w:pPr>
      <w:hyperlink r:id="rId32" w:history="1">
        <w:r w:rsidR="00836DB8" w:rsidRPr="003C0AEF">
          <w:rPr>
            <w:rStyle w:val="Hiperveza"/>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5CD26F2F"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10004986" w14:textId="77777777" w:rsidR="00622C37" w:rsidRPr="003C0AEF" w:rsidRDefault="001A0A97" w:rsidP="00622C37">
      <w:pPr>
        <w:ind w:firstLine="432"/>
        <w:rPr>
          <w:rFonts w:ascii="Arial" w:hAnsi="Arial" w:cs="Arial"/>
          <w:szCs w:val="22"/>
          <w:lang w:val="hr-HR"/>
        </w:rPr>
      </w:pPr>
      <w:hyperlink r:id="rId33" w:history="1">
        <w:r w:rsidR="00836DB8" w:rsidRPr="003C0AEF">
          <w:rPr>
            <w:rStyle w:val="Hiperveza"/>
            <w:rFonts w:ascii="Arial" w:hAnsi="Arial" w:cs="Arial"/>
            <w:szCs w:val="22"/>
            <w:lang w:val="hr-HR"/>
          </w:rPr>
          <w:t>http://www.env.gov.bc.ca/csd/imb/3star/sdlc/6transtn/uat/uat.htm</w:t>
        </w:r>
      </w:hyperlink>
    </w:p>
    <w:p w14:paraId="76115F49"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38169E9" w14:textId="77777777" w:rsidR="00F5445A" w:rsidRPr="003C0AEF" w:rsidRDefault="001A0A97" w:rsidP="00622C37">
      <w:pPr>
        <w:ind w:firstLine="432"/>
        <w:rPr>
          <w:rFonts w:ascii="Arial" w:hAnsi="Arial" w:cs="Arial"/>
          <w:i/>
          <w:szCs w:val="22"/>
          <w:lang w:val="hr-HR"/>
        </w:rPr>
      </w:pPr>
      <w:hyperlink r:id="rId34" w:history="1">
        <w:r w:rsidR="00622C37" w:rsidRPr="003C0AEF">
          <w:rPr>
            <w:rStyle w:val="Hiperveza"/>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66C8C2D2" w14:textId="77777777" w:rsidR="00A61C56" w:rsidRPr="003C0AEF" w:rsidRDefault="00A61C56" w:rsidP="00A61C56">
      <w:pPr>
        <w:pStyle w:val="Naslov3"/>
        <w:rPr>
          <w:rFonts w:cs="Arial"/>
          <w:sz w:val="22"/>
          <w:szCs w:val="22"/>
          <w:lang w:val="hr-HR"/>
        </w:rPr>
      </w:pPr>
      <w:bookmarkStart w:id="61" w:name="_Toc532472420"/>
      <w:r w:rsidRPr="003C0AEF">
        <w:rPr>
          <w:rFonts w:cs="Arial"/>
          <w:sz w:val="22"/>
          <w:szCs w:val="22"/>
          <w:lang w:val="hr-HR"/>
        </w:rPr>
        <w:t>Robusnost</w:t>
      </w:r>
      <w:bookmarkEnd w:id="61"/>
    </w:p>
    <w:p w14:paraId="3EE6CE74"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378AFBA7" w14:textId="77777777" w:rsidR="00A61C56" w:rsidRPr="003C0AEF" w:rsidRDefault="00A61C56" w:rsidP="00A61C56">
      <w:pPr>
        <w:pStyle w:val="Naslov3"/>
        <w:rPr>
          <w:rFonts w:cs="Arial"/>
          <w:sz w:val="22"/>
          <w:szCs w:val="22"/>
          <w:lang w:val="hr-HR"/>
        </w:rPr>
      </w:pPr>
      <w:bookmarkStart w:id="62" w:name="_Toc532472421"/>
      <w:r w:rsidRPr="003C0AEF">
        <w:rPr>
          <w:rFonts w:cs="Arial"/>
          <w:sz w:val="22"/>
          <w:szCs w:val="22"/>
          <w:lang w:val="hr-HR"/>
        </w:rPr>
        <w:t>Internacionalizacija</w:t>
      </w:r>
      <w:bookmarkEnd w:id="62"/>
    </w:p>
    <w:p w14:paraId="69E50264" w14:textId="77777777" w:rsidR="00A61C56" w:rsidRPr="003C0AEF" w:rsidRDefault="00A61C56" w:rsidP="00A61C56">
      <w:pPr>
        <w:pStyle w:val="Naslov3"/>
        <w:rPr>
          <w:rFonts w:cs="Arial"/>
          <w:sz w:val="22"/>
          <w:szCs w:val="22"/>
          <w:lang w:val="hr-HR"/>
        </w:rPr>
      </w:pPr>
      <w:bookmarkStart w:id="63" w:name="_Toc532472422"/>
      <w:r w:rsidRPr="003C0AEF">
        <w:rPr>
          <w:rFonts w:cs="Arial"/>
          <w:sz w:val="22"/>
          <w:szCs w:val="22"/>
          <w:lang w:val="hr-HR"/>
        </w:rPr>
        <w:t>Personalizacija</w:t>
      </w:r>
      <w:bookmarkEnd w:id="63"/>
    </w:p>
    <w:p w14:paraId="1199B689" w14:textId="77777777" w:rsidR="000100ED" w:rsidRPr="003C0AEF" w:rsidRDefault="000100ED" w:rsidP="000100ED">
      <w:pPr>
        <w:pStyle w:val="Naslov3"/>
        <w:rPr>
          <w:rFonts w:cs="Arial"/>
          <w:sz w:val="22"/>
          <w:szCs w:val="22"/>
          <w:lang w:val="hr-HR"/>
        </w:rPr>
      </w:pPr>
      <w:bookmarkStart w:id="64" w:name="_Toc532472423"/>
      <w:bookmarkStart w:id="65" w:name="_Toc284103445"/>
      <w:bookmarkStart w:id="66" w:name="_Toc298931840"/>
      <w:bookmarkStart w:id="67" w:name="_Toc317626454"/>
      <w:r w:rsidRPr="003C0AEF">
        <w:rPr>
          <w:rFonts w:cs="Arial"/>
          <w:sz w:val="22"/>
          <w:szCs w:val="22"/>
          <w:lang w:val="hr-HR"/>
        </w:rPr>
        <w:t>Ograničenja</w:t>
      </w:r>
      <w:bookmarkEnd w:id="64"/>
    </w:p>
    <w:p w14:paraId="50FC5114"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7ABF45A7"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16E00C42"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2C430BB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325D0E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CCC5B86" w14:textId="77777777" w:rsidR="005C109B" w:rsidRPr="003C0AEF" w:rsidRDefault="005C109B" w:rsidP="005C109B">
      <w:pPr>
        <w:pStyle w:val="Naslov4"/>
        <w:rPr>
          <w:rFonts w:cs="Arial"/>
          <w:sz w:val="22"/>
          <w:szCs w:val="22"/>
          <w:shd w:val="clear" w:color="auto" w:fill="FFFFFF"/>
          <w:lang w:val="hr-HR"/>
        </w:rPr>
      </w:pPr>
      <w:r w:rsidRPr="003C0AEF">
        <w:rPr>
          <w:rFonts w:cs="Arial"/>
          <w:sz w:val="22"/>
          <w:szCs w:val="22"/>
          <w:lang w:val="hr-HR"/>
        </w:rPr>
        <w:t>Ograničenja testiranja softvera</w:t>
      </w:r>
    </w:p>
    <w:p w14:paraId="46E01E90" w14:textId="77777777" w:rsidR="00A61C56" w:rsidRPr="003C0AEF" w:rsidRDefault="00A61C56" w:rsidP="000100ED">
      <w:pPr>
        <w:pStyle w:val="Naslov4"/>
        <w:rPr>
          <w:rFonts w:cs="Arial"/>
          <w:sz w:val="22"/>
          <w:szCs w:val="22"/>
          <w:lang w:val="hr-HR"/>
        </w:rPr>
      </w:pPr>
      <w:bookmarkStart w:id="68" w:name="_Toc492960775"/>
      <w:r w:rsidRPr="003C0AEF">
        <w:rPr>
          <w:rFonts w:cs="Arial"/>
          <w:sz w:val="22"/>
          <w:szCs w:val="22"/>
          <w:lang w:val="hr-HR"/>
        </w:rPr>
        <w:t xml:space="preserve">Pravna i regulatorna ograničenja </w:t>
      </w:r>
    </w:p>
    <w:p w14:paraId="1F014FF5"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8"/>
      <w:r w:rsidRPr="003C0AEF">
        <w:rPr>
          <w:rFonts w:ascii="Arial" w:hAnsi="Arial" w:cs="Arial"/>
          <w:szCs w:val="22"/>
          <w:lang w:val="hr-HR"/>
        </w:rPr>
        <w:t>Ovo poglavlje opisuje sve potrebne pravne odgovornosti, jamstva, autorska prava, patente, wordmark, žigove ili logotip-ove u softveru&gt;</w:t>
      </w:r>
    </w:p>
    <w:p w14:paraId="10653516" w14:textId="77777777" w:rsidR="00B33B10" w:rsidRPr="003C0AEF" w:rsidRDefault="00B33B10" w:rsidP="002F4711">
      <w:pPr>
        <w:pStyle w:val="Naslov1"/>
        <w:rPr>
          <w:rFonts w:cs="Arial"/>
          <w:sz w:val="22"/>
          <w:szCs w:val="22"/>
          <w:lang w:val="hr-HR"/>
        </w:rPr>
      </w:pPr>
      <w:bookmarkStart w:id="69" w:name="_Toc532472424"/>
      <w:bookmarkEnd w:id="65"/>
      <w:bookmarkEnd w:id="66"/>
      <w:bookmarkEnd w:id="67"/>
      <w:r w:rsidRPr="003C0AEF">
        <w:rPr>
          <w:rFonts w:cs="Arial"/>
          <w:sz w:val="22"/>
          <w:szCs w:val="22"/>
          <w:lang w:val="hr-HR"/>
        </w:rPr>
        <w:t>Prilozi</w:t>
      </w:r>
      <w:bookmarkEnd w:id="69"/>
    </w:p>
    <w:p w14:paraId="15B2409F"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7265CD0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467696E0" w14:textId="77777777" w:rsidR="00545217" w:rsidRPr="003C0AEF" w:rsidRDefault="00545217" w:rsidP="00545217">
      <w:pPr>
        <w:rPr>
          <w:rFonts w:ascii="Arial" w:hAnsi="Arial" w:cs="Arial"/>
          <w:szCs w:val="22"/>
          <w:lang w:val="hr-HR"/>
        </w:rPr>
      </w:pPr>
    </w:p>
    <w:p w14:paraId="4E86DE6C" w14:textId="77777777" w:rsidR="00BB6D4C" w:rsidRPr="003C0AEF" w:rsidRDefault="00BB6D4C" w:rsidP="002644DE">
      <w:pPr>
        <w:pStyle w:val="InfoBlue"/>
        <w:rPr>
          <w:rFonts w:ascii="Arial" w:hAnsi="Arial" w:cs="Arial"/>
          <w:szCs w:val="22"/>
          <w:lang w:val="hr-HR"/>
        </w:rPr>
      </w:pPr>
    </w:p>
    <w:bookmarkEnd w:id="0"/>
    <w:p w14:paraId="270FC747"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36"/>
      <w:footerReference w:type="default" r:id="rId37"/>
      <w:headerReference w:type="first" r:id="rId38"/>
      <w:footerReference w:type="first" r:id="rId39"/>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A1690" w14:textId="77777777" w:rsidR="001A0A97" w:rsidRDefault="001A0A97">
      <w:pPr>
        <w:spacing w:line="240" w:lineRule="auto"/>
      </w:pPr>
      <w:r>
        <w:separator/>
      </w:r>
    </w:p>
  </w:endnote>
  <w:endnote w:type="continuationSeparator" w:id="0">
    <w:p w14:paraId="7A27EC0B" w14:textId="77777777" w:rsidR="001A0A97" w:rsidRDefault="001A0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0357" w14:textId="77777777" w:rsidR="00E540C2" w:rsidRDefault="00E540C2">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1D74E82A" w14:textId="77777777" w:rsidR="00E540C2" w:rsidRDefault="00E540C2">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9A92" w14:textId="77777777" w:rsidR="00E540C2" w:rsidRPr="00F31CA6" w:rsidRDefault="00E540C2"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EECF26" wp14:editId="238DB727">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61C2E" w14:textId="77777777" w:rsidR="00E540C2" w:rsidRDefault="00E540C2">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7AAC1" w14:textId="77777777" w:rsidR="001A0A97" w:rsidRDefault="001A0A97">
      <w:pPr>
        <w:spacing w:line="240" w:lineRule="auto"/>
      </w:pPr>
      <w:r>
        <w:separator/>
      </w:r>
    </w:p>
  </w:footnote>
  <w:footnote w:type="continuationSeparator" w:id="0">
    <w:p w14:paraId="4A882EF5" w14:textId="77777777" w:rsidR="001A0A97" w:rsidRDefault="001A0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9881" w14:textId="77777777" w:rsidR="00E540C2" w:rsidRDefault="00E540C2"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6EF02DA1" w14:textId="77777777" w:rsidTr="00D212DD">
      <w:tc>
        <w:tcPr>
          <w:tcW w:w="3095" w:type="dxa"/>
        </w:tcPr>
        <w:p w14:paraId="6D125B16" w14:textId="77777777" w:rsidR="00E540C2" w:rsidRDefault="00E540C2" w:rsidP="00545A77">
          <w:pPr>
            <w:pStyle w:val="Zaglavlje"/>
            <w:jc w:val="center"/>
          </w:pPr>
          <w:r w:rsidRPr="00497507">
            <w:rPr>
              <w:rFonts w:ascii="Arial" w:hAnsi="Arial" w:cs="Arial"/>
              <w:b/>
              <w:noProof/>
              <w:szCs w:val="22"/>
              <w:lang w:val="hr-HR" w:eastAsia="hr-HR"/>
            </w:rPr>
            <w:drawing>
              <wp:inline distT="0" distB="0" distL="0" distR="0" wp14:anchorId="70547750" wp14:editId="7372234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43D4D1B" w14:textId="77777777" w:rsidR="00E540C2" w:rsidRDefault="00E540C2" w:rsidP="00545A77">
          <w:pPr>
            <w:pStyle w:val="Zaglavlje"/>
            <w:jc w:val="center"/>
          </w:pPr>
          <w:r w:rsidRPr="000C7401">
            <w:rPr>
              <w:noProof/>
              <w:lang w:val="hr-HR" w:eastAsia="hr-HR"/>
            </w:rPr>
            <w:drawing>
              <wp:inline distT="0" distB="0" distL="0" distR="0" wp14:anchorId="7CC07EA8" wp14:editId="7FC7FCD2">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6EC3F739" w14:textId="77777777" w:rsidR="00E540C2" w:rsidRDefault="00E540C2" w:rsidP="00545A77">
          <w:pPr>
            <w:pStyle w:val="Zaglavlje"/>
            <w:jc w:val="center"/>
          </w:pPr>
          <w:r w:rsidRPr="000C7401">
            <w:rPr>
              <w:noProof/>
              <w:lang w:val="hr-HR" w:eastAsia="hr-HR"/>
            </w:rPr>
            <w:drawing>
              <wp:inline distT="0" distB="0" distL="0" distR="0" wp14:anchorId="363B05FE" wp14:editId="1161A4F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0F13774C"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78D4512F"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043B6938"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238B5DBC" w14:textId="77777777" w:rsidTr="00545A77">
      <w:tc>
        <w:tcPr>
          <w:tcW w:w="6379" w:type="dxa"/>
        </w:tcPr>
        <w:p w14:paraId="4D846D0F" w14:textId="30C10422" w:rsidR="00E540C2" w:rsidRPr="00545A77" w:rsidRDefault="00887C32" w:rsidP="00772CEF">
          <w:pPr>
            <w:tabs>
              <w:tab w:val="left" w:pos="2558"/>
            </w:tabs>
            <w:spacing w:before="0" w:after="0"/>
            <w:rPr>
              <w:rFonts w:ascii="Arial" w:hAnsi="Arial" w:cs="Arial"/>
              <w:i/>
            </w:rPr>
          </w:pPr>
          <w:r>
            <w:rPr>
              <w:rFonts w:ascii="Arial" w:hAnsi="Arial" w:cs="Arial"/>
              <w:i/>
            </w:rPr>
            <w:t>Online tečajevi jezika</w:t>
          </w:r>
          <w:r w:rsidR="00E540C2" w:rsidRPr="00545A77">
            <w:rPr>
              <w:rFonts w:ascii="Arial" w:hAnsi="Arial" w:cs="Arial"/>
              <w:i/>
            </w:rPr>
            <w:tab/>
          </w:r>
        </w:p>
      </w:tc>
      <w:tc>
        <w:tcPr>
          <w:tcW w:w="3179" w:type="dxa"/>
        </w:tcPr>
        <w:p w14:paraId="6C58BE59" w14:textId="77777777"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E540C2" w:rsidRPr="00F31CA6" w14:paraId="3C277F69" w14:textId="77777777" w:rsidTr="00545A77">
      <w:tc>
        <w:tcPr>
          <w:tcW w:w="6379" w:type="dxa"/>
        </w:tcPr>
        <w:p w14:paraId="3497C373"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3D31D790" w14:textId="77777777" w:rsidR="00E540C2" w:rsidRPr="00545A77" w:rsidRDefault="00E540C2" w:rsidP="00FE1B72">
          <w:pPr>
            <w:spacing w:before="0" w:after="0"/>
            <w:rPr>
              <w:rFonts w:ascii="Arial" w:hAnsi="Arial" w:cs="Arial"/>
              <w:i/>
            </w:rPr>
          </w:pPr>
          <w:r w:rsidRPr="00545A77">
            <w:rPr>
              <w:rFonts w:ascii="Arial" w:hAnsi="Arial" w:cs="Arial"/>
              <w:i/>
            </w:rPr>
            <w:t xml:space="preserve">  Datum:  &lt;dd/mm/gggg&gt;</w:t>
          </w:r>
        </w:p>
      </w:tc>
    </w:tr>
  </w:tbl>
  <w:p w14:paraId="524FBFA7" w14:textId="77777777" w:rsidR="00E540C2" w:rsidRPr="00F31CA6" w:rsidRDefault="00E540C2" w:rsidP="004469B1">
    <w:pPr>
      <w:pStyle w:val="Zaglavlje"/>
      <w:jc w:val="center"/>
      <w:rPr>
        <w:rFonts w:ascii="Arial" w:hAnsi="Arial" w:cs="Arial"/>
      </w:rPr>
    </w:pPr>
  </w:p>
  <w:p w14:paraId="587841B5" w14:textId="77777777" w:rsidR="00E540C2" w:rsidRPr="00F31CA6" w:rsidRDefault="00E540C2"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6A013F7C" wp14:editId="4CED7002">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88F9" w14:textId="77777777" w:rsidR="00E540C2" w:rsidRDefault="00E540C2">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468D42C7"/>
    <w:multiLevelType w:val="hybridMultilevel"/>
    <w:tmpl w:val="F80EEE7A"/>
    <w:lvl w:ilvl="0" w:tplc="041A0001">
      <w:start w:val="1"/>
      <w:numFmt w:val="bullet"/>
      <w:lvlText w:val=""/>
      <w:lvlJc w:val="left"/>
      <w:pPr>
        <w:ind w:left="785" w:hanging="360"/>
      </w:pPr>
      <w:rPr>
        <w:rFonts w:ascii="Symbol" w:hAnsi="Symbol" w:hint="default"/>
      </w:rPr>
    </w:lvl>
    <w:lvl w:ilvl="1" w:tplc="041A0003" w:tentative="1">
      <w:start w:val="1"/>
      <w:numFmt w:val="bullet"/>
      <w:lvlText w:val="o"/>
      <w:lvlJc w:val="left"/>
      <w:pPr>
        <w:ind w:left="1505" w:hanging="360"/>
      </w:pPr>
      <w:rPr>
        <w:rFonts w:ascii="Courier New" w:hAnsi="Courier New" w:cs="Courier New" w:hint="default"/>
      </w:rPr>
    </w:lvl>
    <w:lvl w:ilvl="2" w:tplc="041A0005" w:tentative="1">
      <w:start w:val="1"/>
      <w:numFmt w:val="bullet"/>
      <w:lvlText w:val=""/>
      <w:lvlJc w:val="left"/>
      <w:pPr>
        <w:ind w:left="2225" w:hanging="360"/>
      </w:pPr>
      <w:rPr>
        <w:rFonts w:ascii="Wingdings" w:hAnsi="Wingdings" w:hint="default"/>
      </w:rPr>
    </w:lvl>
    <w:lvl w:ilvl="3" w:tplc="041A0001" w:tentative="1">
      <w:start w:val="1"/>
      <w:numFmt w:val="bullet"/>
      <w:lvlText w:val=""/>
      <w:lvlJc w:val="left"/>
      <w:pPr>
        <w:ind w:left="2945" w:hanging="360"/>
      </w:pPr>
      <w:rPr>
        <w:rFonts w:ascii="Symbol" w:hAnsi="Symbol" w:hint="default"/>
      </w:rPr>
    </w:lvl>
    <w:lvl w:ilvl="4" w:tplc="041A0003" w:tentative="1">
      <w:start w:val="1"/>
      <w:numFmt w:val="bullet"/>
      <w:lvlText w:val="o"/>
      <w:lvlJc w:val="left"/>
      <w:pPr>
        <w:ind w:left="3665" w:hanging="360"/>
      </w:pPr>
      <w:rPr>
        <w:rFonts w:ascii="Courier New" w:hAnsi="Courier New" w:cs="Courier New" w:hint="default"/>
      </w:rPr>
    </w:lvl>
    <w:lvl w:ilvl="5" w:tplc="041A0005" w:tentative="1">
      <w:start w:val="1"/>
      <w:numFmt w:val="bullet"/>
      <w:lvlText w:val=""/>
      <w:lvlJc w:val="left"/>
      <w:pPr>
        <w:ind w:left="4385" w:hanging="360"/>
      </w:pPr>
      <w:rPr>
        <w:rFonts w:ascii="Wingdings" w:hAnsi="Wingdings" w:hint="default"/>
      </w:rPr>
    </w:lvl>
    <w:lvl w:ilvl="6" w:tplc="041A0001" w:tentative="1">
      <w:start w:val="1"/>
      <w:numFmt w:val="bullet"/>
      <w:lvlText w:val=""/>
      <w:lvlJc w:val="left"/>
      <w:pPr>
        <w:ind w:left="5105" w:hanging="360"/>
      </w:pPr>
      <w:rPr>
        <w:rFonts w:ascii="Symbol" w:hAnsi="Symbol" w:hint="default"/>
      </w:rPr>
    </w:lvl>
    <w:lvl w:ilvl="7" w:tplc="041A0003" w:tentative="1">
      <w:start w:val="1"/>
      <w:numFmt w:val="bullet"/>
      <w:lvlText w:val="o"/>
      <w:lvlJc w:val="left"/>
      <w:pPr>
        <w:ind w:left="5825" w:hanging="360"/>
      </w:pPr>
      <w:rPr>
        <w:rFonts w:ascii="Courier New" w:hAnsi="Courier New" w:cs="Courier New" w:hint="default"/>
      </w:rPr>
    </w:lvl>
    <w:lvl w:ilvl="8" w:tplc="041A0005" w:tentative="1">
      <w:start w:val="1"/>
      <w:numFmt w:val="bullet"/>
      <w:lvlText w:val=""/>
      <w:lvlJc w:val="left"/>
      <w:pPr>
        <w:ind w:left="6545" w:hanging="360"/>
      </w:pPr>
      <w:rPr>
        <w:rFonts w:ascii="Wingdings" w:hAnsi="Wingdings" w:hint="default"/>
      </w:rPr>
    </w:lvl>
  </w:abstractNum>
  <w:abstractNum w:abstractNumId="19"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616E7F96"/>
    <w:multiLevelType w:val="hybridMultilevel"/>
    <w:tmpl w:val="E6AE2C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8"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6"/>
  </w:num>
  <w:num w:numId="4">
    <w:abstractNumId w:val="21"/>
  </w:num>
  <w:num w:numId="5">
    <w:abstractNumId w:val="6"/>
  </w:num>
  <w:num w:numId="6">
    <w:abstractNumId w:val="20"/>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7"/>
  </w:num>
  <w:num w:numId="15">
    <w:abstractNumId w:val="25"/>
  </w:num>
  <w:num w:numId="16">
    <w:abstractNumId w:val="12"/>
  </w:num>
  <w:num w:numId="17">
    <w:abstractNumId w:val="5"/>
  </w:num>
  <w:num w:numId="18">
    <w:abstractNumId w:val="4"/>
  </w:num>
  <w:num w:numId="19">
    <w:abstractNumId w:val="11"/>
  </w:num>
  <w:num w:numId="20">
    <w:abstractNumId w:val="16"/>
  </w:num>
  <w:num w:numId="21">
    <w:abstractNumId w:val="19"/>
  </w:num>
  <w:num w:numId="22">
    <w:abstractNumId w:val="3"/>
  </w:num>
  <w:num w:numId="23">
    <w:abstractNumId w:val="14"/>
  </w:num>
  <w:num w:numId="24">
    <w:abstractNumId w:val="10"/>
  </w:num>
  <w:num w:numId="25">
    <w:abstractNumId w:val="28"/>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4"/>
  </w:num>
  <w:num w:numId="29">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0814"/>
    <w:rsid w:val="00002D8B"/>
    <w:rsid w:val="00004059"/>
    <w:rsid w:val="00005481"/>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3A5A"/>
    <w:rsid w:val="000950FE"/>
    <w:rsid w:val="000B2FD6"/>
    <w:rsid w:val="000C27F2"/>
    <w:rsid w:val="000E0065"/>
    <w:rsid w:val="000E4710"/>
    <w:rsid w:val="000F0B60"/>
    <w:rsid w:val="000F33FF"/>
    <w:rsid w:val="000F38E0"/>
    <w:rsid w:val="000F407C"/>
    <w:rsid w:val="001115FC"/>
    <w:rsid w:val="00111B00"/>
    <w:rsid w:val="001153FD"/>
    <w:rsid w:val="00123E86"/>
    <w:rsid w:val="0013773E"/>
    <w:rsid w:val="00156079"/>
    <w:rsid w:val="00160CD1"/>
    <w:rsid w:val="00170F10"/>
    <w:rsid w:val="00171E50"/>
    <w:rsid w:val="00172933"/>
    <w:rsid w:val="00173321"/>
    <w:rsid w:val="00180D56"/>
    <w:rsid w:val="00181092"/>
    <w:rsid w:val="001902C5"/>
    <w:rsid w:val="00193A85"/>
    <w:rsid w:val="001A0A97"/>
    <w:rsid w:val="001A4A70"/>
    <w:rsid w:val="001A4DDE"/>
    <w:rsid w:val="001A7BBA"/>
    <w:rsid w:val="001B3FAC"/>
    <w:rsid w:val="001B560F"/>
    <w:rsid w:val="001B7811"/>
    <w:rsid w:val="001D1C41"/>
    <w:rsid w:val="001D6EDA"/>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67027"/>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66A57"/>
    <w:rsid w:val="00370956"/>
    <w:rsid w:val="003710A2"/>
    <w:rsid w:val="00376B35"/>
    <w:rsid w:val="00386618"/>
    <w:rsid w:val="00391221"/>
    <w:rsid w:val="00395BD2"/>
    <w:rsid w:val="00395CEF"/>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056DB"/>
    <w:rsid w:val="004140EA"/>
    <w:rsid w:val="004163A1"/>
    <w:rsid w:val="00431E03"/>
    <w:rsid w:val="0043407A"/>
    <w:rsid w:val="00434ED8"/>
    <w:rsid w:val="004352F7"/>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6FC9"/>
    <w:rsid w:val="00494852"/>
    <w:rsid w:val="0049783D"/>
    <w:rsid w:val="004A24B9"/>
    <w:rsid w:val="004A4785"/>
    <w:rsid w:val="004A7F7D"/>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1C87"/>
    <w:rsid w:val="0058237A"/>
    <w:rsid w:val="005843E6"/>
    <w:rsid w:val="0058521F"/>
    <w:rsid w:val="005917E8"/>
    <w:rsid w:val="00592FA4"/>
    <w:rsid w:val="005933E9"/>
    <w:rsid w:val="00595B56"/>
    <w:rsid w:val="0059790D"/>
    <w:rsid w:val="005A2745"/>
    <w:rsid w:val="005A7634"/>
    <w:rsid w:val="005B7CE8"/>
    <w:rsid w:val="005C0B5A"/>
    <w:rsid w:val="005C109B"/>
    <w:rsid w:val="005C293D"/>
    <w:rsid w:val="005D0CE2"/>
    <w:rsid w:val="005D3388"/>
    <w:rsid w:val="005D6C89"/>
    <w:rsid w:val="005E045B"/>
    <w:rsid w:val="005E118B"/>
    <w:rsid w:val="005E236E"/>
    <w:rsid w:val="005E3291"/>
    <w:rsid w:val="005E48D4"/>
    <w:rsid w:val="005F6010"/>
    <w:rsid w:val="005F6637"/>
    <w:rsid w:val="0060648B"/>
    <w:rsid w:val="006075D4"/>
    <w:rsid w:val="00613624"/>
    <w:rsid w:val="00616876"/>
    <w:rsid w:val="00621B31"/>
    <w:rsid w:val="00622C37"/>
    <w:rsid w:val="00625599"/>
    <w:rsid w:val="00635DA0"/>
    <w:rsid w:val="00637B0A"/>
    <w:rsid w:val="00640765"/>
    <w:rsid w:val="0064258C"/>
    <w:rsid w:val="00650068"/>
    <w:rsid w:val="00654DE2"/>
    <w:rsid w:val="00661A98"/>
    <w:rsid w:val="00661DD0"/>
    <w:rsid w:val="00663D27"/>
    <w:rsid w:val="00667839"/>
    <w:rsid w:val="006705B6"/>
    <w:rsid w:val="006733F7"/>
    <w:rsid w:val="006737D0"/>
    <w:rsid w:val="00674AC5"/>
    <w:rsid w:val="00683A49"/>
    <w:rsid w:val="00690126"/>
    <w:rsid w:val="0069129B"/>
    <w:rsid w:val="00693716"/>
    <w:rsid w:val="006A2B83"/>
    <w:rsid w:val="006A4FB9"/>
    <w:rsid w:val="006A723D"/>
    <w:rsid w:val="006B4884"/>
    <w:rsid w:val="006C504E"/>
    <w:rsid w:val="006C53F0"/>
    <w:rsid w:val="006C5E4E"/>
    <w:rsid w:val="006C7D69"/>
    <w:rsid w:val="006F5E20"/>
    <w:rsid w:val="00701FCD"/>
    <w:rsid w:val="007047A9"/>
    <w:rsid w:val="0070564C"/>
    <w:rsid w:val="00706657"/>
    <w:rsid w:val="00714EED"/>
    <w:rsid w:val="00720CE6"/>
    <w:rsid w:val="00730A4C"/>
    <w:rsid w:val="00732310"/>
    <w:rsid w:val="0073240D"/>
    <w:rsid w:val="00735685"/>
    <w:rsid w:val="007367AA"/>
    <w:rsid w:val="0073793E"/>
    <w:rsid w:val="007424A8"/>
    <w:rsid w:val="00753713"/>
    <w:rsid w:val="007555C5"/>
    <w:rsid w:val="00762D26"/>
    <w:rsid w:val="0076366F"/>
    <w:rsid w:val="00764EE0"/>
    <w:rsid w:val="00764F4A"/>
    <w:rsid w:val="00766923"/>
    <w:rsid w:val="00772CEF"/>
    <w:rsid w:val="00791D82"/>
    <w:rsid w:val="007956FE"/>
    <w:rsid w:val="007A6735"/>
    <w:rsid w:val="007A79D9"/>
    <w:rsid w:val="007B0A17"/>
    <w:rsid w:val="007B0FD2"/>
    <w:rsid w:val="007C0F9D"/>
    <w:rsid w:val="007E4E3D"/>
    <w:rsid w:val="007E59A7"/>
    <w:rsid w:val="007E6413"/>
    <w:rsid w:val="007F301D"/>
    <w:rsid w:val="00803143"/>
    <w:rsid w:val="008219F0"/>
    <w:rsid w:val="008247F8"/>
    <w:rsid w:val="00825F4B"/>
    <w:rsid w:val="0083480B"/>
    <w:rsid w:val="00836DB8"/>
    <w:rsid w:val="008376E2"/>
    <w:rsid w:val="00840A6B"/>
    <w:rsid w:val="00845722"/>
    <w:rsid w:val="008559C3"/>
    <w:rsid w:val="00864798"/>
    <w:rsid w:val="00871058"/>
    <w:rsid w:val="00872B89"/>
    <w:rsid w:val="00875B81"/>
    <w:rsid w:val="0088225C"/>
    <w:rsid w:val="00887C32"/>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0BDB"/>
    <w:rsid w:val="008E3A24"/>
    <w:rsid w:val="008E6499"/>
    <w:rsid w:val="008F110B"/>
    <w:rsid w:val="008F219B"/>
    <w:rsid w:val="008F7E95"/>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C5C0C"/>
    <w:rsid w:val="009D1ECB"/>
    <w:rsid w:val="009D3B10"/>
    <w:rsid w:val="009D5E4F"/>
    <w:rsid w:val="009E0835"/>
    <w:rsid w:val="009E215B"/>
    <w:rsid w:val="009E72AB"/>
    <w:rsid w:val="009F1574"/>
    <w:rsid w:val="009F57D2"/>
    <w:rsid w:val="00A12A30"/>
    <w:rsid w:val="00A13A5B"/>
    <w:rsid w:val="00A23D66"/>
    <w:rsid w:val="00A53D5F"/>
    <w:rsid w:val="00A53EAD"/>
    <w:rsid w:val="00A54E3C"/>
    <w:rsid w:val="00A57AFA"/>
    <w:rsid w:val="00A57B3E"/>
    <w:rsid w:val="00A60A94"/>
    <w:rsid w:val="00A61889"/>
    <w:rsid w:val="00A61C56"/>
    <w:rsid w:val="00A62D64"/>
    <w:rsid w:val="00A67284"/>
    <w:rsid w:val="00A706AB"/>
    <w:rsid w:val="00A71E6A"/>
    <w:rsid w:val="00A75DE1"/>
    <w:rsid w:val="00A768E3"/>
    <w:rsid w:val="00A91E69"/>
    <w:rsid w:val="00AA196C"/>
    <w:rsid w:val="00AA4C3B"/>
    <w:rsid w:val="00AB0D27"/>
    <w:rsid w:val="00AB0D77"/>
    <w:rsid w:val="00AB7892"/>
    <w:rsid w:val="00AC3394"/>
    <w:rsid w:val="00AC4D69"/>
    <w:rsid w:val="00AF0457"/>
    <w:rsid w:val="00AF12D9"/>
    <w:rsid w:val="00AF721B"/>
    <w:rsid w:val="00B1183C"/>
    <w:rsid w:val="00B12D69"/>
    <w:rsid w:val="00B12DE6"/>
    <w:rsid w:val="00B13BBE"/>
    <w:rsid w:val="00B14BDC"/>
    <w:rsid w:val="00B2530F"/>
    <w:rsid w:val="00B3014E"/>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7A"/>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333EC"/>
    <w:rsid w:val="00C64E06"/>
    <w:rsid w:val="00C666C3"/>
    <w:rsid w:val="00C710ED"/>
    <w:rsid w:val="00C71FBE"/>
    <w:rsid w:val="00C739F3"/>
    <w:rsid w:val="00C77986"/>
    <w:rsid w:val="00C85717"/>
    <w:rsid w:val="00C92300"/>
    <w:rsid w:val="00CA1491"/>
    <w:rsid w:val="00CB03F4"/>
    <w:rsid w:val="00CB4206"/>
    <w:rsid w:val="00CB7DAA"/>
    <w:rsid w:val="00CC2A05"/>
    <w:rsid w:val="00CC3709"/>
    <w:rsid w:val="00CD144A"/>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5620"/>
    <w:rsid w:val="00D26152"/>
    <w:rsid w:val="00D32BA2"/>
    <w:rsid w:val="00D36E9E"/>
    <w:rsid w:val="00D4260A"/>
    <w:rsid w:val="00D62A3E"/>
    <w:rsid w:val="00D65319"/>
    <w:rsid w:val="00D74A67"/>
    <w:rsid w:val="00D84195"/>
    <w:rsid w:val="00D85950"/>
    <w:rsid w:val="00D85F9B"/>
    <w:rsid w:val="00D92E83"/>
    <w:rsid w:val="00D940E2"/>
    <w:rsid w:val="00D973E5"/>
    <w:rsid w:val="00DB24A2"/>
    <w:rsid w:val="00DB567C"/>
    <w:rsid w:val="00DB623F"/>
    <w:rsid w:val="00DD3A77"/>
    <w:rsid w:val="00DE00EE"/>
    <w:rsid w:val="00DE0A53"/>
    <w:rsid w:val="00DE5DF5"/>
    <w:rsid w:val="00DE7C2A"/>
    <w:rsid w:val="00E05DB2"/>
    <w:rsid w:val="00E11462"/>
    <w:rsid w:val="00E1370C"/>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A1C6E"/>
    <w:rsid w:val="00EA2DAF"/>
    <w:rsid w:val="00EC3E2C"/>
    <w:rsid w:val="00ED1801"/>
    <w:rsid w:val="00EE3B16"/>
    <w:rsid w:val="00EF6B46"/>
    <w:rsid w:val="00F041D5"/>
    <w:rsid w:val="00F10286"/>
    <w:rsid w:val="00F10C5A"/>
    <w:rsid w:val="00F12D90"/>
    <w:rsid w:val="00F16957"/>
    <w:rsid w:val="00F22A56"/>
    <w:rsid w:val="00F22B60"/>
    <w:rsid w:val="00F31CA6"/>
    <w:rsid w:val="00F3216A"/>
    <w:rsid w:val="00F333AD"/>
    <w:rsid w:val="00F334DB"/>
    <w:rsid w:val="00F356B6"/>
    <w:rsid w:val="00F5445A"/>
    <w:rsid w:val="00F63F78"/>
    <w:rsid w:val="00F65331"/>
    <w:rsid w:val="00F65C00"/>
    <w:rsid w:val="00F714DC"/>
    <w:rsid w:val="00F734A8"/>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878B05C"/>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hyperlink" Target="http://www.env.gov.bc.ca/csd/imb/3star/alpa_standard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iki.cac.washington.edu/download/attachments/4273783/Requirements%20Specification%20Template.doc"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sdlc/6transtn/uat/uat.htm"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it.uu.se/edu/course/homepage/pvt/SRS.pdf" TargetMode="External"/><Relationship Id="rId29" Type="http://schemas.openxmlformats.org/officeDocument/2006/relationships/hyperlink" Target="http://www.it.uu.se/edu/course/homepage/pvt/SRS.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u.se/edu/course/homepage/pvt/SRS.pdf" TargetMode="External"/><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5build/java/java_standards.html"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ook2eat.ba"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www.usabilitynet.org/" TargetMode="External"/><Relationship Id="rId31" Type="http://schemas.openxmlformats.org/officeDocument/2006/relationships/hyperlink" Target="http://www.env.gov.bc.ca/csd/imb/3star/arch/docs/Deployment_Pattern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sdlc/4design/Software_Design_Description.doc" TargetMode="External"/><Relationship Id="rId35" Type="http://schemas.openxmlformats.org/officeDocument/2006/relationships/hyperlink" Target="http://www.it.uu.se/edu/course/homepage/pvt/SRS.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310</TotalTime>
  <Pages>38</Pages>
  <Words>6136</Words>
  <Characters>34976</Characters>
  <Application>Microsoft Office Word</Application>
  <DocSecurity>0</DocSecurity>
  <Lines>291</Lines>
  <Paragraphs>82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41030</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Ana Galić</cp:lastModifiedBy>
  <cp:revision>55</cp:revision>
  <cp:lastPrinted>2012-01-12T10:01:00Z</cp:lastPrinted>
  <dcterms:created xsi:type="dcterms:W3CDTF">2018-12-11T11:22:00Z</dcterms:created>
  <dcterms:modified xsi:type="dcterms:W3CDTF">2021-12-21T14:07:00Z</dcterms:modified>
</cp:coreProperties>
</file>